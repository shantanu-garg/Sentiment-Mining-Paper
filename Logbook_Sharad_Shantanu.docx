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7846"/>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0"/>
        <w:gridCol w:w="2238"/>
        <w:gridCol w:w="788"/>
        <w:gridCol w:w="3026"/>
        <w:gridCol w:w="3026"/>
      </w:tblGrid>
      <w:tr w:rsidR="009C0D44" w:rsidRPr="003511CC" w14:paraId="159473BD" w14:textId="77777777" w:rsidTr="001E28D1">
        <w:trPr>
          <w:trHeight w:val="1073"/>
        </w:trPr>
        <w:tc>
          <w:tcPr>
            <w:tcW w:w="3468" w:type="dxa"/>
            <w:gridSpan w:val="2"/>
            <w:tcBorders>
              <w:bottom w:val="single" w:sz="4" w:space="0" w:color="auto"/>
            </w:tcBorders>
            <w:vAlign w:val="center"/>
          </w:tcPr>
          <w:p w14:paraId="70B4B89D" w14:textId="77777777" w:rsidR="009C0D44" w:rsidRPr="00160C7D" w:rsidRDefault="009C0D44" w:rsidP="0071624A">
            <w:pPr>
              <w:spacing w:after="0" w:line="240" w:lineRule="auto"/>
              <w:rPr>
                <w:rFonts w:cs="Arial"/>
                <w:b/>
                <w:bCs/>
                <w:sz w:val="20"/>
              </w:rPr>
            </w:pPr>
            <w:r w:rsidRPr="00160C7D">
              <w:rPr>
                <w:rFonts w:cs="Arial"/>
                <w:b/>
                <w:bCs/>
                <w:sz w:val="20"/>
              </w:rPr>
              <w:t xml:space="preserve">Working Title of </w:t>
            </w:r>
            <w:r w:rsidR="0084542D">
              <w:rPr>
                <w:rFonts w:cs="Arial"/>
                <w:b/>
                <w:bCs/>
                <w:sz w:val="20"/>
              </w:rPr>
              <w:t>t</w:t>
            </w:r>
            <w:r w:rsidRPr="00160C7D">
              <w:rPr>
                <w:rFonts w:cs="Arial"/>
                <w:b/>
                <w:bCs/>
                <w:sz w:val="20"/>
              </w:rPr>
              <w:t>h</w:t>
            </w:r>
            <w:r w:rsidR="0084542D">
              <w:rPr>
                <w:rFonts w:cs="Arial"/>
                <w:b/>
                <w:bCs/>
                <w:sz w:val="20"/>
              </w:rPr>
              <w:t>e</w:t>
            </w:r>
            <w:r w:rsidRPr="00160C7D">
              <w:rPr>
                <w:rFonts w:cs="Arial"/>
                <w:b/>
                <w:bCs/>
                <w:sz w:val="20"/>
              </w:rPr>
              <w:t xml:space="preserve"> Project:</w:t>
            </w:r>
          </w:p>
        </w:tc>
        <w:tc>
          <w:tcPr>
            <w:tcW w:w="6840" w:type="dxa"/>
            <w:gridSpan w:val="3"/>
            <w:vAlign w:val="center"/>
          </w:tcPr>
          <w:p w14:paraId="601B623C" w14:textId="77777777" w:rsidR="009C0D44" w:rsidRPr="003511CC" w:rsidRDefault="00682E49" w:rsidP="001E28D1">
            <w:pPr>
              <w:spacing w:after="0" w:line="240" w:lineRule="auto"/>
              <w:rPr>
                <w:rFonts w:cs="Arial"/>
                <w:b/>
                <w:bCs/>
              </w:rPr>
            </w:pPr>
            <w:r>
              <w:rPr>
                <w:rFonts w:cs="Arial"/>
                <w:b/>
                <w:bCs/>
              </w:rPr>
              <w:t>Opinion Mining in Twitter using Machine Learning</w:t>
            </w:r>
            <w:bookmarkStart w:id="0" w:name="_GoBack"/>
            <w:bookmarkEnd w:id="0"/>
          </w:p>
        </w:tc>
      </w:tr>
      <w:tr w:rsidR="0084542D" w:rsidRPr="003511CC" w14:paraId="648C9189" w14:textId="77777777" w:rsidTr="001E28D1">
        <w:trPr>
          <w:trHeight w:val="420"/>
        </w:trPr>
        <w:tc>
          <w:tcPr>
            <w:tcW w:w="3468" w:type="dxa"/>
            <w:gridSpan w:val="2"/>
            <w:tcBorders>
              <w:bottom w:val="single" w:sz="4" w:space="0" w:color="auto"/>
            </w:tcBorders>
            <w:vAlign w:val="center"/>
          </w:tcPr>
          <w:p w14:paraId="7B28C843" w14:textId="77777777" w:rsidR="0084542D" w:rsidRPr="00160C7D" w:rsidRDefault="0084542D" w:rsidP="001E28D1">
            <w:pPr>
              <w:spacing w:after="0" w:line="240" w:lineRule="auto"/>
              <w:rPr>
                <w:rFonts w:cs="Arial"/>
                <w:b/>
                <w:bCs/>
                <w:sz w:val="20"/>
              </w:rPr>
            </w:pPr>
            <w:r>
              <w:rPr>
                <w:rFonts w:cs="Arial"/>
                <w:b/>
                <w:bCs/>
                <w:sz w:val="20"/>
              </w:rPr>
              <w:t>Project Site / Location</w:t>
            </w:r>
          </w:p>
        </w:tc>
        <w:tc>
          <w:tcPr>
            <w:tcW w:w="6840" w:type="dxa"/>
            <w:gridSpan w:val="3"/>
            <w:vAlign w:val="center"/>
          </w:tcPr>
          <w:p w14:paraId="6697B1CA" w14:textId="77777777" w:rsidR="0084542D" w:rsidRPr="00AB5380" w:rsidRDefault="00AB5380" w:rsidP="001E28D1">
            <w:pPr>
              <w:spacing w:after="0" w:line="240" w:lineRule="auto"/>
              <w:rPr>
                <w:rFonts w:cs="Arial"/>
                <w:b/>
                <w:bCs/>
              </w:rPr>
            </w:pPr>
            <w:r w:rsidRPr="00AB5380">
              <w:rPr>
                <w:rFonts w:cs="Arial"/>
                <w:b/>
                <w:bCs/>
              </w:rPr>
              <w:t>CHENNAI</w:t>
            </w:r>
          </w:p>
        </w:tc>
      </w:tr>
      <w:tr w:rsidR="0084542D" w:rsidRPr="003511CC" w14:paraId="17096DDE" w14:textId="77777777" w:rsidTr="001E28D1">
        <w:trPr>
          <w:trHeight w:val="1241"/>
        </w:trPr>
        <w:tc>
          <w:tcPr>
            <w:tcW w:w="3468" w:type="dxa"/>
            <w:gridSpan w:val="2"/>
            <w:tcBorders>
              <w:bottom w:val="single" w:sz="4" w:space="0" w:color="auto"/>
            </w:tcBorders>
            <w:vAlign w:val="center"/>
          </w:tcPr>
          <w:p w14:paraId="7FB817F9" w14:textId="77777777" w:rsidR="0084542D" w:rsidRDefault="0084542D" w:rsidP="001E28D1">
            <w:pPr>
              <w:spacing w:after="0" w:line="240" w:lineRule="auto"/>
              <w:rPr>
                <w:rFonts w:cs="Arial"/>
                <w:b/>
                <w:bCs/>
                <w:sz w:val="20"/>
              </w:rPr>
            </w:pPr>
            <w:r>
              <w:rPr>
                <w:rFonts w:cs="Arial"/>
                <w:b/>
                <w:bCs/>
                <w:sz w:val="20"/>
              </w:rPr>
              <w:t>Name and address of the company / organisation</w:t>
            </w:r>
          </w:p>
          <w:p w14:paraId="547C982D" w14:textId="77777777" w:rsidR="0084542D" w:rsidRPr="00160C7D" w:rsidRDefault="0084542D" w:rsidP="001E28D1">
            <w:pPr>
              <w:spacing w:after="0" w:line="240" w:lineRule="auto"/>
              <w:rPr>
                <w:rFonts w:cs="Arial"/>
                <w:b/>
                <w:bCs/>
                <w:sz w:val="20"/>
              </w:rPr>
            </w:pPr>
            <w:r>
              <w:rPr>
                <w:rFonts w:cs="Arial"/>
                <w:b/>
                <w:bCs/>
                <w:sz w:val="20"/>
              </w:rPr>
              <w:t>(Applicable for projects with industry or industry support)</w:t>
            </w:r>
          </w:p>
        </w:tc>
        <w:tc>
          <w:tcPr>
            <w:tcW w:w="6840" w:type="dxa"/>
            <w:gridSpan w:val="3"/>
            <w:vAlign w:val="center"/>
          </w:tcPr>
          <w:p w14:paraId="4AE6E5C4" w14:textId="77777777" w:rsidR="0084542D" w:rsidRPr="003511CC" w:rsidRDefault="00AB5380" w:rsidP="001E28D1">
            <w:pPr>
              <w:spacing w:after="0" w:line="240" w:lineRule="auto"/>
              <w:rPr>
                <w:rFonts w:cs="Arial"/>
                <w:b/>
                <w:bCs/>
              </w:rPr>
            </w:pPr>
            <w:r>
              <w:rPr>
                <w:rFonts w:cs="Arial"/>
                <w:b/>
                <w:bCs/>
              </w:rPr>
              <w:t>SRM University, Kattankulathur, Kanchipuram district - 603203</w:t>
            </w:r>
          </w:p>
        </w:tc>
      </w:tr>
      <w:tr w:rsidR="0084542D" w:rsidRPr="003511CC" w14:paraId="2CBF06F0" w14:textId="77777777" w:rsidTr="001E28D1">
        <w:trPr>
          <w:trHeight w:val="420"/>
        </w:trPr>
        <w:tc>
          <w:tcPr>
            <w:tcW w:w="10308" w:type="dxa"/>
            <w:gridSpan w:val="5"/>
            <w:tcBorders>
              <w:bottom w:val="single" w:sz="4" w:space="0" w:color="auto"/>
            </w:tcBorders>
            <w:vAlign w:val="center"/>
          </w:tcPr>
          <w:p w14:paraId="5FC89312" w14:textId="77777777" w:rsidR="0084542D" w:rsidRPr="003511CC" w:rsidRDefault="0084542D" w:rsidP="001E28D1">
            <w:pPr>
              <w:spacing w:after="0" w:line="240" w:lineRule="auto"/>
              <w:jc w:val="center"/>
              <w:rPr>
                <w:rFonts w:cs="Arial"/>
                <w:b/>
                <w:bCs/>
              </w:rPr>
            </w:pPr>
            <w:r w:rsidRPr="00160C7D">
              <w:rPr>
                <w:rFonts w:cs="Arial"/>
                <w:b/>
                <w:bCs/>
                <w:sz w:val="20"/>
              </w:rPr>
              <w:t>Supervision Team</w:t>
            </w:r>
          </w:p>
        </w:tc>
      </w:tr>
      <w:tr w:rsidR="00436368" w:rsidRPr="003511CC" w14:paraId="69C4851B" w14:textId="77777777" w:rsidTr="001E28D1">
        <w:trPr>
          <w:trHeight w:val="360"/>
        </w:trPr>
        <w:tc>
          <w:tcPr>
            <w:tcW w:w="1230" w:type="dxa"/>
            <w:tcBorders>
              <w:top w:val="single" w:sz="4" w:space="0" w:color="auto"/>
              <w:left w:val="single" w:sz="4" w:space="0" w:color="auto"/>
              <w:bottom w:val="single" w:sz="4" w:space="0" w:color="auto"/>
              <w:right w:val="single" w:sz="4" w:space="0" w:color="auto"/>
            </w:tcBorders>
            <w:vAlign w:val="center"/>
          </w:tcPr>
          <w:p w14:paraId="3779E028" w14:textId="77777777" w:rsidR="00436368" w:rsidRPr="00160C7D" w:rsidRDefault="00436368" w:rsidP="001E28D1">
            <w:pPr>
              <w:spacing w:after="0" w:line="240" w:lineRule="auto"/>
              <w:rPr>
                <w:rFonts w:cs="Arial"/>
                <w:b/>
                <w:bCs/>
                <w:sz w:val="20"/>
              </w:rPr>
            </w:pPr>
          </w:p>
        </w:tc>
        <w:tc>
          <w:tcPr>
            <w:tcW w:w="3026" w:type="dxa"/>
            <w:gridSpan w:val="2"/>
            <w:tcBorders>
              <w:top w:val="single" w:sz="4" w:space="0" w:color="auto"/>
              <w:left w:val="single" w:sz="4" w:space="0" w:color="auto"/>
              <w:bottom w:val="single" w:sz="4" w:space="0" w:color="auto"/>
              <w:right w:val="single" w:sz="4" w:space="0" w:color="auto"/>
            </w:tcBorders>
            <w:vAlign w:val="center"/>
          </w:tcPr>
          <w:p w14:paraId="5999367F" w14:textId="77777777" w:rsidR="00436368" w:rsidRPr="00B17A16" w:rsidRDefault="00436368" w:rsidP="001E28D1">
            <w:pPr>
              <w:spacing w:after="0" w:line="240" w:lineRule="auto"/>
              <w:rPr>
                <w:rFonts w:cs="Arial"/>
                <w:b/>
                <w:bCs/>
                <w:sz w:val="20"/>
              </w:rPr>
            </w:pPr>
            <w:r w:rsidRPr="00160C7D">
              <w:rPr>
                <w:rFonts w:cs="Arial"/>
                <w:b/>
                <w:bCs/>
                <w:sz w:val="20"/>
              </w:rPr>
              <w:t>Supervisor</w:t>
            </w:r>
          </w:p>
        </w:tc>
        <w:tc>
          <w:tcPr>
            <w:tcW w:w="3026" w:type="dxa"/>
            <w:tcBorders>
              <w:top w:val="single" w:sz="4" w:space="0" w:color="auto"/>
              <w:left w:val="single" w:sz="4" w:space="0" w:color="auto"/>
              <w:bottom w:val="single" w:sz="4" w:space="0" w:color="auto"/>
              <w:right w:val="single" w:sz="4" w:space="0" w:color="auto"/>
            </w:tcBorders>
            <w:vAlign w:val="center"/>
          </w:tcPr>
          <w:p w14:paraId="65CC896A" w14:textId="77777777" w:rsidR="00436368" w:rsidRPr="00B17A16" w:rsidRDefault="00436368" w:rsidP="001E28D1">
            <w:pPr>
              <w:spacing w:after="0" w:line="240" w:lineRule="auto"/>
              <w:rPr>
                <w:rFonts w:cs="Arial"/>
                <w:b/>
                <w:bCs/>
                <w:sz w:val="20"/>
              </w:rPr>
            </w:pPr>
            <w:r w:rsidRPr="00160C7D">
              <w:rPr>
                <w:rFonts w:cs="Arial"/>
                <w:b/>
                <w:bCs/>
                <w:sz w:val="20"/>
              </w:rPr>
              <w:t xml:space="preserve"> </w:t>
            </w:r>
            <w:r>
              <w:rPr>
                <w:rFonts w:cs="Arial"/>
                <w:b/>
                <w:bCs/>
                <w:sz w:val="20"/>
              </w:rPr>
              <w:t>Co-</w:t>
            </w:r>
            <w:r w:rsidRPr="00160C7D">
              <w:rPr>
                <w:rFonts w:cs="Arial"/>
                <w:b/>
                <w:bCs/>
                <w:sz w:val="20"/>
              </w:rPr>
              <w:t>Supervisor</w:t>
            </w:r>
          </w:p>
        </w:tc>
        <w:tc>
          <w:tcPr>
            <w:tcW w:w="3026" w:type="dxa"/>
            <w:tcBorders>
              <w:top w:val="single" w:sz="4" w:space="0" w:color="auto"/>
              <w:left w:val="single" w:sz="4" w:space="0" w:color="auto"/>
              <w:bottom w:val="single" w:sz="4" w:space="0" w:color="auto"/>
              <w:right w:val="single" w:sz="4" w:space="0" w:color="auto"/>
            </w:tcBorders>
            <w:vAlign w:val="center"/>
          </w:tcPr>
          <w:p w14:paraId="72C09B32" w14:textId="77777777" w:rsidR="00436368" w:rsidRDefault="00436368" w:rsidP="001E28D1">
            <w:pPr>
              <w:spacing w:after="0" w:line="240" w:lineRule="auto"/>
              <w:rPr>
                <w:rFonts w:cs="Arial"/>
                <w:b/>
                <w:bCs/>
                <w:sz w:val="20"/>
              </w:rPr>
            </w:pPr>
            <w:r>
              <w:rPr>
                <w:rFonts w:cs="Arial"/>
                <w:b/>
                <w:bCs/>
                <w:sz w:val="20"/>
              </w:rPr>
              <w:t xml:space="preserve">External </w:t>
            </w:r>
            <w:r w:rsidRPr="00160C7D">
              <w:rPr>
                <w:rFonts w:cs="Arial"/>
                <w:b/>
                <w:bCs/>
                <w:sz w:val="20"/>
              </w:rPr>
              <w:t>Supervisor</w:t>
            </w:r>
            <w:r>
              <w:rPr>
                <w:rFonts w:cs="Arial"/>
                <w:b/>
                <w:bCs/>
                <w:sz w:val="20"/>
              </w:rPr>
              <w:t xml:space="preserve"> </w:t>
            </w:r>
          </w:p>
          <w:p w14:paraId="620EB862" w14:textId="77777777" w:rsidR="00436368" w:rsidRPr="00B17A16" w:rsidRDefault="00436368" w:rsidP="001E28D1">
            <w:pPr>
              <w:spacing w:after="0" w:line="240" w:lineRule="auto"/>
              <w:rPr>
                <w:rFonts w:cs="Arial"/>
                <w:b/>
                <w:bCs/>
                <w:sz w:val="20"/>
              </w:rPr>
            </w:pPr>
            <w:r>
              <w:rPr>
                <w:rFonts w:cs="Arial"/>
                <w:b/>
                <w:bCs/>
                <w:sz w:val="20"/>
              </w:rPr>
              <w:t>(If applicable)</w:t>
            </w:r>
          </w:p>
        </w:tc>
      </w:tr>
      <w:tr w:rsidR="00436368" w:rsidRPr="003511CC" w14:paraId="09AB8E16" w14:textId="77777777" w:rsidTr="001E28D1">
        <w:trPr>
          <w:trHeight w:val="480"/>
        </w:trPr>
        <w:tc>
          <w:tcPr>
            <w:tcW w:w="1230" w:type="dxa"/>
            <w:tcBorders>
              <w:top w:val="nil"/>
            </w:tcBorders>
            <w:vAlign w:val="center"/>
          </w:tcPr>
          <w:p w14:paraId="3333402A" w14:textId="77777777" w:rsidR="00436368" w:rsidRPr="00160C7D" w:rsidRDefault="00436368" w:rsidP="001E28D1">
            <w:pPr>
              <w:spacing w:after="0" w:line="240" w:lineRule="auto"/>
              <w:rPr>
                <w:rFonts w:cs="Arial"/>
                <w:b/>
                <w:bCs/>
                <w:sz w:val="20"/>
              </w:rPr>
            </w:pPr>
            <w:r w:rsidRPr="00160C7D">
              <w:rPr>
                <w:rFonts w:cs="Arial"/>
                <w:b/>
                <w:bCs/>
                <w:sz w:val="20"/>
              </w:rPr>
              <w:t>Name</w:t>
            </w:r>
          </w:p>
        </w:tc>
        <w:tc>
          <w:tcPr>
            <w:tcW w:w="3026" w:type="dxa"/>
            <w:gridSpan w:val="2"/>
            <w:tcBorders>
              <w:top w:val="single" w:sz="4" w:space="0" w:color="auto"/>
            </w:tcBorders>
            <w:vAlign w:val="center"/>
          </w:tcPr>
          <w:p w14:paraId="50315F8D" w14:textId="77777777" w:rsidR="00436368" w:rsidRPr="00B17A16" w:rsidRDefault="00AB5380" w:rsidP="001E28D1">
            <w:pPr>
              <w:spacing w:after="0" w:line="240" w:lineRule="auto"/>
              <w:rPr>
                <w:rFonts w:cs="Arial"/>
                <w:b/>
                <w:bCs/>
                <w:sz w:val="20"/>
              </w:rPr>
            </w:pPr>
            <w:r>
              <w:rPr>
                <w:rFonts w:cs="Arial"/>
                <w:b/>
                <w:bCs/>
                <w:sz w:val="20"/>
              </w:rPr>
              <w:t xml:space="preserve">S. </w:t>
            </w:r>
            <w:proofErr w:type="spellStart"/>
            <w:r>
              <w:rPr>
                <w:rFonts w:cs="Arial"/>
                <w:b/>
                <w:bCs/>
                <w:sz w:val="20"/>
              </w:rPr>
              <w:t>Thenmalar</w:t>
            </w:r>
            <w:proofErr w:type="spellEnd"/>
          </w:p>
        </w:tc>
        <w:tc>
          <w:tcPr>
            <w:tcW w:w="3026" w:type="dxa"/>
            <w:tcBorders>
              <w:top w:val="single" w:sz="4" w:space="0" w:color="auto"/>
            </w:tcBorders>
            <w:vAlign w:val="center"/>
          </w:tcPr>
          <w:p w14:paraId="112B8B54" w14:textId="77777777" w:rsidR="00436368" w:rsidRPr="00B17A16" w:rsidRDefault="00436368" w:rsidP="001E28D1">
            <w:pPr>
              <w:spacing w:after="0" w:line="240" w:lineRule="auto"/>
              <w:rPr>
                <w:rFonts w:cs="Arial"/>
                <w:b/>
                <w:bCs/>
                <w:sz w:val="20"/>
              </w:rPr>
            </w:pPr>
          </w:p>
        </w:tc>
        <w:tc>
          <w:tcPr>
            <w:tcW w:w="3026" w:type="dxa"/>
            <w:tcBorders>
              <w:top w:val="single" w:sz="4" w:space="0" w:color="auto"/>
            </w:tcBorders>
            <w:vAlign w:val="center"/>
          </w:tcPr>
          <w:p w14:paraId="4E8CC698" w14:textId="77777777" w:rsidR="00436368" w:rsidRPr="00B17A16" w:rsidRDefault="00436368" w:rsidP="001E28D1">
            <w:pPr>
              <w:spacing w:after="0" w:line="240" w:lineRule="auto"/>
              <w:rPr>
                <w:rFonts w:cs="Arial"/>
                <w:b/>
                <w:bCs/>
                <w:sz w:val="20"/>
              </w:rPr>
            </w:pPr>
          </w:p>
        </w:tc>
      </w:tr>
      <w:tr w:rsidR="00436368" w:rsidRPr="003511CC" w14:paraId="2C3F041C" w14:textId="77777777" w:rsidTr="001E28D1">
        <w:trPr>
          <w:trHeight w:val="480"/>
        </w:trPr>
        <w:tc>
          <w:tcPr>
            <w:tcW w:w="1230" w:type="dxa"/>
            <w:tcBorders>
              <w:top w:val="nil"/>
            </w:tcBorders>
            <w:vAlign w:val="center"/>
          </w:tcPr>
          <w:p w14:paraId="1576A5CE" w14:textId="77777777" w:rsidR="00436368" w:rsidRPr="00160C7D" w:rsidRDefault="00436368" w:rsidP="001E28D1">
            <w:pPr>
              <w:spacing w:after="0" w:line="240" w:lineRule="auto"/>
              <w:rPr>
                <w:rFonts w:cs="Arial"/>
                <w:b/>
                <w:bCs/>
                <w:sz w:val="20"/>
              </w:rPr>
            </w:pPr>
            <w:r>
              <w:rPr>
                <w:rFonts w:cs="Arial"/>
                <w:b/>
                <w:bCs/>
                <w:sz w:val="20"/>
              </w:rPr>
              <w:t>Designation</w:t>
            </w:r>
          </w:p>
        </w:tc>
        <w:tc>
          <w:tcPr>
            <w:tcW w:w="3026" w:type="dxa"/>
            <w:gridSpan w:val="2"/>
            <w:vAlign w:val="center"/>
          </w:tcPr>
          <w:p w14:paraId="03C39214" w14:textId="77777777" w:rsidR="00436368" w:rsidRPr="00B17A16" w:rsidRDefault="00AB5380" w:rsidP="001E28D1">
            <w:pPr>
              <w:spacing w:after="0" w:line="240" w:lineRule="auto"/>
              <w:rPr>
                <w:rFonts w:cs="Arial"/>
                <w:b/>
                <w:bCs/>
                <w:sz w:val="20"/>
              </w:rPr>
            </w:pPr>
            <w:r>
              <w:rPr>
                <w:rFonts w:cs="Arial"/>
                <w:b/>
                <w:bCs/>
                <w:sz w:val="20"/>
              </w:rPr>
              <w:t>Assistant Professor</w:t>
            </w:r>
          </w:p>
        </w:tc>
        <w:tc>
          <w:tcPr>
            <w:tcW w:w="3026" w:type="dxa"/>
            <w:vAlign w:val="center"/>
          </w:tcPr>
          <w:p w14:paraId="00C7AC43" w14:textId="77777777" w:rsidR="00436368" w:rsidRPr="00B17A16" w:rsidRDefault="00436368" w:rsidP="001E28D1">
            <w:pPr>
              <w:spacing w:after="0" w:line="240" w:lineRule="auto"/>
              <w:rPr>
                <w:rFonts w:cs="Arial"/>
                <w:b/>
                <w:bCs/>
                <w:sz w:val="20"/>
              </w:rPr>
            </w:pPr>
          </w:p>
        </w:tc>
        <w:tc>
          <w:tcPr>
            <w:tcW w:w="3026" w:type="dxa"/>
            <w:vAlign w:val="center"/>
          </w:tcPr>
          <w:p w14:paraId="07283327" w14:textId="77777777" w:rsidR="00436368" w:rsidRPr="00B17A16" w:rsidRDefault="00436368" w:rsidP="001E28D1">
            <w:pPr>
              <w:spacing w:after="0" w:line="240" w:lineRule="auto"/>
              <w:rPr>
                <w:rFonts w:cs="Arial"/>
                <w:b/>
                <w:bCs/>
                <w:sz w:val="20"/>
              </w:rPr>
            </w:pPr>
          </w:p>
        </w:tc>
      </w:tr>
      <w:tr w:rsidR="00436368" w:rsidRPr="003511CC" w14:paraId="5288631D" w14:textId="77777777" w:rsidTr="001E28D1">
        <w:trPr>
          <w:trHeight w:val="480"/>
        </w:trPr>
        <w:tc>
          <w:tcPr>
            <w:tcW w:w="1230" w:type="dxa"/>
            <w:tcBorders>
              <w:top w:val="nil"/>
            </w:tcBorders>
            <w:vAlign w:val="center"/>
          </w:tcPr>
          <w:p w14:paraId="088D7A35" w14:textId="77777777" w:rsidR="00436368" w:rsidRPr="00160C7D" w:rsidRDefault="00436368" w:rsidP="001E28D1">
            <w:pPr>
              <w:spacing w:after="0" w:line="240" w:lineRule="auto"/>
              <w:rPr>
                <w:rFonts w:cs="Arial"/>
                <w:b/>
                <w:bCs/>
                <w:sz w:val="20"/>
              </w:rPr>
            </w:pPr>
            <w:r w:rsidRPr="00160C7D">
              <w:rPr>
                <w:rFonts w:cs="Arial"/>
                <w:b/>
                <w:bCs/>
                <w:sz w:val="20"/>
              </w:rPr>
              <w:t>Dep</w:t>
            </w:r>
            <w:r>
              <w:rPr>
                <w:rFonts w:cs="Arial"/>
                <w:b/>
                <w:bCs/>
                <w:sz w:val="20"/>
              </w:rPr>
              <w:t>ar</w:t>
            </w:r>
            <w:r w:rsidRPr="00160C7D">
              <w:rPr>
                <w:rFonts w:cs="Arial"/>
                <w:b/>
                <w:bCs/>
                <w:sz w:val="20"/>
              </w:rPr>
              <w:t>t</w:t>
            </w:r>
            <w:r>
              <w:rPr>
                <w:rFonts w:cs="Arial"/>
                <w:b/>
                <w:bCs/>
                <w:sz w:val="20"/>
              </w:rPr>
              <w:t>ment</w:t>
            </w:r>
          </w:p>
        </w:tc>
        <w:tc>
          <w:tcPr>
            <w:tcW w:w="3026" w:type="dxa"/>
            <w:gridSpan w:val="2"/>
            <w:vAlign w:val="center"/>
          </w:tcPr>
          <w:p w14:paraId="3695FEC9" w14:textId="77777777" w:rsidR="00436368" w:rsidRPr="00B17A16" w:rsidRDefault="00AB5380" w:rsidP="001E28D1">
            <w:pPr>
              <w:spacing w:after="0" w:line="240" w:lineRule="auto"/>
              <w:rPr>
                <w:rFonts w:cs="Arial"/>
                <w:b/>
                <w:bCs/>
                <w:sz w:val="20"/>
              </w:rPr>
            </w:pPr>
            <w:r>
              <w:rPr>
                <w:rFonts w:cs="Arial"/>
                <w:b/>
                <w:bCs/>
                <w:sz w:val="20"/>
              </w:rPr>
              <w:t>CSE</w:t>
            </w:r>
          </w:p>
        </w:tc>
        <w:tc>
          <w:tcPr>
            <w:tcW w:w="3026" w:type="dxa"/>
            <w:vAlign w:val="center"/>
          </w:tcPr>
          <w:p w14:paraId="335C37B4" w14:textId="77777777" w:rsidR="00436368" w:rsidRPr="00B17A16" w:rsidRDefault="00436368" w:rsidP="001E28D1">
            <w:pPr>
              <w:spacing w:after="0" w:line="240" w:lineRule="auto"/>
              <w:rPr>
                <w:rFonts w:cs="Arial"/>
                <w:b/>
                <w:bCs/>
                <w:sz w:val="20"/>
              </w:rPr>
            </w:pPr>
          </w:p>
        </w:tc>
        <w:tc>
          <w:tcPr>
            <w:tcW w:w="3026" w:type="dxa"/>
            <w:vAlign w:val="center"/>
          </w:tcPr>
          <w:p w14:paraId="73D1CBE7" w14:textId="77777777" w:rsidR="00436368" w:rsidRPr="00B17A16" w:rsidRDefault="00436368" w:rsidP="001E28D1">
            <w:pPr>
              <w:spacing w:after="0" w:line="240" w:lineRule="auto"/>
              <w:rPr>
                <w:rFonts w:cs="Arial"/>
                <w:b/>
                <w:bCs/>
                <w:sz w:val="20"/>
              </w:rPr>
            </w:pPr>
          </w:p>
        </w:tc>
      </w:tr>
      <w:tr w:rsidR="00436368" w:rsidRPr="003511CC" w14:paraId="3AA4AE97" w14:textId="77777777" w:rsidTr="001E28D1">
        <w:trPr>
          <w:trHeight w:val="480"/>
        </w:trPr>
        <w:tc>
          <w:tcPr>
            <w:tcW w:w="1230" w:type="dxa"/>
            <w:tcBorders>
              <w:top w:val="nil"/>
            </w:tcBorders>
            <w:vAlign w:val="center"/>
          </w:tcPr>
          <w:p w14:paraId="554F35A9" w14:textId="77777777" w:rsidR="00436368" w:rsidRPr="00160C7D" w:rsidRDefault="00436368" w:rsidP="001E28D1">
            <w:pPr>
              <w:spacing w:after="0" w:line="240" w:lineRule="auto"/>
              <w:rPr>
                <w:rFonts w:cs="Arial"/>
                <w:b/>
                <w:bCs/>
                <w:sz w:val="20"/>
              </w:rPr>
            </w:pPr>
            <w:r>
              <w:rPr>
                <w:rFonts w:cs="Arial"/>
                <w:b/>
                <w:bCs/>
                <w:sz w:val="20"/>
              </w:rPr>
              <w:t>Campus</w:t>
            </w:r>
          </w:p>
        </w:tc>
        <w:tc>
          <w:tcPr>
            <w:tcW w:w="3026" w:type="dxa"/>
            <w:gridSpan w:val="2"/>
            <w:vAlign w:val="center"/>
          </w:tcPr>
          <w:p w14:paraId="5ACA8456" w14:textId="77777777" w:rsidR="00436368" w:rsidRPr="00B17A16" w:rsidRDefault="00AB5380" w:rsidP="001E28D1">
            <w:pPr>
              <w:spacing w:after="0" w:line="240" w:lineRule="auto"/>
              <w:rPr>
                <w:rFonts w:cs="Arial"/>
                <w:b/>
                <w:bCs/>
                <w:sz w:val="20"/>
              </w:rPr>
            </w:pPr>
            <w:r>
              <w:rPr>
                <w:rFonts w:cs="Arial"/>
                <w:b/>
                <w:bCs/>
                <w:sz w:val="20"/>
              </w:rPr>
              <w:t>Kattankulathur</w:t>
            </w:r>
          </w:p>
        </w:tc>
        <w:tc>
          <w:tcPr>
            <w:tcW w:w="3026" w:type="dxa"/>
            <w:vAlign w:val="center"/>
          </w:tcPr>
          <w:p w14:paraId="2643BF52" w14:textId="77777777" w:rsidR="00436368" w:rsidRPr="00B17A16" w:rsidRDefault="00436368" w:rsidP="001E28D1">
            <w:pPr>
              <w:spacing w:after="0" w:line="240" w:lineRule="auto"/>
              <w:rPr>
                <w:rFonts w:cs="Arial"/>
                <w:b/>
                <w:bCs/>
                <w:sz w:val="20"/>
              </w:rPr>
            </w:pPr>
          </w:p>
        </w:tc>
        <w:tc>
          <w:tcPr>
            <w:tcW w:w="3026" w:type="dxa"/>
            <w:vAlign w:val="center"/>
          </w:tcPr>
          <w:p w14:paraId="100F6BBB" w14:textId="77777777" w:rsidR="00436368" w:rsidRPr="00B17A16" w:rsidRDefault="00436368" w:rsidP="001E28D1">
            <w:pPr>
              <w:spacing w:after="0" w:line="240" w:lineRule="auto"/>
              <w:rPr>
                <w:rFonts w:cs="Arial"/>
                <w:b/>
                <w:bCs/>
                <w:sz w:val="20"/>
              </w:rPr>
            </w:pPr>
          </w:p>
        </w:tc>
      </w:tr>
      <w:tr w:rsidR="00436368" w:rsidRPr="003511CC" w14:paraId="7E458697" w14:textId="77777777" w:rsidTr="001E28D1">
        <w:trPr>
          <w:trHeight w:val="480"/>
        </w:trPr>
        <w:tc>
          <w:tcPr>
            <w:tcW w:w="1230" w:type="dxa"/>
            <w:tcBorders>
              <w:top w:val="nil"/>
              <w:bottom w:val="single" w:sz="4" w:space="0" w:color="auto"/>
            </w:tcBorders>
            <w:vAlign w:val="center"/>
          </w:tcPr>
          <w:p w14:paraId="5ACA9F89" w14:textId="77777777" w:rsidR="00436368" w:rsidRPr="00160C7D" w:rsidRDefault="00436368" w:rsidP="001E28D1">
            <w:pPr>
              <w:spacing w:after="0" w:line="240" w:lineRule="auto"/>
              <w:rPr>
                <w:rFonts w:cs="Arial"/>
                <w:b/>
                <w:bCs/>
                <w:sz w:val="20"/>
              </w:rPr>
            </w:pPr>
            <w:r w:rsidRPr="00160C7D">
              <w:rPr>
                <w:rFonts w:cs="Arial"/>
                <w:b/>
                <w:bCs/>
                <w:sz w:val="20"/>
              </w:rPr>
              <w:t>Tel</w:t>
            </w:r>
            <w:r>
              <w:rPr>
                <w:rFonts w:cs="Arial"/>
                <w:b/>
                <w:bCs/>
                <w:sz w:val="20"/>
              </w:rPr>
              <w:t>ephone</w:t>
            </w:r>
          </w:p>
        </w:tc>
        <w:tc>
          <w:tcPr>
            <w:tcW w:w="3026" w:type="dxa"/>
            <w:gridSpan w:val="2"/>
            <w:vAlign w:val="center"/>
          </w:tcPr>
          <w:p w14:paraId="2A572BF4" w14:textId="77777777" w:rsidR="00436368" w:rsidRPr="006025B2" w:rsidRDefault="006025B2" w:rsidP="001E28D1">
            <w:pPr>
              <w:spacing w:after="0" w:line="240" w:lineRule="auto"/>
              <w:rPr>
                <w:rFonts w:ascii="Calibri" w:hAnsi="Calibri" w:cs="Arial"/>
                <w:b/>
                <w:bCs/>
                <w:sz w:val="20"/>
                <w:szCs w:val="20"/>
              </w:rPr>
            </w:pPr>
            <w:r w:rsidRPr="006025B2">
              <w:rPr>
                <w:rFonts w:ascii="Calibri" w:hAnsi="Calibri" w:cs="Times New Roman"/>
                <w:b/>
                <w:sz w:val="20"/>
                <w:szCs w:val="20"/>
                <w:lang w:val="en-GB"/>
              </w:rPr>
              <w:t>9841244268</w:t>
            </w:r>
          </w:p>
        </w:tc>
        <w:tc>
          <w:tcPr>
            <w:tcW w:w="3026" w:type="dxa"/>
            <w:vAlign w:val="center"/>
          </w:tcPr>
          <w:p w14:paraId="6D3DF9AB" w14:textId="77777777" w:rsidR="00436368" w:rsidRPr="00B17A16" w:rsidRDefault="00436368" w:rsidP="001E28D1">
            <w:pPr>
              <w:spacing w:after="0" w:line="240" w:lineRule="auto"/>
              <w:rPr>
                <w:rFonts w:cs="Arial"/>
                <w:b/>
                <w:bCs/>
                <w:sz w:val="20"/>
              </w:rPr>
            </w:pPr>
          </w:p>
        </w:tc>
        <w:tc>
          <w:tcPr>
            <w:tcW w:w="3026" w:type="dxa"/>
            <w:vAlign w:val="center"/>
          </w:tcPr>
          <w:p w14:paraId="7DA000A4" w14:textId="77777777" w:rsidR="00436368" w:rsidRPr="00B17A16" w:rsidRDefault="00436368" w:rsidP="001E28D1">
            <w:pPr>
              <w:spacing w:after="0" w:line="240" w:lineRule="auto"/>
              <w:rPr>
                <w:rFonts w:cs="Arial"/>
                <w:b/>
                <w:bCs/>
                <w:sz w:val="20"/>
              </w:rPr>
            </w:pPr>
          </w:p>
        </w:tc>
      </w:tr>
      <w:tr w:rsidR="00436368" w:rsidRPr="003511CC" w14:paraId="59DBCD33" w14:textId="77777777" w:rsidTr="001E28D1">
        <w:trPr>
          <w:trHeight w:val="480"/>
        </w:trPr>
        <w:tc>
          <w:tcPr>
            <w:tcW w:w="1230" w:type="dxa"/>
            <w:tcBorders>
              <w:top w:val="nil"/>
              <w:bottom w:val="single" w:sz="4" w:space="0" w:color="auto"/>
            </w:tcBorders>
            <w:vAlign w:val="center"/>
          </w:tcPr>
          <w:p w14:paraId="4C49482A" w14:textId="77777777" w:rsidR="00436368" w:rsidRPr="00160C7D" w:rsidRDefault="00436368" w:rsidP="001E28D1">
            <w:pPr>
              <w:spacing w:after="0" w:line="240" w:lineRule="auto"/>
              <w:rPr>
                <w:rFonts w:cs="Arial"/>
                <w:b/>
                <w:bCs/>
                <w:sz w:val="20"/>
              </w:rPr>
            </w:pPr>
            <w:r w:rsidRPr="00160C7D">
              <w:rPr>
                <w:rFonts w:cs="Arial"/>
                <w:b/>
                <w:bCs/>
                <w:sz w:val="20"/>
              </w:rPr>
              <w:t>E-mail</w:t>
            </w:r>
          </w:p>
        </w:tc>
        <w:tc>
          <w:tcPr>
            <w:tcW w:w="3026" w:type="dxa"/>
            <w:gridSpan w:val="2"/>
            <w:vAlign w:val="center"/>
          </w:tcPr>
          <w:p w14:paraId="32625018" w14:textId="77777777" w:rsidR="00436368" w:rsidRPr="006025B2" w:rsidRDefault="006025B2" w:rsidP="001E28D1">
            <w:pPr>
              <w:spacing w:after="0" w:line="240" w:lineRule="auto"/>
              <w:rPr>
                <w:rFonts w:ascii="Calibri" w:hAnsi="Calibri" w:cs="Arial"/>
                <w:b/>
                <w:bCs/>
                <w:sz w:val="20"/>
                <w:szCs w:val="20"/>
              </w:rPr>
            </w:pPr>
            <w:r w:rsidRPr="006025B2">
              <w:rPr>
                <w:rFonts w:ascii="Calibri" w:hAnsi="Calibri" w:cs="Times New Roman"/>
                <w:b/>
                <w:sz w:val="20"/>
                <w:szCs w:val="20"/>
                <w:lang w:val="en-GB"/>
              </w:rPr>
              <w:t>thenmalar.s@ktr.srmuniv.ac.in</w:t>
            </w:r>
          </w:p>
        </w:tc>
        <w:tc>
          <w:tcPr>
            <w:tcW w:w="3026" w:type="dxa"/>
            <w:vAlign w:val="center"/>
          </w:tcPr>
          <w:p w14:paraId="00A78496" w14:textId="77777777" w:rsidR="00436368" w:rsidRPr="00B17A16" w:rsidRDefault="00436368" w:rsidP="001E28D1">
            <w:pPr>
              <w:spacing w:after="0" w:line="240" w:lineRule="auto"/>
              <w:rPr>
                <w:rFonts w:cs="Arial"/>
                <w:b/>
                <w:bCs/>
                <w:sz w:val="20"/>
              </w:rPr>
            </w:pPr>
          </w:p>
        </w:tc>
        <w:tc>
          <w:tcPr>
            <w:tcW w:w="3026" w:type="dxa"/>
            <w:vAlign w:val="center"/>
          </w:tcPr>
          <w:p w14:paraId="35961621" w14:textId="77777777" w:rsidR="00436368" w:rsidRPr="00B17A16" w:rsidRDefault="00436368" w:rsidP="001E28D1">
            <w:pPr>
              <w:spacing w:after="0" w:line="240" w:lineRule="auto"/>
              <w:rPr>
                <w:rFonts w:cs="Arial"/>
                <w:b/>
                <w:bCs/>
                <w:sz w:val="20"/>
              </w:rPr>
            </w:pPr>
          </w:p>
        </w:tc>
      </w:tr>
    </w:tbl>
    <w:tbl>
      <w:tblPr>
        <w:tblStyle w:val="TableGrid"/>
        <w:tblpPr w:leftFromText="180" w:rightFromText="180" w:vertAnchor="page" w:horzAnchor="margin" w:tblpY="3528"/>
        <w:tblW w:w="10308" w:type="dxa"/>
        <w:tblLook w:val="04A0" w:firstRow="1" w:lastRow="0" w:firstColumn="1" w:lastColumn="0" w:noHBand="0" w:noVBand="1"/>
      </w:tblPr>
      <w:tblGrid>
        <w:gridCol w:w="2400"/>
        <w:gridCol w:w="1798"/>
        <w:gridCol w:w="1508"/>
        <w:gridCol w:w="1989"/>
        <w:gridCol w:w="2613"/>
      </w:tblGrid>
      <w:tr w:rsidR="009C0D44" w14:paraId="392DC196" w14:textId="77777777" w:rsidTr="00195A2E">
        <w:tc>
          <w:tcPr>
            <w:tcW w:w="2748" w:type="dxa"/>
          </w:tcPr>
          <w:p w14:paraId="605C0155" w14:textId="77777777" w:rsidR="009C0D44" w:rsidRDefault="009C0D44" w:rsidP="00195A2E">
            <w:r>
              <w:t>Name of student</w:t>
            </w:r>
          </w:p>
        </w:tc>
        <w:tc>
          <w:tcPr>
            <w:tcW w:w="1920" w:type="dxa"/>
          </w:tcPr>
          <w:p w14:paraId="44ABF19F" w14:textId="77777777" w:rsidR="009C0D44" w:rsidRDefault="009C0D44" w:rsidP="00195A2E">
            <w:r>
              <w:t>Register Number</w:t>
            </w:r>
          </w:p>
        </w:tc>
        <w:tc>
          <w:tcPr>
            <w:tcW w:w="1560" w:type="dxa"/>
          </w:tcPr>
          <w:p w14:paraId="13612F24" w14:textId="77777777" w:rsidR="009C0D44" w:rsidRDefault="009C0D44" w:rsidP="00195A2E">
            <w:r>
              <w:t>Department</w:t>
            </w:r>
          </w:p>
        </w:tc>
        <w:tc>
          <w:tcPr>
            <w:tcW w:w="2160" w:type="dxa"/>
          </w:tcPr>
          <w:p w14:paraId="125A2B68" w14:textId="77777777" w:rsidR="009C0D44" w:rsidRDefault="009C0D44" w:rsidP="00195A2E">
            <w:r>
              <w:t>Mobile Number</w:t>
            </w:r>
          </w:p>
        </w:tc>
        <w:tc>
          <w:tcPr>
            <w:tcW w:w="1920" w:type="dxa"/>
          </w:tcPr>
          <w:p w14:paraId="283FF885" w14:textId="77777777" w:rsidR="009C0D44" w:rsidRDefault="009C0D44" w:rsidP="00195A2E">
            <w:r>
              <w:t>Email ID</w:t>
            </w:r>
          </w:p>
        </w:tc>
      </w:tr>
      <w:tr w:rsidR="009C0D44" w14:paraId="33242D22" w14:textId="77777777" w:rsidTr="00195A2E">
        <w:trPr>
          <w:trHeight w:val="600"/>
        </w:trPr>
        <w:tc>
          <w:tcPr>
            <w:tcW w:w="2748" w:type="dxa"/>
          </w:tcPr>
          <w:p w14:paraId="2B6864F8" w14:textId="77777777" w:rsidR="009C0D44" w:rsidRDefault="00AB5380" w:rsidP="00195A2E">
            <w:r>
              <w:t xml:space="preserve">Sharad </w:t>
            </w:r>
            <w:proofErr w:type="spellStart"/>
            <w:r>
              <w:t>Kakran</w:t>
            </w:r>
            <w:proofErr w:type="spellEnd"/>
          </w:p>
        </w:tc>
        <w:tc>
          <w:tcPr>
            <w:tcW w:w="1920" w:type="dxa"/>
          </w:tcPr>
          <w:p w14:paraId="5EF650E3" w14:textId="77777777" w:rsidR="009C0D44" w:rsidRDefault="006025B2" w:rsidP="00195A2E">
            <w:r>
              <w:t>1031310379</w:t>
            </w:r>
          </w:p>
        </w:tc>
        <w:tc>
          <w:tcPr>
            <w:tcW w:w="1560" w:type="dxa"/>
          </w:tcPr>
          <w:p w14:paraId="2A8A09A8" w14:textId="77777777" w:rsidR="009C0D44" w:rsidRDefault="00AB5380" w:rsidP="00195A2E">
            <w:r>
              <w:t>CSE</w:t>
            </w:r>
          </w:p>
        </w:tc>
        <w:tc>
          <w:tcPr>
            <w:tcW w:w="2160" w:type="dxa"/>
          </w:tcPr>
          <w:p w14:paraId="0CA128CF" w14:textId="77777777" w:rsidR="009C0D44" w:rsidRDefault="006025B2" w:rsidP="00195A2E">
            <w:r>
              <w:t>9962644935</w:t>
            </w:r>
          </w:p>
        </w:tc>
        <w:tc>
          <w:tcPr>
            <w:tcW w:w="1920" w:type="dxa"/>
          </w:tcPr>
          <w:p w14:paraId="1DA73836" w14:textId="77777777" w:rsidR="009C0D44" w:rsidRDefault="00AB5380" w:rsidP="00195A2E">
            <w:r>
              <w:t>sharadkakran@gmail.com</w:t>
            </w:r>
          </w:p>
        </w:tc>
      </w:tr>
      <w:tr w:rsidR="009C0D44" w14:paraId="4F328A49" w14:textId="77777777" w:rsidTr="00195A2E">
        <w:trPr>
          <w:trHeight w:val="600"/>
        </w:trPr>
        <w:tc>
          <w:tcPr>
            <w:tcW w:w="2748" w:type="dxa"/>
          </w:tcPr>
          <w:p w14:paraId="0DE45010" w14:textId="77777777" w:rsidR="009C0D44" w:rsidRDefault="00AB5380" w:rsidP="00195A2E">
            <w:r>
              <w:t>Shantanu Garg</w:t>
            </w:r>
          </w:p>
        </w:tc>
        <w:tc>
          <w:tcPr>
            <w:tcW w:w="1920" w:type="dxa"/>
          </w:tcPr>
          <w:p w14:paraId="0AE04012" w14:textId="77777777" w:rsidR="009C0D44" w:rsidRDefault="00AB5380" w:rsidP="00195A2E">
            <w:r>
              <w:t>1031310362</w:t>
            </w:r>
          </w:p>
        </w:tc>
        <w:tc>
          <w:tcPr>
            <w:tcW w:w="1560" w:type="dxa"/>
          </w:tcPr>
          <w:p w14:paraId="5806A63D" w14:textId="77777777" w:rsidR="009C0D44" w:rsidRDefault="00AB5380" w:rsidP="00195A2E">
            <w:r>
              <w:t>CSE</w:t>
            </w:r>
          </w:p>
        </w:tc>
        <w:tc>
          <w:tcPr>
            <w:tcW w:w="2160" w:type="dxa"/>
          </w:tcPr>
          <w:p w14:paraId="122458BD" w14:textId="77777777" w:rsidR="009C0D44" w:rsidRDefault="00AB5380" w:rsidP="00195A2E">
            <w:r>
              <w:t>8754512877</w:t>
            </w:r>
          </w:p>
        </w:tc>
        <w:tc>
          <w:tcPr>
            <w:tcW w:w="1920" w:type="dxa"/>
          </w:tcPr>
          <w:p w14:paraId="176D17B0" w14:textId="77777777" w:rsidR="009C0D44" w:rsidRDefault="00AB5380" w:rsidP="00195A2E">
            <w:r>
              <w:t>shantanu.garg@ymail.com</w:t>
            </w:r>
          </w:p>
        </w:tc>
      </w:tr>
      <w:tr w:rsidR="009C0D44" w14:paraId="10AF2A0F" w14:textId="77777777" w:rsidTr="00195A2E">
        <w:trPr>
          <w:trHeight w:val="600"/>
        </w:trPr>
        <w:tc>
          <w:tcPr>
            <w:tcW w:w="2748" w:type="dxa"/>
          </w:tcPr>
          <w:p w14:paraId="60EFFA12" w14:textId="77777777" w:rsidR="009C0D44" w:rsidRDefault="009C0D44" w:rsidP="00195A2E"/>
        </w:tc>
        <w:tc>
          <w:tcPr>
            <w:tcW w:w="1920" w:type="dxa"/>
          </w:tcPr>
          <w:p w14:paraId="71595F6D" w14:textId="77777777" w:rsidR="009C0D44" w:rsidRDefault="009C0D44" w:rsidP="00195A2E"/>
        </w:tc>
        <w:tc>
          <w:tcPr>
            <w:tcW w:w="1560" w:type="dxa"/>
          </w:tcPr>
          <w:p w14:paraId="0CAEBF1A" w14:textId="77777777" w:rsidR="009C0D44" w:rsidRDefault="009C0D44" w:rsidP="00195A2E"/>
        </w:tc>
        <w:tc>
          <w:tcPr>
            <w:tcW w:w="2160" w:type="dxa"/>
          </w:tcPr>
          <w:p w14:paraId="26E60E81" w14:textId="77777777" w:rsidR="009C0D44" w:rsidRDefault="009C0D44" w:rsidP="00195A2E"/>
        </w:tc>
        <w:tc>
          <w:tcPr>
            <w:tcW w:w="1920" w:type="dxa"/>
          </w:tcPr>
          <w:p w14:paraId="62C73E55" w14:textId="77777777" w:rsidR="009C0D44" w:rsidRDefault="009C0D44" w:rsidP="00195A2E"/>
        </w:tc>
      </w:tr>
      <w:tr w:rsidR="009C0D44" w14:paraId="3447F1B6" w14:textId="77777777" w:rsidTr="00195A2E">
        <w:trPr>
          <w:trHeight w:val="600"/>
        </w:trPr>
        <w:tc>
          <w:tcPr>
            <w:tcW w:w="2748" w:type="dxa"/>
          </w:tcPr>
          <w:p w14:paraId="2AED397F" w14:textId="77777777" w:rsidR="009C0D44" w:rsidRDefault="009C0D44" w:rsidP="00195A2E"/>
        </w:tc>
        <w:tc>
          <w:tcPr>
            <w:tcW w:w="1920" w:type="dxa"/>
          </w:tcPr>
          <w:p w14:paraId="69C391E1" w14:textId="77777777" w:rsidR="009C0D44" w:rsidRDefault="009C0D44" w:rsidP="00195A2E"/>
        </w:tc>
        <w:tc>
          <w:tcPr>
            <w:tcW w:w="1560" w:type="dxa"/>
          </w:tcPr>
          <w:p w14:paraId="0EC04F4A" w14:textId="77777777" w:rsidR="009C0D44" w:rsidRDefault="009C0D44" w:rsidP="00195A2E"/>
        </w:tc>
        <w:tc>
          <w:tcPr>
            <w:tcW w:w="2160" w:type="dxa"/>
          </w:tcPr>
          <w:p w14:paraId="02AE889A" w14:textId="77777777" w:rsidR="009C0D44" w:rsidRDefault="009C0D44" w:rsidP="00195A2E"/>
        </w:tc>
        <w:tc>
          <w:tcPr>
            <w:tcW w:w="1920" w:type="dxa"/>
          </w:tcPr>
          <w:p w14:paraId="7CBB30B1" w14:textId="77777777" w:rsidR="009C0D44" w:rsidRDefault="009C0D44" w:rsidP="00195A2E"/>
        </w:tc>
      </w:tr>
      <w:tr w:rsidR="009C0D44" w14:paraId="299A1D3D" w14:textId="77777777" w:rsidTr="00195A2E">
        <w:trPr>
          <w:trHeight w:val="600"/>
        </w:trPr>
        <w:tc>
          <w:tcPr>
            <w:tcW w:w="2748" w:type="dxa"/>
          </w:tcPr>
          <w:p w14:paraId="4710A3D1" w14:textId="77777777" w:rsidR="009C0D44" w:rsidRDefault="009C0D44" w:rsidP="00195A2E"/>
        </w:tc>
        <w:tc>
          <w:tcPr>
            <w:tcW w:w="1920" w:type="dxa"/>
          </w:tcPr>
          <w:p w14:paraId="64695474" w14:textId="77777777" w:rsidR="009C0D44" w:rsidRDefault="009C0D44" w:rsidP="00195A2E"/>
        </w:tc>
        <w:tc>
          <w:tcPr>
            <w:tcW w:w="1560" w:type="dxa"/>
          </w:tcPr>
          <w:p w14:paraId="37D9C394" w14:textId="77777777" w:rsidR="009C0D44" w:rsidRDefault="009C0D44" w:rsidP="00195A2E"/>
        </w:tc>
        <w:tc>
          <w:tcPr>
            <w:tcW w:w="2160" w:type="dxa"/>
          </w:tcPr>
          <w:p w14:paraId="3830CBA6" w14:textId="77777777" w:rsidR="009C0D44" w:rsidRDefault="009C0D44" w:rsidP="00195A2E"/>
        </w:tc>
        <w:tc>
          <w:tcPr>
            <w:tcW w:w="1920" w:type="dxa"/>
          </w:tcPr>
          <w:p w14:paraId="430172B3" w14:textId="77777777" w:rsidR="009C0D44" w:rsidRDefault="009C0D44" w:rsidP="00195A2E"/>
        </w:tc>
      </w:tr>
      <w:tr w:rsidR="009C0D44" w14:paraId="15AD710F" w14:textId="77777777" w:rsidTr="00195A2E">
        <w:trPr>
          <w:trHeight w:val="600"/>
        </w:trPr>
        <w:tc>
          <w:tcPr>
            <w:tcW w:w="2748" w:type="dxa"/>
          </w:tcPr>
          <w:p w14:paraId="18606955" w14:textId="77777777" w:rsidR="009C0D44" w:rsidRDefault="009C0D44" w:rsidP="00195A2E"/>
        </w:tc>
        <w:tc>
          <w:tcPr>
            <w:tcW w:w="1920" w:type="dxa"/>
          </w:tcPr>
          <w:p w14:paraId="45B58FE3" w14:textId="77777777" w:rsidR="009C0D44" w:rsidRDefault="009C0D44" w:rsidP="00195A2E"/>
        </w:tc>
        <w:tc>
          <w:tcPr>
            <w:tcW w:w="1560" w:type="dxa"/>
          </w:tcPr>
          <w:p w14:paraId="615DBF2B" w14:textId="77777777" w:rsidR="009C0D44" w:rsidRDefault="009C0D44" w:rsidP="00195A2E"/>
        </w:tc>
        <w:tc>
          <w:tcPr>
            <w:tcW w:w="2160" w:type="dxa"/>
          </w:tcPr>
          <w:p w14:paraId="647BCE4E" w14:textId="77777777" w:rsidR="009C0D44" w:rsidRDefault="009C0D44" w:rsidP="00195A2E"/>
        </w:tc>
        <w:tc>
          <w:tcPr>
            <w:tcW w:w="1920" w:type="dxa"/>
          </w:tcPr>
          <w:p w14:paraId="7CA65F92" w14:textId="77777777" w:rsidR="009C0D44" w:rsidRDefault="009C0D44" w:rsidP="00195A2E"/>
        </w:tc>
      </w:tr>
    </w:tbl>
    <w:tbl>
      <w:tblPr>
        <w:tblStyle w:val="TableGrid"/>
        <w:tblW w:w="10252" w:type="dxa"/>
        <w:tblLook w:val="04A0" w:firstRow="1" w:lastRow="0" w:firstColumn="1" w:lastColumn="0" w:noHBand="0" w:noVBand="1"/>
      </w:tblPr>
      <w:tblGrid>
        <w:gridCol w:w="1756"/>
        <w:gridCol w:w="1889"/>
        <w:gridCol w:w="1648"/>
        <w:gridCol w:w="3203"/>
        <w:gridCol w:w="1756"/>
      </w:tblGrid>
      <w:tr w:rsidR="006D0C42" w14:paraId="0E33AA25" w14:textId="77777777" w:rsidTr="006D0C42">
        <w:trPr>
          <w:gridAfter w:val="1"/>
          <w:wAfter w:w="1756" w:type="dxa"/>
          <w:trHeight w:val="615"/>
        </w:trPr>
        <w:tc>
          <w:tcPr>
            <w:tcW w:w="1756" w:type="dxa"/>
          </w:tcPr>
          <w:p w14:paraId="39D6FA3B" w14:textId="77777777" w:rsidR="00235343" w:rsidRDefault="00235343">
            <w:r>
              <w:t>Degree</w:t>
            </w:r>
            <w:r w:rsidR="00B62B76">
              <w:t>/</w:t>
            </w:r>
            <w:r>
              <w:t xml:space="preserve"> program</w:t>
            </w:r>
          </w:p>
        </w:tc>
        <w:tc>
          <w:tcPr>
            <w:tcW w:w="1889" w:type="dxa"/>
          </w:tcPr>
          <w:p w14:paraId="074A829A" w14:textId="77777777" w:rsidR="00235343" w:rsidRDefault="00AB5380">
            <w:proofErr w:type="spellStart"/>
            <w:r>
              <w:t>B.Tech</w:t>
            </w:r>
            <w:proofErr w:type="spellEnd"/>
          </w:p>
        </w:tc>
        <w:tc>
          <w:tcPr>
            <w:tcW w:w="1648" w:type="dxa"/>
          </w:tcPr>
          <w:p w14:paraId="50810744" w14:textId="77777777" w:rsidR="00235343" w:rsidRDefault="00235343">
            <w:r>
              <w:t>Specialisation</w:t>
            </w:r>
          </w:p>
        </w:tc>
        <w:tc>
          <w:tcPr>
            <w:tcW w:w="3203" w:type="dxa"/>
          </w:tcPr>
          <w:p w14:paraId="010093D3" w14:textId="77777777" w:rsidR="00235343" w:rsidRDefault="00E572F6">
            <w:r>
              <w:rPr>
                <w:noProof/>
                <w:lang w:val="en-GB" w:eastAsia="en-GB"/>
              </w:rPr>
              <mc:AlternateContent>
                <mc:Choice Requires="wps">
                  <w:drawing>
                    <wp:anchor distT="0" distB="0" distL="114300" distR="114300" simplePos="0" relativeHeight="251658240" behindDoc="0" locked="0" layoutInCell="1" allowOverlap="1" wp14:anchorId="3CDF1C15" wp14:editId="56452ED7">
                      <wp:simplePos x="0" y="0"/>
                      <wp:positionH relativeFrom="column">
                        <wp:posOffset>2098675</wp:posOffset>
                      </wp:positionH>
                      <wp:positionV relativeFrom="paragraph">
                        <wp:posOffset>202536</wp:posOffset>
                      </wp:positionV>
                      <wp:extent cx="1057275" cy="762000"/>
                      <wp:effectExtent l="0" t="0" r="2857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762000"/>
                              </a:xfrm>
                              <a:prstGeom prst="roundRect">
                                <a:avLst>
                                  <a:gd name="adj" fmla="val 20712"/>
                                </a:avLst>
                              </a:prstGeom>
                              <a:solidFill>
                                <a:srgbClr val="FFFFFF"/>
                              </a:solidFill>
                              <a:ln w="9525">
                                <a:solidFill>
                                  <a:srgbClr val="000000"/>
                                </a:solidFill>
                                <a:round/>
                                <a:headEnd/>
                                <a:tailEnd/>
                              </a:ln>
                            </wps:spPr>
                            <wps:txbx>
                              <w:txbxContent>
                                <w:p w14:paraId="3B32364B" w14:textId="77777777" w:rsidR="00794F23" w:rsidRPr="001E28D1" w:rsidRDefault="00794F23" w:rsidP="001E28D1">
                                  <w:pPr>
                                    <w:rPr>
                                      <w:b/>
                                      <w:bCs/>
                                      <w:u w:val="single"/>
                                      <w:lang w:val="en-US"/>
                                    </w:rPr>
                                  </w:pPr>
                                  <w:r w:rsidRPr="001E28D1">
                                    <w:rPr>
                                      <w:b/>
                                      <w:bCs/>
                                      <w:u w:val="single"/>
                                      <w:lang w:val="en-US"/>
                                    </w:rPr>
                                    <w:t xml:space="preserve">Project </w:t>
                                  </w:r>
                                  <w:proofErr w:type="gramStart"/>
                                  <w:r w:rsidRPr="001E28D1">
                                    <w:rPr>
                                      <w:b/>
                                      <w:bCs/>
                                      <w:u w:val="single"/>
                                      <w:lang w:val="en-US"/>
                                    </w:rPr>
                                    <w:t>Team  ID</w:t>
                                  </w:r>
                                  <w:proofErr w:type="gramEnd"/>
                                </w:p>
                                <w:p w14:paraId="1059B7F0" w14:textId="77777777" w:rsidR="00794F23" w:rsidRDefault="00794F2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DF1C15" id="AutoShape 2" o:spid="_x0000_s1026" style="position:absolute;margin-left:165.25pt;margin-top:15.95pt;width:83.25pt;height:6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3574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">
                      <v:textbox inset="0,0,0,0">
                        <w:txbxContent>
                          <w:p w14:paraId="3B32364B" w14:textId="77777777" w:rsidR="00794F23" w:rsidRPr="001E28D1" w:rsidRDefault="00794F23" w:rsidP="001E28D1">
                            <w:pPr>
                              <w:rPr>
                                <w:b/>
                                <w:bCs/>
                                <w:u w:val="single"/>
                                <w:lang w:val="en-US"/>
                              </w:rPr>
                            </w:pPr>
                            <w:r w:rsidRPr="001E28D1">
                              <w:rPr>
                                <w:b/>
                                <w:bCs/>
                                <w:u w:val="single"/>
                                <w:lang w:val="en-US"/>
                              </w:rPr>
                              <w:t xml:space="preserve">Project </w:t>
                            </w:r>
                            <w:proofErr w:type="gramStart"/>
                            <w:r w:rsidRPr="001E28D1">
                              <w:rPr>
                                <w:b/>
                                <w:bCs/>
                                <w:u w:val="single"/>
                                <w:lang w:val="en-US"/>
                              </w:rPr>
                              <w:t>Team  ID</w:t>
                            </w:r>
                            <w:proofErr w:type="gramEnd"/>
                          </w:p>
                          <w:p w14:paraId="1059B7F0" w14:textId="77777777" w:rsidR="00794F23" w:rsidRDefault="00794F23"/>
                        </w:txbxContent>
                      </v:textbox>
                    </v:roundrect>
                  </w:pict>
                </mc:Fallback>
              </mc:AlternateContent>
            </w:r>
            <w:r w:rsidR="00AB5380">
              <w:t>Computer Science Engineering</w:t>
            </w:r>
          </w:p>
        </w:tc>
      </w:tr>
      <w:tr w:rsidR="006D0C42" w14:paraId="0468053B" w14:textId="77777777" w:rsidTr="006D0C42">
        <w:trPr>
          <w:gridAfter w:val="1"/>
          <w:wAfter w:w="1756" w:type="dxa"/>
          <w:trHeight w:val="615"/>
        </w:trPr>
        <w:tc>
          <w:tcPr>
            <w:tcW w:w="1756" w:type="dxa"/>
          </w:tcPr>
          <w:p w14:paraId="6F131286" w14:textId="77777777" w:rsidR="00235343" w:rsidRDefault="00235343">
            <w:r>
              <w:t>Academic Year</w:t>
            </w:r>
          </w:p>
        </w:tc>
        <w:tc>
          <w:tcPr>
            <w:tcW w:w="1889" w:type="dxa"/>
          </w:tcPr>
          <w:p w14:paraId="49BA9627" w14:textId="77777777" w:rsidR="00235343" w:rsidRDefault="00AB5380">
            <w:r>
              <w:t>2017</w:t>
            </w:r>
          </w:p>
        </w:tc>
        <w:tc>
          <w:tcPr>
            <w:tcW w:w="1648" w:type="dxa"/>
          </w:tcPr>
          <w:p w14:paraId="161F34F5" w14:textId="77777777" w:rsidR="00235343" w:rsidRDefault="00235343">
            <w:r>
              <w:t>Semester</w:t>
            </w:r>
          </w:p>
        </w:tc>
        <w:tc>
          <w:tcPr>
            <w:tcW w:w="3203" w:type="dxa"/>
          </w:tcPr>
          <w:p w14:paraId="463F45DD" w14:textId="77777777" w:rsidR="00235343" w:rsidRDefault="00AB5380">
            <w:r>
              <w:t>8</w:t>
            </w:r>
          </w:p>
        </w:tc>
      </w:tr>
      <w:tr w:rsidR="006D0C42" w14:paraId="775A507E" w14:textId="77777777" w:rsidTr="006D0C42">
        <w:trPr>
          <w:gridAfter w:val="1"/>
          <w:wAfter w:w="1756" w:type="dxa"/>
          <w:trHeight w:val="615"/>
        </w:trPr>
        <w:tc>
          <w:tcPr>
            <w:tcW w:w="1756" w:type="dxa"/>
          </w:tcPr>
          <w:p w14:paraId="259D6906" w14:textId="77777777" w:rsidR="00235343" w:rsidRDefault="00235343" w:rsidP="005D266F">
            <w:r>
              <w:t>Course Code</w:t>
            </w:r>
          </w:p>
        </w:tc>
        <w:tc>
          <w:tcPr>
            <w:tcW w:w="1889" w:type="dxa"/>
          </w:tcPr>
          <w:p w14:paraId="22D2D4B0" w14:textId="77777777" w:rsidR="00235343" w:rsidRDefault="00AB5380" w:rsidP="005D266F">
            <w:r>
              <w:t>CS1050</w:t>
            </w:r>
          </w:p>
        </w:tc>
        <w:tc>
          <w:tcPr>
            <w:tcW w:w="1648" w:type="dxa"/>
          </w:tcPr>
          <w:p w14:paraId="0D361EAF" w14:textId="77777777" w:rsidR="00235343" w:rsidRDefault="00235343" w:rsidP="005D266F">
            <w:r>
              <w:t>Course Title</w:t>
            </w:r>
          </w:p>
        </w:tc>
        <w:tc>
          <w:tcPr>
            <w:tcW w:w="3203" w:type="dxa"/>
          </w:tcPr>
          <w:p w14:paraId="7043E2A2" w14:textId="77777777" w:rsidR="00235343" w:rsidRDefault="00AB5380">
            <w:r>
              <w:t>Major Project</w:t>
            </w:r>
          </w:p>
        </w:tc>
      </w:tr>
      <w:tr w:rsidR="006D0C42" w14:paraId="511853A8" w14:textId="77777777" w:rsidTr="006D0C42">
        <w:trPr>
          <w:trHeight w:val="607"/>
        </w:trPr>
        <w:tc>
          <w:tcPr>
            <w:tcW w:w="10252" w:type="dxa"/>
            <w:gridSpan w:val="5"/>
            <w:tcBorders>
              <w:top w:val="nil"/>
              <w:left w:val="nil"/>
              <w:bottom w:val="single" w:sz="4" w:space="0" w:color="auto"/>
              <w:right w:val="nil"/>
            </w:tcBorders>
            <w:vAlign w:val="center"/>
          </w:tcPr>
          <w:p w14:paraId="5ECEE47D" w14:textId="77777777" w:rsidR="005D5342" w:rsidRDefault="005D5342" w:rsidP="005D5342">
            <w:pPr>
              <w:jc w:val="center"/>
              <w:rPr>
                <w:sz w:val="32"/>
                <w:szCs w:val="24"/>
              </w:rPr>
            </w:pPr>
          </w:p>
          <w:p w14:paraId="42206CD9" w14:textId="77777777" w:rsidR="005D5342" w:rsidRDefault="005D5342" w:rsidP="005D5342">
            <w:pPr>
              <w:jc w:val="center"/>
              <w:rPr>
                <w:sz w:val="32"/>
                <w:szCs w:val="24"/>
              </w:rPr>
            </w:pPr>
          </w:p>
          <w:p w14:paraId="70FC87B6" w14:textId="77777777" w:rsidR="002D0F83" w:rsidRPr="002D0F83" w:rsidRDefault="002D0F83" w:rsidP="005D5342">
            <w:pPr>
              <w:jc w:val="center"/>
              <w:rPr>
                <w:sz w:val="32"/>
                <w:szCs w:val="24"/>
              </w:rPr>
            </w:pPr>
            <w:r w:rsidRPr="002D0F83">
              <w:rPr>
                <w:sz w:val="32"/>
                <w:szCs w:val="24"/>
              </w:rPr>
              <w:t>Mission Statement</w:t>
            </w:r>
          </w:p>
          <w:p w14:paraId="22EF4AE1" w14:textId="77777777" w:rsidR="002D0F83" w:rsidRDefault="002D0F83" w:rsidP="002D0F83">
            <w:pPr>
              <w:jc w:val="center"/>
            </w:pPr>
          </w:p>
        </w:tc>
      </w:tr>
      <w:tr w:rsidR="006D0C42" w:rsidRPr="00E75F11" w14:paraId="2D9B5AA8" w14:textId="77777777" w:rsidTr="006D0C42">
        <w:trPr>
          <w:trHeight w:val="615"/>
        </w:trPr>
        <w:tc>
          <w:tcPr>
            <w:tcW w:w="10252" w:type="dxa"/>
            <w:gridSpan w:val="5"/>
            <w:tcBorders>
              <w:bottom w:val="dotted" w:sz="4" w:space="0" w:color="auto"/>
            </w:tcBorders>
          </w:tcPr>
          <w:p w14:paraId="2D4E3D88" w14:textId="77777777" w:rsidR="00E75F11" w:rsidRPr="00E75F11" w:rsidRDefault="00E75F11" w:rsidP="002D0F83">
            <w:pPr>
              <w:rPr>
                <w:b/>
                <w:bCs/>
              </w:rPr>
            </w:pPr>
            <w:r w:rsidRPr="00E75F11">
              <w:rPr>
                <w:b/>
                <w:bCs/>
              </w:rPr>
              <w:t>Problem (or) Product Description</w:t>
            </w:r>
          </w:p>
        </w:tc>
      </w:tr>
      <w:tr w:rsidR="006D0C42" w:rsidRPr="00E75F11" w14:paraId="40A4D356" w14:textId="77777777" w:rsidTr="006D0C42">
        <w:trPr>
          <w:trHeight w:val="615"/>
        </w:trPr>
        <w:tc>
          <w:tcPr>
            <w:tcW w:w="10252" w:type="dxa"/>
            <w:gridSpan w:val="5"/>
            <w:tcBorders>
              <w:top w:val="dotted" w:sz="4" w:space="0" w:color="auto"/>
              <w:bottom w:val="dotted" w:sz="4" w:space="0" w:color="auto"/>
            </w:tcBorders>
          </w:tcPr>
          <w:p w14:paraId="3BF1A71D" w14:textId="77777777" w:rsidR="00E75F11" w:rsidRPr="006A4AFD" w:rsidRDefault="002545A7" w:rsidP="005D266F">
            <w:pPr>
              <w:rPr>
                <w:rFonts w:ascii="Calibri" w:hAnsi="Calibri"/>
                <w:bCs/>
              </w:rPr>
            </w:pPr>
            <w:r w:rsidRPr="006A4AFD">
              <w:rPr>
                <w:rFonts w:ascii="Calibri" w:hAnsi="Calibri"/>
                <w:bCs/>
              </w:rPr>
              <w:t xml:space="preserve">In today’s world, where the outreach of internet is rapidly increasing, The internet has empowered people in a lot of ways. The internet has become the prime source of information for everyone today. </w:t>
            </w:r>
          </w:p>
        </w:tc>
      </w:tr>
      <w:tr w:rsidR="006D0C42" w:rsidRPr="00E75F11" w14:paraId="207ACFE7" w14:textId="77777777" w:rsidTr="006D0C42">
        <w:trPr>
          <w:trHeight w:val="615"/>
        </w:trPr>
        <w:tc>
          <w:tcPr>
            <w:tcW w:w="10252" w:type="dxa"/>
            <w:gridSpan w:val="5"/>
            <w:tcBorders>
              <w:top w:val="dotted" w:sz="4" w:space="0" w:color="auto"/>
              <w:bottom w:val="dotted" w:sz="4" w:space="0" w:color="auto"/>
            </w:tcBorders>
          </w:tcPr>
          <w:p w14:paraId="0E4C4EE1" w14:textId="77777777" w:rsidR="00E75F11" w:rsidRPr="006A4AFD" w:rsidRDefault="002545A7" w:rsidP="005D266F">
            <w:pPr>
              <w:rPr>
                <w:rFonts w:ascii="Calibri" w:hAnsi="Calibri"/>
                <w:bCs/>
              </w:rPr>
            </w:pPr>
            <w:r w:rsidRPr="006A4AFD">
              <w:rPr>
                <w:rFonts w:ascii="Calibri" w:hAnsi="Calibri"/>
                <w:bCs/>
              </w:rPr>
              <w:t xml:space="preserve">People take on the internet to express their opinions on various topics ranging from </w:t>
            </w:r>
            <w:r w:rsidR="006A4AFD" w:rsidRPr="006A4AFD">
              <w:rPr>
                <w:rFonts w:ascii="Calibri" w:hAnsi="Calibri"/>
                <w:bCs/>
              </w:rPr>
              <w:t>the political party they prefer to the brand of ramen they like.</w:t>
            </w:r>
          </w:p>
        </w:tc>
      </w:tr>
      <w:tr w:rsidR="006D0C42" w:rsidRPr="00E75F11" w14:paraId="1FCDEEA1" w14:textId="77777777" w:rsidTr="006D0C42">
        <w:trPr>
          <w:trHeight w:val="773"/>
        </w:trPr>
        <w:tc>
          <w:tcPr>
            <w:tcW w:w="10252" w:type="dxa"/>
            <w:gridSpan w:val="5"/>
            <w:tcBorders>
              <w:top w:val="dotted" w:sz="4" w:space="0" w:color="auto"/>
              <w:bottom w:val="dotted" w:sz="4" w:space="0" w:color="auto"/>
            </w:tcBorders>
          </w:tcPr>
          <w:p w14:paraId="2286934E" w14:textId="77777777" w:rsidR="00E75F11" w:rsidRPr="006A4AFD" w:rsidRDefault="006A4AFD" w:rsidP="005D266F">
            <w:pPr>
              <w:rPr>
                <w:rFonts w:ascii="Calibri" w:hAnsi="Calibri"/>
                <w:bCs/>
              </w:rPr>
            </w:pPr>
            <w:r w:rsidRPr="006A4AFD">
              <w:rPr>
                <w:rFonts w:ascii="Calibri" w:hAnsi="Calibri"/>
                <w:bCs/>
              </w:rPr>
              <w:t>It is very important for brands &amp; companies to keep a track of the public sentiment online in order to serve their customers better.</w:t>
            </w:r>
          </w:p>
        </w:tc>
      </w:tr>
      <w:tr w:rsidR="006D0C42" w:rsidRPr="00E75F11" w14:paraId="05CE11ED" w14:textId="77777777" w:rsidTr="006D0C42">
        <w:trPr>
          <w:trHeight w:val="589"/>
        </w:trPr>
        <w:tc>
          <w:tcPr>
            <w:tcW w:w="10252" w:type="dxa"/>
            <w:gridSpan w:val="5"/>
            <w:tcBorders>
              <w:top w:val="dotted" w:sz="4" w:space="0" w:color="auto"/>
              <w:bottom w:val="dotted" w:sz="4" w:space="0" w:color="auto"/>
            </w:tcBorders>
          </w:tcPr>
          <w:p w14:paraId="3A48616B" w14:textId="77777777" w:rsidR="00E75F11" w:rsidRPr="006A4AFD" w:rsidRDefault="006A4AFD" w:rsidP="005D266F">
            <w:pPr>
              <w:rPr>
                <w:rFonts w:ascii="Calibri" w:hAnsi="Calibri"/>
                <w:bCs/>
              </w:rPr>
            </w:pPr>
            <w:r w:rsidRPr="006A4AFD">
              <w:rPr>
                <w:rFonts w:ascii="Calibri" w:hAnsi="Calibri"/>
                <w:bCs/>
              </w:rPr>
              <w:t>Sentiment analysis in twitter using machine learning techniques presents us with a way of classifying tweets posted by users on twitter in various emotions, thus helping us better understand the mood of the customer.</w:t>
            </w:r>
          </w:p>
        </w:tc>
      </w:tr>
      <w:tr w:rsidR="006D0C42" w:rsidRPr="00E75F11" w14:paraId="0642B4E5" w14:textId="77777777" w:rsidTr="006D0C42">
        <w:trPr>
          <w:trHeight w:val="615"/>
        </w:trPr>
        <w:tc>
          <w:tcPr>
            <w:tcW w:w="10252" w:type="dxa"/>
            <w:gridSpan w:val="5"/>
            <w:tcBorders>
              <w:top w:val="dotted" w:sz="4" w:space="0" w:color="auto"/>
              <w:bottom w:val="dotted" w:sz="4" w:space="0" w:color="auto"/>
            </w:tcBorders>
          </w:tcPr>
          <w:p w14:paraId="4D927296" w14:textId="77777777" w:rsidR="00E75F11" w:rsidRPr="006A4AFD" w:rsidRDefault="006A4AFD" w:rsidP="006A4AFD">
            <w:pPr>
              <w:widowControl w:val="0"/>
              <w:autoSpaceDE w:val="0"/>
              <w:autoSpaceDN w:val="0"/>
              <w:adjustRightInd w:val="0"/>
              <w:rPr>
                <w:rFonts w:ascii="Calibri" w:hAnsi="Calibri" w:cs="Times New Roman"/>
                <w:lang w:val="en-GB"/>
              </w:rPr>
            </w:pPr>
            <w:r w:rsidRPr="006A4AFD">
              <w:rPr>
                <w:rFonts w:ascii="Calibri" w:hAnsi="Calibri"/>
                <w:bCs/>
              </w:rPr>
              <w:t xml:space="preserve">Algorithms such as </w:t>
            </w:r>
            <w:r w:rsidRPr="006A4AFD">
              <w:rPr>
                <w:rFonts w:ascii="Calibri" w:hAnsi="Calibri" w:cs="Times New Roman"/>
                <w:lang w:val="en-GB"/>
              </w:rPr>
              <w:t>LSA, NB, SVM and KNN have been used in this project in order to classify and understand the underlying emotions of the tweets.</w:t>
            </w:r>
          </w:p>
        </w:tc>
      </w:tr>
      <w:tr w:rsidR="006D0C42" w:rsidRPr="00E75F11" w14:paraId="6A83A063" w14:textId="77777777" w:rsidTr="006D0C42">
        <w:trPr>
          <w:trHeight w:val="686"/>
        </w:trPr>
        <w:tc>
          <w:tcPr>
            <w:tcW w:w="10252" w:type="dxa"/>
            <w:gridSpan w:val="5"/>
            <w:tcBorders>
              <w:top w:val="dotted" w:sz="4" w:space="0" w:color="auto"/>
              <w:bottom w:val="dotted" w:sz="4" w:space="0" w:color="auto"/>
            </w:tcBorders>
          </w:tcPr>
          <w:p w14:paraId="482264D8" w14:textId="77777777" w:rsidR="00E75F11" w:rsidRPr="00E75F11" w:rsidRDefault="00E75F11" w:rsidP="005D266F">
            <w:pPr>
              <w:rPr>
                <w:b/>
                <w:bCs/>
              </w:rPr>
            </w:pPr>
          </w:p>
        </w:tc>
      </w:tr>
      <w:tr w:rsidR="006D0C42" w:rsidRPr="00E75F11" w14:paraId="415BE499" w14:textId="77777777" w:rsidTr="006D0C42">
        <w:trPr>
          <w:trHeight w:val="615"/>
        </w:trPr>
        <w:tc>
          <w:tcPr>
            <w:tcW w:w="10252" w:type="dxa"/>
            <w:gridSpan w:val="5"/>
            <w:tcBorders>
              <w:top w:val="dotted" w:sz="4" w:space="0" w:color="auto"/>
              <w:bottom w:val="dotted" w:sz="4" w:space="0" w:color="auto"/>
            </w:tcBorders>
          </w:tcPr>
          <w:p w14:paraId="56ACE1B6" w14:textId="77777777" w:rsidR="00E75F11" w:rsidRPr="00E75F11" w:rsidRDefault="006A4AFD" w:rsidP="005D266F">
            <w:pPr>
              <w:rPr>
                <w:b/>
                <w:bCs/>
              </w:rPr>
            </w:pPr>
            <w:r w:rsidRPr="00E75F11">
              <w:rPr>
                <w:b/>
                <w:bCs/>
              </w:rPr>
              <w:t>Assumptions and Constraints</w:t>
            </w:r>
          </w:p>
        </w:tc>
      </w:tr>
      <w:tr w:rsidR="006D0C42" w:rsidRPr="00E75F11" w14:paraId="0CEF1B17" w14:textId="77777777" w:rsidTr="006D0C42">
        <w:trPr>
          <w:trHeight w:val="615"/>
        </w:trPr>
        <w:tc>
          <w:tcPr>
            <w:tcW w:w="10252" w:type="dxa"/>
            <w:gridSpan w:val="5"/>
            <w:tcBorders>
              <w:top w:val="dotted" w:sz="4" w:space="0" w:color="auto"/>
              <w:bottom w:val="dotted" w:sz="4" w:space="0" w:color="auto"/>
            </w:tcBorders>
          </w:tcPr>
          <w:p w14:paraId="7D5DA77B" w14:textId="77777777" w:rsidR="00E75F11" w:rsidRPr="006D0C42" w:rsidRDefault="006D0C42" w:rsidP="005D266F">
            <w:pPr>
              <w:rPr>
                <w:bCs/>
              </w:rPr>
            </w:pPr>
            <w:r w:rsidRPr="006D0C42">
              <w:rPr>
                <w:bCs/>
              </w:rPr>
              <w:t>There is a lot of noise present in twitter data. Special symbols, smileys etc. are some of the things which constitute the noise. To remove the noise from the tweets, the data has been cleaned in pre-processing.</w:t>
            </w:r>
          </w:p>
        </w:tc>
      </w:tr>
      <w:tr w:rsidR="006D0C42" w:rsidRPr="00E75F11" w14:paraId="2772F53A" w14:textId="77777777" w:rsidTr="006D0C42">
        <w:trPr>
          <w:trHeight w:val="611"/>
        </w:trPr>
        <w:tc>
          <w:tcPr>
            <w:tcW w:w="10252" w:type="dxa"/>
            <w:gridSpan w:val="5"/>
            <w:tcBorders>
              <w:top w:val="dotted" w:sz="4" w:space="0" w:color="auto"/>
              <w:bottom w:val="dotted" w:sz="4" w:space="0" w:color="auto"/>
            </w:tcBorders>
          </w:tcPr>
          <w:p w14:paraId="4BEEE924" w14:textId="77777777" w:rsidR="00E75F11" w:rsidRPr="006D0C42" w:rsidRDefault="006D0C42" w:rsidP="005D266F">
            <w:r w:rsidRPr="006D0C42">
              <w:t>Unstructured data slangs such as LOL ( Laugh out loud) and OMG ( Oh My God) can cause some problems and result in misclassification.</w:t>
            </w:r>
          </w:p>
        </w:tc>
      </w:tr>
      <w:tr w:rsidR="006D0C42" w:rsidRPr="00E75F11" w14:paraId="462C8C21" w14:textId="77777777" w:rsidTr="006D0C42">
        <w:trPr>
          <w:trHeight w:val="549"/>
        </w:trPr>
        <w:tc>
          <w:tcPr>
            <w:tcW w:w="10252" w:type="dxa"/>
            <w:gridSpan w:val="5"/>
            <w:tcBorders>
              <w:top w:val="dotted" w:sz="4" w:space="0" w:color="auto"/>
              <w:bottom w:val="dotted" w:sz="4" w:space="0" w:color="auto"/>
            </w:tcBorders>
          </w:tcPr>
          <w:p w14:paraId="0036822C" w14:textId="77777777" w:rsidR="00E75F11" w:rsidRPr="006D0C42" w:rsidRDefault="006D0C42" w:rsidP="005D266F">
            <w:pPr>
              <w:rPr>
                <w:bCs/>
              </w:rPr>
            </w:pPr>
            <w:r w:rsidRPr="006D0C42">
              <w:rPr>
                <w:bCs/>
              </w:rPr>
              <w:t>Ambiguous words can often change the meaning of the sentence. Presence of ambiguous words is an issue that is still challenging to deal with.</w:t>
            </w:r>
          </w:p>
        </w:tc>
      </w:tr>
      <w:tr w:rsidR="006D0C42" w:rsidRPr="00E75F11" w14:paraId="04D6532E" w14:textId="77777777" w:rsidTr="006D0C42">
        <w:trPr>
          <w:trHeight w:val="666"/>
        </w:trPr>
        <w:tc>
          <w:tcPr>
            <w:tcW w:w="10252" w:type="dxa"/>
            <w:gridSpan w:val="5"/>
            <w:tcBorders>
              <w:top w:val="dotted" w:sz="4" w:space="0" w:color="auto"/>
              <w:bottom w:val="dotted" w:sz="4" w:space="0" w:color="auto"/>
            </w:tcBorders>
          </w:tcPr>
          <w:p w14:paraId="3608A608" w14:textId="77777777" w:rsidR="00E75F11" w:rsidRPr="006D0C42" w:rsidRDefault="006D0C42" w:rsidP="005D266F">
            <w:pPr>
              <w:rPr>
                <w:bCs/>
              </w:rPr>
            </w:pPr>
            <w:r w:rsidRPr="006D0C42">
              <w:rPr>
                <w:bCs/>
              </w:rPr>
              <w:t>Sarcasm is difficult to deal with, when present in a dataset. It increases the ambiguity of the sentence and often results in misclassification of a sentence.</w:t>
            </w:r>
          </w:p>
        </w:tc>
      </w:tr>
      <w:tr w:rsidR="006D0C42" w:rsidRPr="00E75F11" w14:paraId="50DA08E2" w14:textId="77777777" w:rsidTr="006D0C42">
        <w:trPr>
          <w:trHeight w:val="560"/>
        </w:trPr>
        <w:tc>
          <w:tcPr>
            <w:tcW w:w="10252" w:type="dxa"/>
            <w:gridSpan w:val="5"/>
            <w:tcBorders>
              <w:top w:val="dotted" w:sz="4" w:space="0" w:color="auto"/>
            </w:tcBorders>
          </w:tcPr>
          <w:p w14:paraId="2D41D01F" w14:textId="77777777" w:rsidR="00E75F11" w:rsidRPr="006D0C42" w:rsidRDefault="00E75F11" w:rsidP="005D266F">
            <w:pPr>
              <w:rPr>
                <w:bCs/>
              </w:rPr>
            </w:pPr>
          </w:p>
        </w:tc>
      </w:tr>
    </w:tbl>
    <w:p w14:paraId="579394DA" w14:textId="77777777" w:rsidR="00EF7892" w:rsidRPr="00EF7892" w:rsidRDefault="00263FFE" w:rsidP="00EF7892">
      <w:r>
        <w:br w:type="page"/>
      </w:r>
    </w:p>
    <w:p w14:paraId="53C2455D" w14:textId="77777777" w:rsidR="00EF7892" w:rsidRPr="00263FFE" w:rsidRDefault="00EF7892" w:rsidP="00EF7892">
      <w:pPr>
        <w:spacing w:after="0"/>
        <w:jc w:val="center"/>
        <w:rPr>
          <w:b/>
          <w:bCs/>
          <w:sz w:val="28"/>
          <w:szCs w:val="26"/>
        </w:rPr>
      </w:pPr>
      <w:r w:rsidRPr="00263FFE">
        <w:rPr>
          <w:b/>
          <w:bCs/>
          <w:sz w:val="28"/>
          <w:szCs w:val="26"/>
        </w:rPr>
        <w:lastRenderedPageBreak/>
        <w:t>Division of work</w:t>
      </w:r>
      <w:r>
        <w:rPr>
          <w:b/>
          <w:bCs/>
          <w:sz w:val="28"/>
          <w:szCs w:val="26"/>
        </w:rPr>
        <w:t xml:space="preserve"> and contributors</w:t>
      </w:r>
    </w:p>
    <w:tbl>
      <w:tblPr>
        <w:tblStyle w:val="TableGrid"/>
        <w:tblW w:w="0" w:type="auto"/>
        <w:jc w:val="center"/>
        <w:tblLook w:val="04A0" w:firstRow="1" w:lastRow="0" w:firstColumn="1" w:lastColumn="0" w:noHBand="0" w:noVBand="1"/>
      </w:tblPr>
      <w:tblGrid>
        <w:gridCol w:w="1160"/>
        <w:gridCol w:w="1171"/>
        <w:gridCol w:w="4034"/>
        <w:gridCol w:w="2092"/>
        <w:gridCol w:w="2090"/>
      </w:tblGrid>
      <w:tr w:rsidR="00EF7892" w14:paraId="27675FEC" w14:textId="77777777" w:rsidTr="00794F23">
        <w:trPr>
          <w:jc w:val="center"/>
        </w:trPr>
        <w:tc>
          <w:tcPr>
            <w:tcW w:w="2388" w:type="dxa"/>
            <w:gridSpan w:val="2"/>
            <w:tcMar>
              <w:left w:w="20" w:type="dxa"/>
              <w:right w:w="20" w:type="dxa"/>
            </w:tcMar>
            <w:vAlign w:val="center"/>
          </w:tcPr>
          <w:p w14:paraId="5EEBD647" w14:textId="77777777" w:rsidR="00EF7892" w:rsidRPr="00D97F4E" w:rsidRDefault="00EF7892" w:rsidP="00794F23">
            <w:pPr>
              <w:jc w:val="center"/>
              <w:rPr>
                <w:b/>
                <w:bCs/>
              </w:rPr>
            </w:pPr>
            <w:r>
              <w:rPr>
                <w:b/>
                <w:bCs/>
              </w:rPr>
              <w:t>Time period</w:t>
            </w:r>
          </w:p>
        </w:tc>
        <w:tc>
          <w:tcPr>
            <w:tcW w:w="4320" w:type="dxa"/>
            <w:vMerge w:val="restart"/>
            <w:tcMar>
              <w:left w:w="20" w:type="dxa"/>
              <w:right w:w="20" w:type="dxa"/>
            </w:tcMar>
            <w:vAlign w:val="center"/>
          </w:tcPr>
          <w:p w14:paraId="1888454D" w14:textId="77777777" w:rsidR="00EF7892" w:rsidRPr="00D97F4E" w:rsidRDefault="00EF7892" w:rsidP="00794F23">
            <w:pPr>
              <w:jc w:val="center"/>
              <w:rPr>
                <w:b/>
                <w:bCs/>
              </w:rPr>
            </w:pPr>
            <w:r w:rsidRPr="00D97F4E">
              <w:rPr>
                <w:b/>
                <w:bCs/>
              </w:rPr>
              <w:br w:type="page"/>
              <w:t>Activities or components of the project</w:t>
            </w:r>
          </w:p>
        </w:tc>
        <w:tc>
          <w:tcPr>
            <w:tcW w:w="2160" w:type="dxa"/>
            <w:vMerge w:val="restart"/>
            <w:tcMar>
              <w:left w:w="20" w:type="dxa"/>
              <w:right w:w="20" w:type="dxa"/>
            </w:tcMar>
            <w:vAlign w:val="center"/>
          </w:tcPr>
          <w:p w14:paraId="3ED756D7" w14:textId="77777777" w:rsidR="00EF7892" w:rsidRPr="00D97F4E" w:rsidRDefault="00EF7892" w:rsidP="00794F23">
            <w:pPr>
              <w:jc w:val="center"/>
              <w:rPr>
                <w:b/>
                <w:bCs/>
              </w:rPr>
            </w:pPr>
            <w:r w:rsidRPr="00D97F4E">
              <w:rPr>
                <w:b/>
                <w:bCs/>
              </w:rPr>
              <w:t>Name</w:t>
            </w:r>
            <w:r>
              <w:rPr>
                <w:b/>
                <w:bCs/>
              </w:rPr>
              <w:t>/Register Number</w:t>
            </w:r>
            <w:r w:rsidRPr="00D97F4E">
              <w:rPr>
                <w:b/>
                <w:bCs/>
              </w:rPr>
              <w:t xml:space="preserve"> of the Individual Contributor</w:t>
            </w:r>
          </w:p>
        </w:tc>
        <w:tc>
          <w:tcPr>
            <w:tcW w:w="2149" w:type="dxa"/>
            <w:vMerge w:val="restart"/>
            <w:tcMar>
              <w:left w:w="20" w:type="dxa"/>
              <w:right w:w="20" w:type="dxa"/>
            </w:tcMar>
            <w:vAlign w:val="center"/>
          </w:tcPr>
          <w:p w14:paraId="662B54F6" w14:textId="77777777" w:rsidR="00EF7892" w:rsidRPr="00D97F4E" w:rsidRDefault="00EF7892" w:rsidP="00794F23">
            <w:pPr>
              <w:jc w:val="center"/>
              <w:rPr>
                <w:b/>
                <w:bCs/>
              </w:rPr>
            </w:pPr>
            <w:r w:rsidRPr="00D97F4E">
              <w:rPr>
                <w:b/>
                <w:bCs/>
              </w:rPr>
              <w:t>Names</w:t>
            </w:r>
            <w:r>
              <w:rPr>
                <w:b/>
                <w:bCs/>
              </w:rPr>
              <w:t>/Register Number</w:t>
            </w:r>
            <w:r w:rsidRPr="00D97F4E">
              <w:rPr>
                <w:b/>
                <w:bCs/>
              </w:rPr>
              <w:t xml:space="preserve"> of the Joint Contributors</w:t>
            </w:r>
          </w:p>
        </w:tc>
      </w:tr>
      <w:tr w:rsidR="0019212A" w14:paraId="7943AC1A" w14:textId="77777777" w:rsidTr="00794F23">
        <w:trPr>
          <w:trHeight w:val="578"/>
          <w:jc w:val="center"/>
        </w:trPr>
        <w:tc>
          <w:tcPr>
            <w:tcW w:w="1188" w:type="dxa"/>
            <w:tcMar>
              <w:left w:w="20" w:type="dxa"/>
              <w:right w:w="20" w:type="dxa"/>
            </w:tcMar>
            <w:vAlign w:val="center"/>
          </w:tcPr>
          <w:p w14:paraId="43D7B28E" w14:textId="77777777" w:rsidR="00EF7892" w:rsidRPr="00937964" w:rsidRDefault="00EF7892" w:rsidP="00794F23">
            <w:pPr>
              <w:jc w:val="center"/>
              <w:rPr>
                <w:b/>
              </w:rPr>
            </w:pPr>
            <w:r w:rsidRPr="00937964">
              <w:rPr>
                <w:b/>
              </w:rPr>
              <w:t>From Date</w:t>
            </w:r>
          </w:p>
        </w:tc>
        <w:tc>
          <w:tcPr>
            <w:tcW w:w="1200" w:type="dxa"/>
            <w:tcMar>
              <w:left w:w="20" w:type="dxa"/>
              <w:right w:w="20" w:type="dxa"/>
            </w:tcMar>
            <w:vAlign w:val="center"/>
          </w:tcPr>
          <w:p w14:paraId="44E9D8E9" w14:textId="77777777" w:rsidR="00EF7892" w:rsidRPr="00937964" w:rsidRDefault="00EF7892" w:rsidP="00794F23">
            <w:pPr>
              <w:jc w:val="center"/>
              <w:rPr>
                <w:b/>
              </w:rPr>
            </w:pPr>
            <w:r w:rsidRPr="00937964">
              <w:rPr>
                <w:b/>
              </w:rPr>
              <w:t>To Date</w:t>
            </w:r>
          </w:p>
        </w:tc>
        <w:tc>
          <w:tcPr>
            <w:tcW w:w="4320" w:type="dxa"/>
            <w:vMerge/>
            <w:tcMar>
              <w:left w:w="20" w:type="dxa"/>
              <w:right w:w="20" w:type="dxa"/>
            </w:tcMar>
            <w:vAlign w:val="center"/>
          </w:tcPr>
          <w:p w14:paraId="5A334EFD" w14:textId="77777777" w:rsidR="00EF7892" w:rsidRDefault="00EF7892" w:rsidP="00794F23">
            <w:pPr>
              <w:jc w:val="center"/>
            </w:pPr>
          </w:p>
        </w:tc>
        <w:tc>
          <w:tcPr>
            <w:tcW w:w="2160" w:type="dxa"/>
            <w:vMerge/>
            <w:tcMar>
              <w:left w:w="20" w:type="dxa"/>
              <w:right w:w="20" w:type="dxa"/>
            </w:tcMar>
            <w:vAlign w:val="center"/>
          </w:tcPr>
          <w:p w14:paraId="7D6A32C6" w14:textId="77777777" w:rsidR="00EF7892" w:rsidRDefault="00EF7892" w:rsidP="00794F23">
            <w:pPr>
              <w:jc w:val="center"/>
            </w:pPr>
          </w:p>
        </w:tc>
        <w:tc>
          <w:tcPr>
            <w:tcW w:w="2149" w:type="dxa"/>
            <w:vMerge/>
            <w:tcMar>
              <w:left w:w="20" w:type="dxa"/>
              <w:right w:w="20" w:type="dxa"/>
            </w:tcMar>
            <w:vAlign w:val="center"/>
          </w:tcPr>
          <w:p w14:paraId="6E2AC139" w14:textId="77777777" w:rsidR="00EF7892" w:rsidRDefault="00EF7892" w:rsidP="00794F23">
            <w:pPr>
              <w:jc w:val="center"/>
            </w:pPr>
          </w:p>
        </w:tc>
      </w:tr>
      <w:tr w:rsidR="0019212A" w14:paraId="7C06B4B4" w14:textId="77777777" w:rsidTr="00794F23">
        <w:trPr>
          <w:trHeight w:val="720"/>
          <w:jc w:val="center"/>
        </w:trPr>
        <w:tc>
          <w:tcPr>
            <w:tcW w:w="1188" w:type="dxa"/>
            <w:tcMar>
              <w:left w:w="20" w:type="dxa"/>
              <w:right w:w="20" w:type="dxa"/>
            </w:tcMar>
            <w:vAlign w:val="center"/>
          </w:tcPr>
          <w:p w14:paraId="342E6026" w14:textId="77777777" w:rsidR="00EF7892" w:rsidRDefault="00C133D3" w:rsidP="00794F23">
            <w:pPr>
              <w:jc w:val="center"/>
            </w:pPr>
            <w:r>
              <w:t>01/01/17</w:t>
            </w:r>
          </w:p>
        </w:tc>
        <w:tc>
          <w:tcPr>
            <w:tcW w:w="1200" w:type="dxa"/>
            <w:tcMar>
              <w:left w:w="20" w:type="dxa"/>
              <w:right w:w="20" w:type="dxa"/>
            </w:tcMar>
            <w:vAlign w:val="center"/>
          </w:tcPr>
          <w:p w14:paraId="722B71A3" w14:textId="77777777" w:rsidR="00EF7892" w:rsidRDefault="00C133D3" w:rsidP="00794F23">
            <w:pPr>
              <w:jc w:val="center"/>
            </w:pPr>
            <w:r>
              <w:t>01/01/17</w:t>
            </w:r>
          </w:p>
        </w:tc>
        <w:tc>
          <w:tcPr>
            <w:tcW w:w="4320" w:type="dxa"/>
            <w:tcMar>
              <w:left w:w="20" w:type="dxa"/>
              <w:right w:w="20" w:type="dxa"/>
            </w:tcMar>
            <w:vAlign w:val="center"/>
          </w:tcPr>
          <w:p w14:paraId="07B36045" w14:textId="77777777" w:rsidR="00EF7892" w:rsidRDefault="006E31DD" w:rsidP="00794F23">
            <w:pPr>
              <w:jc w:val="center"/>
            </w:pPr>
            <w:r>
              <w:t>Setting up Linux Environment in virtual box</w:t>
            </w:r>
          </w:p>
        </w:tc>
        <w:tc>
          <w:tcPr>
            <w:tcW w:w="2160" w:type="dxa"/>
            <w:tcMar>
              <w:left w:w="20" w:type="dxa"/>
              <w:right w:w="20" w:type="dxa"/>
            </w:tcMar>
            <w:vAlign w:val="center"/>
          </w:tcPr>
          <w:p w14:paraId="0780F9D5" w14:textId="77777777" w:rsidR="00EF7892" w:rsidRDefault="00794F23" w:rsidP="00794F23">
            <w:pPr>
              <w:jc w:val="center"/>
            </w:pPr>
            <w:r>
              <w:t>1031310379</w:t>
            </w:r>
          </w:p>
        </w:tc>
        <w:tc>
          <w:tcPr>
            <w:tcW w:w="2149" w:type="dxa"/>
            <w:tcMar>
              <w:left w:w="20" w:type="dxa"/>
              <w:right w:w="20" w:type="dxa"/>
            </w:tcMar>
            <w:vAlign w:val="center"/>
          </w:tcPr>
          <w:p w14:paraId="79FD0DC8" w14:textId="77777777" w:rsidR="00EF7892" w:rsidRDefault="00EF7892" w:rsidP="00794F23">
            <w:pPr>
              <w:jc w:val="center"/>
            </w:pPr>
          </w:p>
        </w:tc>
      </w:tr>
      <w:tr w:rsidR="0019212A" w14:paraId="0464C6E1" w14:textId="77777777" w:rsidTr="00794F23">
        <w:trPr>
          <w:trHeight w:val="720"/>
          <w:jc w:val="center"/>
        </w:trPr>
        <w:tc>
          <w:tcPr>
            <w:tcW w:w="1188" w:type="dxa"/>
            <w:tcMar>
              <w:left w:w="20" w:type="dxa"/>
              <w:right w:w="20" w:type="dxa"/>
            </w:tcMar>
            <w:vAlign w:val="center"/>
          </w:tcPr>
          <w:p w14:paraId="284F51C2" w14:textId="77777777" w:rsidR="00EF7892" w:rsidRDefault="00C133D3" w:rsidP="00794F23">
            <w:pPr>
              <w:jc w:val="center"/>
            </w:pPr>
            <w:r>
              <w:t>02/01/17</w:t>
            </w:r>
          </w:p>
        </w:tc>
        <w:tc>
          <w:tcPr>
            <w:tcW w:w="1200" w:type="dxa"/>
            <w:tcMar>
              <w:left w:w="20" w:type="dxa"/>
              <w:right w:w="20" w:type="dxa"/>
            </w:tcMar>
            <w:vAlign w:val="center"/>
          </w:tcPr>
          <w:p w14:paraId="06003667" w14:textId="77777777" w:rsidR="00EF7892" w:rsidRDefault="00C133D3" w:rsidP="00794F23">
            <w:pPr>
              <w:jc w:val="center"/>
            </w:pPr>
            <w:r>
              <w:t>03/01/17</w:t>
            </w:r>
          </w:p>
        </w:tc>
        <w:tc>
          <w:tcPr>
            <w:tcW w:w="4320" w:type="dxa"/>
            <w:tcMar>
              <w:left w:w="20" w:type="dxa"/>
              <w:right w:w="20" w:type="dxa"/>
            </w:tcMar>
            <w:vAlign w:val="center"/>
          </w:tcPr>
          <w:p w14:paraId="5133C65D" w14:textId="77777777" w:rsidR="00EF7892" w:rsidRDefault="00400F45" w:rsidP="00794F23">
            <w:pPr>
              <w:jc w:val="center"/>
            </w:pPr>
            <w:r>
              <w:t>Simulation of the Linux environment</w:t>
            </w:r>
          </w:p>
        </w:tc>
        <w:tc>
          <w:tcPr>
            <w:tcW w:w="2160" w:type="dxa"/>
            <w:tcMar>
              <w:left w:w="20" w:type="dxa"/>
              <w:right w:w="20" w:type="dxa"/>
            </w:tcMar>
            <w:vAlign w:val="center"/>
          </w:tcPr>
          <w:p w14:paraId="4A4DB96C" w14:textId="77777777" w:rsidR="00EF7892" w:rsidRDefault="00794F23" w:rsidP="00794F23">
            <w:pPr>
              <w:jc w:val="center"/>
            </w:pPr>
            <w:r>
              <w:t>1031310362</w:t>
            </w:r>
          </w:p>
        </w:tc>
        <w:tc>
          <w:tcPr>
            <w:tcW w:w="2149" w:type="dxa"/>
            <w:tcMar>
              <w:left w:w="20" w:type="dxa"/>
              <w:right w:w="20" w:type="dxa"/>
            </w:tcMar>
            <w:vAlign w:val="center"/>
          </w:tcPr>
          <w:p w14:paraId="22CF43B2" w14:textId="77777777" w:rsidR="00EF7892" w:rsidRDefault="00EF7892" w:rsidP="00794F23">
            <w:pPr>
              <w:jc w:val="center"/>
            </w:pPr>
          </w:p>
        </w:tc>
      </w:tr>
      <w:tr w:rsidR="0019212A" w14:paraId="28724A83" w14:textId="77777777" w:rsidTr="00794F23">
        <w:trPr>
          <w:trHeight w:val="720"/>
          <w:jc w:val="center"/>
        </w:trPr>
        <w:tc>
          <w:tcPr>
            <w:tcW w:w="1188" w:type="dxa"/>
            <w:tcMar>
              <w:left w:w="20" w:type="dxa"/>
              <w:right w:w="20" w:type="dxa"/>
            </w:tcMar>
            <w:vAlign w:val="center"/>
          </w:tcPr>
          <w:p w14:paraId="292E5698" w14:textId="77777777" w:rsidR="00EF7892" w:rsidRDefault="00C133D3" w:rsidP="00794F23">
            <w:pPr>
              <w:jc w:val="center"/>
            </w:pPr>
            <w:r>
              <w:t>04/01/17</w:t>
            </w:r>
          </w:p>
        </w:tc>
        <w:tc>
          <w:tcPr>
            <w:tcW w:w="1200" w:type="dxa"/>
            <w:tcMar>
              <w:left w:w="20" w:type="dxa"/>
              <w:right w:w="20" w:type="dxa"/>
            </w:tcMar>
            <w:vAlign w:val="center"/>
          </w:tcPr>
          <w:p w14:paraId="71BCC92D" w14:textId="77777777" w:rsidR="00EF7892" w:rsidRDefault="00C133D3" w:rsidP="00794F23">
            <w:pPr>
              <w:jc w:val="center"/>
            </w:pPr>
            <w:r>
              <w:t>06/01/17</w:t>
            </w:r>
          </w:p>
        </w:tc>
        <w:tc>
          <w:tcPr>
            <w:tcW w:w="4320" w:type="dxa"/>
            <w:tcMar>
              <w:left w:w="20" w:type="dxa"/>
              <w:right w:w="20" w:type="dxa"/>
            </w:tcMar>
            <w:vAlign w:val="center"/>
          </w:tcPr>
          <w:p w14:paraId="727EB9E2" w14:textId="77777777" w:rsidR="00EF7892" w:rsidRDefault="00375309" w:rsidP="00794F23">
            <w:pPr>
              <w:jc w:val="center"/>
            </w:pPr>
            <w:r>
              <w:t>Performing test runs</w:t>
            </w:r>
          </w:p>
        </w:tc>
        <w:tc>
          <w:tcPr>
            <w:tcW w:w="2160" w:type="dxa"/>
            <w:tcMar>
              <w:left w:w="20" w:type="dxa"/>
              <w:right w:w="20" w:type="dxa"/>
            </w:tcMar>
            <w:vAlign w:val="center"/>
          </w:tcPr>
          <w:p w14:paraId="02ADFABB" w14:textId="77777777" w:rsidR="00EF7892" w:rsidRDefault="00EF7892" w:rsidP="00794F23">
            <w:pPr>
              <w:jc w:val="center"/>
            </w:pPr>
          </w:p>
        </w:tc>
        <w:tc>
          <w:tcPr>
            <w:tcW w:w="2149" w:type="dxa"/>
            <w:tcMar>
              <w:left w:w="20" w:type="dxa"/>
              <w:right w:w="20" w:type="dxa"/>
            </w:tcMar>
            <w:vAlign w:val="center"/>
          </w:tcPr>
          <w:p w14:paraId="67789380" w14:textId="77777777" w:rsidR="00EF7892" w:rsidRDefault="00794F23" w:rsidP="00794F23">
            <w:pPr>
              <w:jc w:val="center"/>
            </w:pPr>
            <w:r>
              <w:t>1031310362</w:t>
            </w:r>
          </w:p>
          <w:p w14:paraId="17BF7EDB" w14:textId="77777777" w:rsidR="00794F23" w:rsidRDefault="00794F23" w:rsidP="00794F23">
            <w:pPr>
              <w:jc w:val="center"/>
            </w:pPr>
            <w:r>
              <w:t>1031310379</w:t>
            </w:r>
          </w:p>
        </w:tc>
      </w:tr>
      <w:tr w:rsidR="0019212A" w14:paraId="460F6B0B" w14:textId="77777777" w:rsidTr="00794F23">
        <w:trPr>
          <w:trHeight w:val="720"/>
          <w:jc w:val="center"/>
        </w:trPr>
        <w:tc>
          <w:tcPr>
            <w:tcW w:w="1188" w:type="dxa"/>
            <w:tcMar>
              <w:left w:w="20" w:type="dxa"/>
              <w:right w:w="20" w:type="dxa"/>
            </w:tcMar>
            <w:vAlign w:val="center"/>
          </w:tcPr>
          <w:p w14:paraId="43A14AD9" w14:textId="77777777" w:rsidR="00EF7892" w:rsidRDefault="00C133D3" w:rsidP="00794F23">
            <w:pPr>
              <w:jc w:val="center"/>
            </w:pPr>
            <w:r>
              <w:t>08/01/17</w:t>
            </w:r>
          </w:p>
        </w:tc>
        <w:tc>
          <w:tcPr>
            <w:tcW w:w="1200" w:type="dxa"/>
            <w:tcMar>
              <w:left w:w="20" w:type="dxa"/>
              <w:right w:w="20" w:type="dxa"/>
            </w:tcMar>
            <w:vAlign w:val="center"/>
          </w:tcPr>
          <w:p w14:paraId="1DC136B5" w14:textId="77777777" w:rsidR="00EF7892" w:rsidRDefault="00C133D3" w:rsidP="00794F23">
            <w:pPr>
              <w:jc w:val="center"/>
            </w:pPr>
            <w:r>
              <w:t>09/01/17</w:t>
            </w:r>
          </w:p>
        </w:tc>
        <w:tc>
          <w:tcPr>
            <w:tcW w:w="4320" w:type="dxa"/>
            <w:tcMar>
              <w:left w:w="20" w:type="dxa"/>
              <w:right w:w="20" w:type="dxa"/>
            </w:tcMar>
            <w:vAlign w:val="center"/>
          </w:tcPr>
          <w:p w14:paraId="185C895C" w14:textId="77777777" w:rsidR="00EF7892" w:rsidRDefault="00375309" w:rsidP="00794F23">
            <w:pPr>
              <w:jc w:val="center"/>
            </w:pPr>
            <w:r>
              <w:t>Installation of required repositories and kernels in the Linux environment</w:t>
            </w:r>
          </w:p>
        </w:tc>
        <w:tc>
          <w:tcPr>
            <w:tcW w:w="2160" w:type="dxa"/>
            <w:tcMar>
              <w:left w:w="20" w:type="dxa"/>
              <w:right w:w="20" w:type="dxa"/>
            </w:tcMar>
            <w:vAlign w:val="center"/>
          </w:tcPr>
          <w:p w14:paraId="310E4C77" w14:textId="77777777" w:rsidR="00EF7892" w:rsidRDefault="00794F23" w:rsidP="00794F23">
            <w:pPr>
              <w:jc w:val="center"/>
            </w:pPr>
            <w:r>
              <w:t>1031310362</w:t>
            </w:r>
          </w:p>
        </w:tc>
        <w:tc>
          <w:tcPr>
            <w:tcW w:w="2149" w:type="dxa"/>
            <w:tcMar>
              <w:left w:w="20" w:type="dxa"/>
              <w:right w:w="20" w:type="dxa"/>
            </w:tcMar>
            <w:vAlign w:val="center"/>
          </w:tcPr>
          <w:p w14:paraId="0C9833FF" w14:textId="77777777" w:rsidR="00EF7892" w:rsidRDefault="00EF7892" w:rsidP="00794F23">
            <w:pPr>
              <w:jc w:val="center"/>
            </w:pPr>
          </w:p>
        </w:tc>
      </w:tr>
      <w:tr w:rsidR="0019212A" w14:paraId="50A6B103" w14:textId="77777777" w:rsidTr="00794F23">
        <w:trPr>
          <w:trHeight w:val="720"/>
          <w:jc w:val="center"/>
        </w:trPr>
        <w:tc>
          <w:tcPr>
            <w:tcW w:w="1188" w:type="dxa"/>
            <w:tcMar>
              <w:left w:w="20" w:type="dxa"/>
              <w:right w:w="20" w:type="dxa"/>
            </w:tcMar>
            <w:vAlign w:val="center"/>
          </w:tcPr>
          <w:p w14:paraId="588A61AE" w14:textId="77777777" w:rsidR="00EF7892" w:rsidRDefault="00C133D3" w:rsidP="00794F23">
            <w:pPr>
              <w:jc w:val="center"/>
            </w:pPr>
            <w:r>
              <w:t>12/01/17</w:t>
            </w:r>
          </w:p>
        </w:tc>
        <w:tc>
          <w:tcPr>
            <w:tcW w:w="1200" w:type="dxa"/>
            <w:tcMar>
              <w:left w:w="20" w:type="dxa"/>
              <w:right w:w="20" w:type="dxa"/>
            </w:tcMar>
            <w:vAlign w:val="center"/>
          </w:tcPr>
          <w:p w14:paraId="4FD24480" w14:textId="77777777" w:rsidR="00EF7892" w:rsidRDefault="00C133D3" w:rsidP="00794F23">
            <w:pPr>
              <w:jc w:val="center"/>
            </w:pPr>
            <w:r>
              <w:t>15/01/17</w:t>
            </w:r>
          </w:p>
        </w:tc>
        <w:tc>
          <w:tcPr>
            <w:tcW w:w="4320" w:type="dxa"/>
            <w:tcMar>
              <w:left w:w="20" w:type="dxa"/>
              <w:right w:w="20" w:type="dxa"/>
            </w:tcMar>
            <w:vAlign w:val="center"/>
          </w:tcPr>
          <w:p w14:paraId="509AB8BE" w14:textId="77777777" w:rsidR="00EF7892" w:rsidRDefault="00375309" w:rsidP="00794F23">
            <w:pPr>
              <w:jc w:val="center"/>
            </w:pPr>
            <w:r>
              <w:t>Extraction of data from twitter using API</w:t>
            </w:r>
          </w:p>
        </w:tc>
        <w:tc>
          <w:tcPr>
            <w:tcW w:w="2160" w:type="dxa"/>
            <w:tcMar>
              <w:left w:w="20" w:type="dxa"/>
              <w:right w:w="20" w:type="dxa"/>
            </w:tcMar>
            <w:vAlign w:val="center"/>
          </w:tcPr>
          <w:p w14:paraId="5AAE2D7C" w14:textId="77777777" w:rsidR="00EF7892" w:rsidRDefault="00EF7892" w:rsidP="00794F23">
            <w:pPr>
              <w:jc w:val="center"/>
            </w:pPr>
          </w:p>
        </w:tc>
        <w:tc>
          <w:tcPr>
            <w:tcW w:w="2149" w:type="dxa"/>
            <w:tcMar>
              <w:left w:w="20" w:type="dxa"/>
              <w:right w:w="20" w:type="dxa"/>
            </w:tcMar>
            <w:vAlign w:val="center"/>
          </w:tcPr>
          <w:p w14:paraId="6713CD6E" w14:textId="77777777" w:rsidR="00EF7892" w:rsidRDefault="00794F23" w:rsidP="00794F23">
            <w:pPr>
              <w:jc w:val="center"/>
            </w:pPr>
            <w:r>
              <w:t>1031310362</w:t>
            </w:r>
          </w:p>
          <w:p w14:paraId="7DBCD790" w14:textId="77777777" w:rsidR="00794F23" w:rsidRDefault="00794F23" w:rsidP="00794F23">
            <w:pPr>
              <w:jc w:val="center"/>
            </w:pPr>
            <w:r>
              <w:t>1031310379</w:t>
            </w:r>
          </w:p>
        </w:tc>
      </w:tr>
      <w:tr w:rsidR="0019212A" w14:paraId="404EB222" w14:textId="77777777" w:rsidTr="00794F23">
        <w:trPr>
          <w:trHeight w:val="720"/>
          <w:jc w:val="center"/>
        </w:trPr>
        <w:tc>
          <w:tcPr>
            <w:tcW w:w="1188" w:type="dxa"/>
            <w:tcMar>
              <w:left w:w="20" w:type="dxa"/>
              <w:right w:w="20" w:type="dxa"/>
            </w:tcMar>
            <w:vAlign w:val="center"/>
          </w:tcPr>
          <w:p w14:paraId="25E1AA1E" w14:textId="77777777" w:rsidR="00EF7892" w:rsidRDefault="00C133D3" w:rsidP="00794F23">
            <w:pPr>
              <w:jc w:val="center"/>
            </w:pPr>
            <w:r>
              <w:t>17/01/17</w:t>
            </w:r>
          </w:p>
        </w:tc>
        <w:tc>
          <w:tcPr>
            <w:tcW w:w="1200" w:type="dxa"/>
            <w:tcMar>
              <w:left w:w="20" w:type="dxa"/>
              <w:right w:w="20" w:type="dxa"/>
            </w:tcMar>
            <w:vAlign w:val="center"/>
          </w:tcPr>
          <w:p w14:paraId="5D47F532" w14:textId="77777777" w:rsidR="00EF7892" w:rsidRDefault="00C133D3" w:rsidP="00794F23">
            <w:pPr>
              <w:jc w:val="center"/>
            </w:pPr>
            <w:r>
              <w:t>18/01/17</w:t>
            </w:r>
          </w:p>
        </w:tc>
        <w:tc>
          <w:tcPr>
            <w:tcW w:w="4320" w:type="dxa"/>
            <w:tcMar>
              <w:left w:w="20" w:type="dxa"/>
              <w:right w:w="20" w:type="dxa"/>
            </w:tcMar>
            <w:vAlign w:val="center"/>
          </w:tcPr>
          <w:p w14:paraId="2C967720" w14:textId="77777777" w:rsidR="00EF7892" w:rsidRDefault="00375309" w:rsidP="00794F23">
            <w:pPr>
              <w:jc w:val="center"/>
            </w:pPr>
            <w:r>
              <w:t xml:space="preserve">Segregation of tweets </w:t>
            </w:r>
          </w:p>
        </w:tc>
        <w:tc>
          <w:tcPr>
            <w:tcW w:w="2160" w:type="dxa"/>
            <w:tcMar>
              <w:left w:w="20" w:type="dxa"/>
              <w:right w:w="20" w:type="dxa"/>
            </w:tcMar>
            <w:vAlign w:val="center"/>
          </w:tcPr>
          <w:p w14:paraId="2364D90C" w14:textId="77777777" w:rsidR="00EF7892" w:rsidRDefault="00794F23" w:rsidP="00794F23">
            <w:pPr>
              <w:jc w:val="center"/>
            </w:pPr>
            <w:r>
              <w:t>1031310379</w:t>
            </w:r>
          </w:p>
        </w:tc>
        <w:tc>
          <w:tcPr>
            <w:tcW w:w="2149" w:type="dxa"/>
            <w:tcMar>
              <w:left w:w="20" w:type="dxa"/>
              <w:right w:w="20" w:type="dxa"/>
            </w:tcMar>
            <w:vAlign w:val="center"/>
          </w:tcPr>
          <w:p w14:paraId="6EE773B4" w14:textId="77777777" w:rsidR="00EF7892" w:rsidRDefault="00EF7892" w:rsidP="00794F23">
            <w:pPr>
              <w:jc w:val="center"/>
            </w:pPr>
          </w:p>
        </w:tc>
      </w:tr>
      <w:tr w:rsidR="0019212A" w14:paraId="536568FB" w14:textId="77777777" w:rsidTr="00794F23">
        <w:trPr>
          <w:trHeight w:val="720"/>
          <w:jc w:val="center"/>
        </w:trPr>
        <w:tc>
          <w:tcPr>
            <w:tcW w:w="1188" w:type="dxa"/>
            <w:tcMar>
              <w:left w:w="20" w:type="dxa"/>
              <w:right w:w="20" w:type="dxa"/>
            </w:tcMar>
            <w:vAlign w:val="center"/>
          </w:tcPr>
          <w:p w14:paraId="26149201" w14:textId="77777777" w:rsidR="00EF7892" w:rsidRDefault="00C133D3" w:rsidP="00794F23">
            <w:pPr>
              <w:jc w:val="center"/>
            </w:pPr>
            <w:r>
              <w:t>20/01/17</w:t>
            </w:r>
          </w:p>
        </w:tc>
        <w:tc>
          <w:tcPr>
            <w:tcW w:w="1200" w:type="dxa"/>
            <w:tcMar>
              <w:left w:w="20" w:type="dxa"/>
              <w:right w:w="20" w:type="dxa"/>
            </w:tcMar>
            <w:vAlign w:val="center"/>
          </w:tcPr>
          <w:p w14:paraId="7E31E70F" w14:textId="77777777" w:rsidR="00EF7892" w:rsidRDefault="00C133D3" w:rsidP="00794F23">
            <w:pPr>
              <w:jc w:val="center"/>
            </w:pPr>
            <w:r>
              <w:t>21/01/17</w:t>
            </w:r>
          </w:p>
        </w:tc>
        <w:tc>
          <w:tcPr>
            <w:tcW w:w="4320" w:type="dxa"/>
            <w:tcMar>
              <w:left w:w="20" w:type="dxa"/>
              <w:right w:w="20" w:type="dxa"/>
            </w:tcMar>
            <w:vAlign w:val="center"/>
          </w:tcPr>
          <w:p w14:paraId="5B7A1B37" w14:textId="77777777" w:rsidR="00EF7892" w:rsidRDefault="00375309" w:rsidP="00794F23">
            <w:pPr>
              <w:jc w:val="center"/>
            </w:pPr>
            <w:r>
              <w:t>Classification of tweets in Context-Specific category</w:t>
            </w:r>
          </w:p>
        </w:tc>
        <w:tc>
          <w:tcPr>
            <w:tcW w:w="2160" w:type="dxa"/>
            <w:tcMar>
              <w:left w:w="20" w:type="dxa"/>
              <w:right w:w="20" w:type="dxa"/>
            </w:tcMar>
            <w:vAlign w:val="center"/>
          </w:tcPr>
          <w:p w14:paraId="7672F50E" w14:textId="77777777" w:rsidR="00EF7892" w:rsidRDefault="00794F23" w:rsidP="00794F23">
            <w:pPr>
              <w:jc w:val="center"/>
            </w:pPr>
            <w:r>
              <w:t>1031310379</w:t>
            </w:r>
          </w:p>
        </w:tc>
        <w:tc>
          <w:tcPr>
            <w:tcW w:w="2149" w:type="dxa"/>
            <w:tcMar>
              <w:left w:w="20" w:type="dxa"/>
              <w:right w:w="20" w:type="dxa"/>
            </w:tcMar>
            <w:vAlign w:val="center"/>
          </w:tcPr>
          <w:p w14:paraId="332FFF64" w14:textId="77777777" w:rsidR="00EF7892" w:rsidRDefault="00EF7892" w:rsidP="00794F23">
            <w:pPr>
              <w:jc w:val="center"/>
            </w:pPr>
          </w:p>
        </w:tc>
      </w:tr>
      <w:tr w:rsidR="0019212A" w14:paraId="2EDAA31E" w14:textId="77777777" w:rsidTr="00794F23">
        <w:trPr>
          <w:trHeight w:val="720"/>
          <w:jc w:val="center"/>
        </w:trPr>
        <w:tc>
          <w:tcPr>
            <w:tcW w:w="1188" w:type="dxa"/>
            <w:tcMar>
              <w:left w:w="20" w:type="dxa"/>
              <w:right w:w="20" w:type="dxa"/>
            </w:tcMar>
            <w:vAlign w:val="center"/>
          </w:tcPr>
          <w:p w14:paraId="74795439" w14:textId="77777777" w:rsidR="00EF7892" w:rsidRDefault="00C133D3" w:rsidP="00794F23">
            <w:pPr>
              <w:jc w:val="center"/>
            </w:pPr>
            <w:r>
              <w:t>23/01/17</w:t>
            </w:r>
          </w:p>
        </w:tc>
        <w:tc>
          <w:tcPr>
            <w:tcW w:w="1200" w:type="dxa"/>
            <w:tcMar>
              <w:left w:w="20" w:type="dxa"/>
              <w:right w:w="20" w:type="dxa"/>
            </w:tcMar>
            <w:vAlign w:val="center"/>
          </w:tcPr>
          <w:p w14:paraId="6DA11640" w14:textId="77777777" w:rsidR="00EF7892" w:rsidRDefault="00C133D3" w:rsidP="00794F23">
            <w:pPr>
              <w:jc w:val="center"/>
            </w:pPr>
            <w:r>
              <w:t>25/01/17</w:t>
            </w:r>
          </w:p>
        </w:tc>
        <w:tc>
          <w:tcPr>
            <w:tcW w:w="4320" w:type="dxa"/>
            <w:tcMar>
              <w:left w:w="20" w:type="dxa"/>
              <w:right w:w="20" w:type="dxa"/>
            </w:tcMar>
            <w:vAlign w:val="center"/>
          </w:tcPr>
          <w:p w14:paraId="57DF85B7" w14:textId="77777777" w:rsidR="00EF7892" w:rsidRDefault="00375309" w:rsidP="00794F23">
            <w:pPr>
              <w:jc w:val="center"/>
            </w:pPr>
            <w:r>
              <w:t>Classification of tweets in Random category</w:t>
            </w:r>
          </w:p>
        </w:tc>
        <w:tc>
          <w:tcPr>
            <w:tcW w:w="2160" w:type="dxa"/>
            <w:tcMar>
              <w:left w:w="20" w:type="dxa"/>
              <w:right w:w="20" w:type="dxa"/>
            </w:tcMar>
            <w:vAlign w:val="center"/>
          </w:tcPr>
          <w:p w14:paraId="3519B00C" w14:textId="77777777" w:rsidR="00EF7892" w:rsidRDefault="00EF7892" w:rsidP="00794F23">
            <w:pPr>
              <w:jc w:val="center"/>
            </w:pPr>
          </w:p>
        </w:tc>
        <w:tc>
          <w:tcPr>
            <w:tcW w:w="2149" w:type="dxa"/>
            <w:tcMar>
              <w:left w:w="20" w:type="dxa"/>
              <w:right w:w="20" w:type="dxa"/>
            </w:tcMar>
            <w:vAlign w:val="center"/>
          </w:tcPr>
          <w:p w14:paraId="35838BC9" w14:textId="77777777" w:rsidR="00EF7892" w:rsidRDefault="00794F23" w:rsidP="00794F23">
            <w:pPr>
              <w:jc w:val="center"/>
            </w:pPr>
            <w:r>
              <w:t>1031310362</w:t>
            </w:r>
          </w:p>
          <w:p w14:paraId="1296662E" w14:textId="77777777" w:rsidR="00794F23" w:rsidRDefault="00794F23" w:rsidP="00794F23">
            <w:pPr>
              <w:jc w:val="center"/>
            </w:pPr>
            <w:r>
              <w:t>1031310379</w:t>
            </w:r>
          </w:p>
        </w:tc>
      </w:tr>
      <w:tr w:rsidR="0019212A" w14:paraId="46D17C9A" w14:textId="77777777" w:rsidTr="00794F23">
        <w:trPr>
          <w:trHeight w:val="720"/>
          <w:jc w:val="center"/>
        </w:trPr>
        <w:tc>
          <w:tcPr>
            <w:tcW w:w="1188" w:type="dxa"/>
            <w:tcMar>
              <w:left w:w="20" w:type="dxa"/>
              <w:right w:w="20" w:type="dxa"/>
            </w:tcMar>
            <w:vAlign w:val="center"/>
          </w:tcPr>
          <w:p w14:paraId="14B0766A" w14:textId="77777777" w:rsidR="00EF7892" w:rsidRDefault="00C133D3" w:rsidP="00794F23">
            <w:pPr>
              <w:jc w:val="center"/>
            </w:pPr>
            <w:r>
              <w:t>28/01/17</w:t>
            </w:r>
          </w:p>
        </w:tc>
        <w:tc>
          <w:tcPr>
            <w:tcW w:w="1200" w:type="dxa"/>
            <w:tcMar>
              <w:left w:w="20" w:type="dxa"/>
              <w:right w:w="20" w:type="dxa"/>
            </w:tcMar>
            <w:vAlign w:val="center"/>
          </w:tcPr>
          <w:p w14:paraId="50BB830B" w14:textId="77777777" w:rsidR="00EF7892" w:rsidRDefault="00C133D3" w:rsidP="00794F23">
            <w:pPr>
              <w:jc w:val="center"/>
            </w:pPr>
            <w:r>
              <w:t>29/01/17</w:t>
            </w:r>
          </w:p>
        </w:tc>
        <w:tc>
          <w:tcPr>
            <w:tcW w:w="4320" w:type="dxa"/>
            <w:tcMar>
              <w:left w:w="20" w:type="dxa"/>
              <w:right w:w="20" w:type="dxa"/>
            </w:tcMar>
            <w:vAlign w:val="center"/>
          </w:tcPr>
          <w:p w14:paraId="449F2239" w14:textId="77777777" w:rsidR="00EF7892" w:rsidRDefault="00375309" w:rsidP="00794F23">
            <w:pPr>
              <w:jc w:val="center"/>
            </w:pPr>
            <w:r>
              <w:t>Removal of misspelling and slang words from the data</w:t>
            </w:r>
            <w:r w:rsidR="00011505">
              <w:t>set</w:t>
            </w:r>
          </w:p>
        </w:tc>
        <w:tc>
          <w:tcPr>
            <w:tcW w:w="2160" w:type="dxa"/>
            <w:tcMar>
              <w:left w:w="20" w:type="dxa"/>
              <w:right w:w="20" w:type="dxa"/>
            </w:tcMar>
            <w:vAlign w:val="center"/>
          </w:tcPr>
          <w:p w14:paraId="27F0CDC2" w14:textId="77777777" w:rsidR="00EF7892" w:rsidRDefault="00794F23" w:rsidP="00794F23">
            <w:pPr>
              <w:jc w:val="center"/>
            </w:pPr>
            <w:r>
              <w:t>1031310362</w:t>
            </w:r>
          </w:p>
        </w:tc>
        <w:tc>
          <w:tcPr>
            <w:tcW w:w="2149" w:type="dxa"/>
            <w:tcMar>
              <w:left w:w="20" w:type="dxa"/>
              <w:right w:w="20" w:type="dxa"/>
            </w:tcMar>
            <w:vAlign w:val="center"/>
          </w:tcPr>
          <w:p w14:paraId="5C125847" w14:textId="77777777" w:rsidR="00EF7892" w:rsidRDefault="00EF7892" w:rsidP="00794F23">
            <w:pPr>
              <w:jc w:val="center"/>
            </w:pPr>
          </w:p>
        </w:tc>
      </w:tr>
      <w:tr w:rsidR="0019212A" w14:paraId="382793D6" w14:textId="77777777" w:rsidTr="00794F23">
        <w:trPr>
          <w:trHeight w:val="720"/>
          <w:jc w:val="center"/>
        </w:trPr>
        <w:tc>
          <w:tcPr>
            <w:tcW w:w="1188" w:type="dxa"/>
            <w:tcMar>
              <w:left w:w="20" w:type="dxa"/>
              <w:right w:w="20" w:type="dxa"/>
            </w:tcMar>
            <w:vAlign w:val="center"/>
          </w:tcPr>
          <w:p w14:paraId="6DA5ED7E" w14:textId="77777777" w:rsidR="00EF7892" w:rsidRDefault="00C133D3" w:rsidP="00794F23">
            <w:pPr>
              <w:jc w:val="center"/>
            </w:pPr>
            <w:r>
              <w:t>30/01/17</w:t>
            </w:r>
          </w:p>
        </w:tc>
        <w:tc>
          <w:tcPr>
            <w:tcW w:w="1200" w:type="dxa"/>
            <w:tcMar>
              <w:left w:w="20" w:type="dxa"/>
              <w:right w:w="20" w:type="dxa"/>
            </w:tcMar>
            <w:vAlign w:val="center"/>
          </w:tcPr>
          <w:p w14:paraId="1194FAE7" w14:textId="77777777" w:rsidR="00EF7892" w:rsidRDefault="00C133D3" w:rsidP="00794F23">
            <w:pPr>
              <w:jc w:val="center"/>
            </w:pPr>
            <w:r>
              <w:t>31/01/17</w:t>
            </w:r>
          </w:p>
        </w:tc>
        <w:tc>
          <w:tcPr>
            <w:tcW w:w="4320" w:type="dxa"/>
            <w:tcMar>
              <w:left w:w="20" w:type="dxa"/>
              <w:right w:w="20" w:type="dxa"/>
            </w:tcMar>
            <w:vAlign w:val="center"/>
          </w:tcPr>
          <w:p w14:paraId="1B6A3AC6" w14:textId="77777777" w:rsidR="00EF7892" w:rsidRDefault="00011505" w:rsidP="00794F23">
            <w:pPr>
              <w:jc w:val="center"/>
            </w:pPr>
            <w:r>
              <w:t>Removal of smileys and emoticons from the dataset</w:t>
            </w:r>
          </w:p>
        </w:tc>
        <w:tc>
          <w:tcPr>
            <w:tcW w:w="2160" w:type="dxa"/>
            <w:tcMar>
              <w:left w:w="20" w:type="dxa"/>
              <w:right w:w="20" w:type="dxa"/>
            </w:tcMar>
            <w:vAlign w:val="center"/>
          </w:tcPr>
          <w:p w14:paraId="555D8303" w14:textId="77777777" w:rsidR="00EF7892" w:rsidRDefault="00794F23" w:rsidP="00794F23">
            <w:pPr>
              <w:jc w:val="center"/>
            </w:pPr>
            <w:r>
              <w:t>1031310362</w:t>
            </w:r>
          </w:p>
        </w:tc>
        <w:tc>
          <w:tcPr>
            <w:tcW w:w="2149" w:type="dxa"/>
            <w:tcMar>
              <w:left w:w="20" w:type="dxa"/>
              <w:right w:w="20" w:type="dxa"/>
            </w:tcMar>
            <w:vAlign w:val="center"/>
          </w:tcPr>
          <w:p w14:paraId="7F77F60F" w14:textId="77777777" w:rsidR="00EF7892" w:rsidRDefault="00EF7892" w:rsidP="00794F23">
            <w:pPr>
              <w:jc w:val="center"/>
            </w:pPr>
          </w:p>
        </w:tc>
      </w:tr>
      <w:tr w:rsidR="0019212A" w14:paraId="57EDC952" w14:textId="77777777" w:rsidTr="00794F23">
        <w:trPr>
          <w:trHeight w:val="720"/>
          <w:jc w:val="center"/>
        </w:trPr>
        <w:tc>
          <w:tcPr>
            <w:tcW w:w="1188" w:type="dxa"/>
            <w:tcMar>
              <w:left w:w="20" w:type="dxa"/>
              <w:right w:w="20" w:type="dxa"/>
            </w:tcMar>
            <w:vAlign w:val="center"/>
          </w:tcPr>
          <w:p w14:paraId="615F5248" w14:textId="77777777" w:rsidR="00EF7892" w:rsidRDefault="00C133D3" w:rsidP="00794F23">
            <w:pPr>
              <w:jc w:val="center"/>
            </w:pPr>
            <w:r>
              <w:t>03/02/17</w:t>
            </w:r>
          </w:p>
        </w:tc>
        <w:tc>
          <w:tcPr>
            <w:tcW w:w="1200" w:type="dxa"/>
            <w:tcMar>
              <w:left w:w="20" w:type="dxa"/>
              <w:right w:w="20" w:type="dxa"/>
            </w:tcMar>
            <w:vAlign w:val="center"/>
          </w:tcPr>
          <w:p w14:paraId="20E47052" w14:textId="77777777" w:rsidR="00EF7892" w:rsidRDefault="00C133D3" w:rsidP="00794F23">
            <w:pPr>
              <w:jc w:val="center"/>
            </w:pPr>
            <w:r>
              <w:t>04/02/17</w:t>
            </w:r>
          </w:p>
        </w:tc>
        <w:tc>
          <w:tcPr>
            <w:tcW w:w="4320" w:type="dxa"/>
            <w:tcMar>
              <w:left w:w="20" w:type="dxa"/>
              <w:right w:w="20" w:type="dxa"/>
            </w:tcMar>
            <w:vAlign w:val="center"/>
          </w:tcPr>
          <w:p w14:paraId="76B5BD4C" w14:textId="77777777" w:rsidR="00EF7892" w:rsidRDefault="00011505" w:rsidP="00794F23">
            <w:pPr>
              <w:jc w:val="center"/>
            </w:pPr>
            <w:r>
              <w:t>Removal of punctuation marks and other noises from the data set</w:t>
            </w:r>
          </w:p>
        </w:tc>
        <w:tc>
          <w:tcPr>
            <w:tcW w:w="2160" w:type="dxa"/>
            <w:tcMar>
              <w:left w:w="20" w:type="dxa"/>
              <w:right w:w="20" w:type="dxa"/>
            </w:tcMar>
            <w:vAlign w:val="center"/>
          </w:tcPr>
          <w:p w14:paraId="352BFFB3" w14:textId="77777777" w:rsidR="00EF7892" w:rsidRDefault="00794F23" w:rsidP="00794F23">
            <w:pPr>
              <w:jc w:val="center"/>
            </w:pPr>
            <w:r>
              <w:t>1031310379</w:t>
            </w:r>
          </w:p>
        </w:tc>
        <w:tc>
          <w:tcPr>
            <w:tcW w:w="2149" w:type="dxa"/>
            <w:tcMar>
              <w:left w:w="20" w:type="dxa"/>
              <w:right w:w="20" w:type="dxa"/>
            </w:tcMar>
            <w:vAlign w:val="center"/>
          </w:tcPr>
          <w:p w14:paraId="73FD4FDD" w14:textId="77777777" w:rsidR="00EF7892" w:rsidRDefault="00EF7892" w:rsidP="00794F23">
            <w:pPr>
              <w:jc w:val="center"/>
            </w:pPr>
          </w:p>
        </w:tc>
      </w:tr>
      <w:tr w:rsidR="0019212A" w14:paraId="3817AF39" w14:textId="77777777" w:rsidTr="00794F23">
        <w:trPr>
          <w:trHeight w:val="720"/>
          <w:jc w:val="center"/>
        </w:trPr>
        <w:tc>
          <w:tcPr>
            <w:tcW w:w="1188" w:type="dxa"/>
            <w:tcMar>
              <w:left w:w="20" w:type="dxa"/>
              <w:right w:w="20" w:type="dxa"/>
            </w:tcMar>
            <w:vAlign w:val="center"/>
          </w:tcPr>
          <w:p w14:paraId="58512854" w14:textId="77777777" w:rsidR="00EF7892" w:rsidRDefault="00C133D3" w:rsidP="00794F23">
            <w:pPr>
              <w:jc w:val="center"/>
            </w:pPr>
            <w:r>
              <w:t>06/02/17</w:t>
            </w:r>
          </w:p>
        </w:tc>
        <w:tc>
          <w:tcPr>
            <w:tcW w:w="1200" w:type="dxa"/>
            <w:tcMar>
              <w:left w:w="20" w:type="dxa"/>
              <w:right w:w="20" w:type="dxa"/>
            </w:tcMar>
            <w:vAlign w:val="center"/>
          </w:tcPr>
          <w:p w14:paraId="3C84FAAE" w14:textId="77777777" w:rsidR="00EF7892" w:rsidRDefault="00C133D3" w:rsidP="00794F23">
            <w:pPr>
              <w:jc w:val="center"/>
            </w:pPr>
            <w:r>
              <w:t>08/02/17</w:t>
            </w:r>
          </w:p>
        </w:tc>
        <w:tc>
          <w:tcPr>
            <w:tcW w:w="4320" w:type="dxa"/>
            <w:tcMar>
              <w:left w:w="20" w:type="dxa"/>
              <w:right w:w="20" w:type="dxa"/>
            </w:tcMar>
            <w:vAlign w:val="center"/>
          </w:tcPr>
          <w:p w14:paraId="5491A8B8" w14:textId="77777777" w:rsidR="00EF7892" w:rsidRDefault="00011505" w:rsidP="00794F23">
            <w:pPr>
              <w:jc w:val="center"/>
            </w:pPr>
            <w:r>
              <w:t>Division of dataset into Test data and Training data</w:t>
            </w:r>
          </w:p>
        </w:tc>
        <w:tc>
          <w:tcPr>
            <w:tcW w:w="2160" w:type="dxa"/>
            <w:tcMar>
              <w:left w:w="20" w:type="dxa"/>
              <w:right w:w="20" w:type="dxa"/>
            </w:tcMar>
            <w:vAlign w:val="center"/>
          </w:tcPr>
          <w:p w14:paraId="73028DEE" w14:textId="77777777" w:rsidR="00EF7892" w:rsidRDefault="00EF7892" w:rsidP="00794F23">
            <w:pPr>
              <w:jc w:val="center"/>
            </w:pPr>
          </w:p>
        </w:tc>
        <w:tc>
          <w:tcPr>
            <w:tcW w:w="2149" w:type="dxa"/>
            <w:tcMar>
              <w:left w:w="20" w:type="dxa"/>
              <w:right w:w="20" w:type="dxa"/>
            </w:tcMar>
            <w:vAlign w:val="center"/>
          </w:tcPr>
          <w:p w14:paraId="440BE3AA" w14:textId="77777777" w:rsidR="00EF7892" w:rsidRDefault="00794F23" w:rsidP="00794F23">
            <w:pPr>
              <w:jc w:val="center"/>
            </w:pPr>
            <w:r>
              <w:t>1031310362</w:t>
            </w:r>
          </w:p>
          <w:p w14:paraId="1729C282" w14:textId="77777777" w:rsidR="00794F23" w:rsidRDefault="00794F23" w:rsidP="00794F23">
            <w:pPr>
              <w:jc w:val="center"/>
            </w:pPr>
            <w:r>
              <w:t>1031310379</w:t>
            </w:r>
          </w:p>
        </w:tc>
      </w:tr>
      <w:tr w:rsidR="0019212A" w14:paraId="48C60F43" w14:textId="77777777" w:rsidTr="00794F23">
        <w:trPr>
          <w:trHeight w:val="720"/>
          <w:jc w:val="center"/>
        </w:trPr>
        <w:tc>
          <w:tcPr>
            <w:tcW w:w="1188" w:type="dxa"/>
            <w:tcMar>
              <w:left w:w="20" w:type="dxa"/>
              <w:right w:w="20" w:type="dxa"/>
            </w:tcMar>
            <w:vAlign w:val="center"/>
          </w:tcPr>
          <w:p w14:paraId="7FA9E7CF" w14:textId="77777777" w:rsidR="00EF7892" w:rsidRDefault="00C133D3" w:rsidP="00794F23">
            <w:pPr>
              <w:jc w:val="center"/>
            </w:pPr>
            <w:r>
              <w:t>10/02/17</w:t>
            </w:r>
          </w:p>
        </w:tc>
        <w:tc>
          <w:tcPr>
            <w:tcW w:w="1200" w:type="dxa"/>
            <w:tcMar>
              <w:left w:w="20" w:type="dxa"/>
              <w:right w:w="20" w:type="dxa"/>
            </w:tcMar>
            <w:vAlign w:val="center"/>
          </w:tcPr>
          <w:p w14:paraId="342EE2B1" w14:textId="77777777" w:rsidR="00EF7892" w:rsidRDefault="00C133D3" w:rsidP="00794F23">
            <w:pPr>
              <w:jc w:val="center"/>
            </w:pPr>
            <w:r>
              <w:t>11/02/17</w:t>
            </w:r>
          </w:p>
        </w:tc>
        <w:tc>
          <w:tcPr>
            <w:tcW w:w="4320" w:type="dxa"/>
            <w:tcMar>
              <w:left w:w="20" w:type="dxa"/>
              <w:right w:w="20" w:type="dxa"/>
            </w:tcMar>
            <w:vAlign w:val="center"/>
          </w:tcPr>
          <w:p w14:paraId="05BB68C3" w14:textId="77777777" w:rsidR="00EF7892" w:rsidRDefault="00011505" w:rsidP="00794F23">
            <w:pPr>
              <w:jc w:val="center"/>
            </w:pPr>
            <w:r>
              <w:t>Improvising Feature extraction</w:t>
            </w:r>
          </w:p>
        </w:tc>
        <w:tc>
          <w:tcPr>
            <w:tcW w:w="2160" w:type="dxa"/>
            <w:tcMar>
              <w:left w:w="20" w:type="dxa"/>
              <w:right w:w="20" w:type="dxa"/>
            </w:tcMar>
            <w:vAlign w:val="center"/>
          </w:tcPr>
          <w:p w14:paraId="01AEA6C2" w14:textId="77777777" w:rsidR="00EF7892" w:rsidRDefault="00794F23" w:rsidP="00794F23">
            <w:pPr>
              <w:jc w:val="center"/>
            </w:pPr>
            <w:r>
              <w:t>1031310362</w:t>
            </w:r>
          </w:p>
        </w:tc>
        <w:tc>
          <w:tcPr>
            <w:tcW w:w="2149" w:type="dxa"/>
            <w:tcMar>
              <w:left w:w="20" w:type="dxa"/>
              <w:right w:w="20" w:type="dxa"/>
            </w:tcMar>
            <w:vAlign w:val="center"/>
          </w:tcPr>
          <w:p w14:paraId="24401082" w14:textId="77777777" w:rsidR="00EF7892" w:rsidRDefault="00EF7892" w:rsidP="00794F23">
            <w:pPr>
              <w:jc w:val="center"/>
            </w:pPr>
          </w:p>
        </w:tc>
      </w:tr>
      <w:tr w:rsidR="0019212A" w14:paraId="06D60CD7" w14:textId="77777777" w:rsidTr="00794F23">
        <w:trPr>
          <w:trHeight w:val="720"/>
          <w:jc w:val="center"/>
        </w:trPr>
        <w:tc>
          <w:tcPr>
            <w:tcW w:w="1188" w:type="dxa"/>
            <w:tcMar>
              <w:left w:w="20" w:type="dxa"/>
              <w:right w:w="20" w:type="dxa"/>
            </w:tcMar>
            <w:vAlign w:val="center"/>
          </w:tcPr>
          <w:p w14:paraId="71446B7B" w14:textId="77777777" w:rsidR="00EF7892" w:rsidRDefault="00C133D3" w:rsidP="00C133D3">
            <w:pPr>
              <w:jc w:val="center"/>
            </w:pPr>
            <w:r>
              <w:t>12/02/17</w:t>
            </w:r>
          </w:p>
        </w:tc>
        <w:tc>
          <w:tcPr>
            <w:tcW w:w="1200" w:type="dxa"/>
            <w:tcMar>
              <w:left w:w="20" w:type="dxa"/>
              <w:right w:w="20" w:type="dxa"/>
            </w:tcMar>
            <w:vAlign w:val="center"/>
          </w:tcPr>
          <w:p w14:paraId="68DC4E55" w14:textId="77777777" w:rsidR="00EF7892" w:rsidRDefault="00C133D3" w:rsidP="00794F23">
            <w:pPr>
              <w:jc w:val="center"/>
            </w:pPr>
            <w:r>
              <w:t>15/02/17</w:t>
            </w:r>
          </w:p>
        </w:tc>
        <w:tc>
          <w:tcPr>
            <w:tcW w:w="4320" w:type="dxa"/>
            <w:tcMar>
              <w:left w:w="20" w:type="dxa"/>
              <w:right w:w="20" w:type="dxa"/>
            </w:tcMar>
            <w:vAlign w:val="center"/>
          </w:tcPr>
          <w:p w14:paraId="66B60E6F" w14:textId="77777777" w:rsidR="00EF7892" w:rsidRDefault="00011505" w:rsidP="00011505">
            <w:pPr>
              <w:jc w:val="center"/>
            </w:pPr>
            <w:r>
              <w:t>Executing bag of words technique on the dataset</w:t>
            </w:r>
          </w:p>
        </w:tc>
        <w:tc>
          <w:tcPr>
            <w:tcW w:w="2160" w:type="dxa"/>
            <w:tcMar>
              <w:left w:w="20" w:type="dxa"/>
              <w:right w:w="20" w:type="dxa"/>
            </w:tcMar>
            <w:vAlign w:val="center"/>
          </w:tcPr>
          <w:p w14:paraId="7154A651" w14:textId="77777777" w:rsidR="00EF7892" w:rsidRDefault="00EF7892" w:rsidP="00794F23">
            <w:pPr>
              <w:jc w:val="center"/>
            </w:pPr>
          </w:p>
        </w:tc>
        <w:tc>
          <w:tcPr>
            <w:tcW w:w="2149" w:type="dxa"/>
            <w:tcMar>
              <w:left w:w="20" w:type="dxa"/>
              <w:right w:w="20" w:type="dxa"/>
            </w:tcMar>
            <w:vAlign w:val="center"/>
          </w:tcPr>
          <w:p w14:paraId="577D6424" w14:textId="77777777" w:rsidR="00EF7892" w:rsidRDefault="00794F23" w:rsidP="00794F23">
            <w:pPr>
              <w:jc w:val="center"/>
            </w:pPr>
            <w:r>
              <w:t>1031310362</w:t>
            </w:r>
          </w:p>
          <w:p w14:paraId="00779685" w14:textId="77777777" w:rsidR="00794F23" w:rsidRDefault="00794F23" w:rsidP="00794F23">
            <w:pPr>
              <w:jc w:val="center"/>
            </w:pPr>
            <w:r>
              <w:t>1031310379</w:t>
            </w:r>
          </w:p>
        </w:tc>
      </w:tr>
      <w:tr w:rsidR="0019212A" w14:paraId="09DDFAD1" w14:textId="77777777" w:rsidTr="00794F23">
        <w:trPr>
          <w:trHeight w:val="720"/>
          <w:jc w:val="center"/>
        </w:trPr>
        <w:tc>
          <w:tcPr>
            <w:tcW w:w="1188" w:type="dxa"/>
            <w:tcMar>
              <w:left w:w="20" w:type="dxa"/>
              <w:right w:w="20" w:type="dxa"/>
            </w:tcMar>
            <w:vAlign w:val="center"/>
          </w:tcPr>
          <w:p w14:paraId="5CB74123" w14:textId="77777777" w:rsidR="00EF7892" w:rsidRDefault="00C133D3" w:rsidP="00794F23">
            <w:pPr>
              <w:jc w:val="center"/>
            </w:pPr>
            <w:r>
              <w:t>16/02/17</w:t>
            </w:r>
          </w:p>
        </w:tc>
        <w:tc>
          <w:tcPr>
            <w:tcW w:w="1200" w:type="dxa"/>
            <w:tcMar>
              <w:left w:w="20" w:type="dxa"/>
              <w:right w:w="20" w:type="dxa"/>
            </w:tcMar>
            <w:vAlign w:val="center"/>
          </w:tcPr>
          <w:p w14:paraId="7D4AC76C" w14:textId="77777777" w:rsidR="00EF7892" w:rsidRDefault="00C133D3" w:rsidP="00794F23">
            <w:pPr>
              <w:jc w:val="center"/>
            </w:pPr>
            <w:r>
              <w:t>16/02/17</w:t>
            </w:r>
          </w:p>
        </w:tc>
        <w:tc>
          <w:tcPr>
            <w:tcW w:w="4320" w:type="dxa"/>
            <w:tcMar>
              <w:left w:w="20" w:type="dxa"/>
              <w:right w:w="20" w:type="dxa"/>
            </w:tcMar>
            <w:vAlign w:val="center"/>
          </w:tcPr>
          <w:p w14:paraId="38D16B60" w14:textId="77777777" w:rsidR="00EF7892" w:rsidRDefault="00011505" w:rsidP="00794F23">
            <w:pPr>
              <w:jc w:val="center"/>
            </w:pPr>
            <w:r>
              <w:t>Tagging the data with different parts of speech</w:t>
            </w:r>
          </w:p>
        </w:tc>
        <w:tc>
          <w:tcPr>
            <w:tcW w:w="2160" w:type="dxa"/>
            <w:tcMar>
              <w:left w:w="20" w:type="dxa"/>
              <w:right w:w="20" w:type="dxa"/>
            </w:tcMar>
            <w:vAlign w:val="center"/>
          </w:tcPr>
          <w:p w14:paraId="55112681" w14:textId="77777777" w:rsidR="00EF7892" w:rsidRDefault="00794F23" w:rsidP="00794F23">
            <w:pPr>
              <w:jc w:val="center"/>
            </w:pPr>
            <w:r>
              <w:t>1031310379</w:t>
            </w:r>
          </w:p>
        </w:tc>
        <w:tc>
          <w:tcPr>
            <w:tcW w:w="2149" w:type="dxa"/>
            <w:tcMar>
              <w:left w:w="20" w:type="dxa"/>
              <w:right w:w="20" w:type="dxa"/>
            </w:tcMar>
            <w:vAlign w:val="center"/>
          </w:tcPr>
          <w:p w14:paraId="0DFEFA88" w14:textId="77777777" w:rsidR="00EF7892" w:rsidRDefault="00EF7892" w:rsidP="00794F23">
            <w:pPr>
              <w:jc w:val="center"/>
            </w:pPr>
          </w:p>
        </w:tc>
      </w:tr>
    </w:tbl>
    <w:p w14:paraId="23EBDB60" w14:textId="77777777" w:rsidR="005D5342" w:rsidRDefault="005D5342" w:rsidP="005D5342">
      <w:pPr>
        <w:spacing w:after="0"/>
        <w:rPr>
          <w:b/>
          <w:bCs/>
          <w:sz w:val="28"/>
          <w:szCs w:val="26"/>
        </w:rPr>
      </w:pPr>
    </w:p>
    <w:p w14:paraId="2A4BB53D" w14:textId="77777777" w:rsidR="005D5342" w:rsidRDefault="005D5342" w:rsidP="00EF7892">
      <w:pPr>
        <w:spacing w:after="0"/>
        <w:jc w:val="center"/>
        <w:rPr>
          <w:b/>
          <w:bCs/>
          <w:sz w:val="28"/>
          <w:szCs w:val="26"/>
        </w:rPr>
      </w:pPr>
    </w:p>
    <w:p w14:paraId="3574A3F3" w14:textId="77777777" w:rsidR="00263FFE" w:rsidRPr="00263FFE" w:rsidRDefault="00263FFE" w:rsidP="00EF7892">
      <w:pPr>
        <w:spacing w:after="0"/>
        <w:jc w:val="center"/>
        <w:rPr>
          <w:b/>
          <w:bCs/>
          <w:sz w:val="28"/>
          <w:szCs w:val="26"/>
        </w:rPr>
      </w:pPr>
      <w:r w:rsidRPr="00263FFE">
        <w:rPr>
          <w:b/>
          <w:bCs/>
          <w:sz w:val="28"/>
          <w:szCs w:val="26"/>
        </w:rPr>
        <w:lastRenderedPageBreak/>
        <w:t>Division of work</w:t>
      </w:r>
      <w:r w:rsidR="00296E64">
        <w:rPr>
          <w:b/>
          <w:bCs/>
          <w:sz w:val="28"/>
          <w:szCs w:val="26"/>
        </w:rPr>
        <w:t xml:space="preserve"> and contributors</w:t>
      </w:r>
    </w:p>
    <w:tbl>
      <w:tblPr>
        <w:tblStyle w:val="TableGrid"/>
        <w:tblW w:w="0" w:type="auto"/>
        <w:jc w:val="center"/>
        <w:tblLook w:val="04A0" w:firstRow="1" w:lastRow="0" w:firstColumn="1" w:lastColumn="0" w:noHBand="0" w:noVBand="1"/>
      </w:tblPr>
      <w:tblGrid>
        <w:gridCol w:w="1159"/>
        <w:gridCol w:w="1171"/>
        <w:gridCol w:w="4033"/>
        <w:gridCol w:w="2093"/>
        <w:gridCol w:w="2091"/>
      </w:tblGrid>
      <w:tr w:rsidR="00352BEC" w14:paraId="50834EA6" w14:textId="77777777" w:rsidTr="00794F23">
        <w:trPr>
          <w:jc w:val="center"/>
        </w:trPr>
        <w:tc>
          <w:tcPr>
            <w:tcW w:w="2330" w:type="dxa"/>
            <w:gridSpan w:val="2"/>
            <w:tcMar>
              <w:left w:w="20" w:type="dxa"/>
              <w:right w:w="20" w:type="dxa"/>
            </w:tcMar>
            <w:vAlign w:val="center"/>
          </w:tcPr>
          <w:p w14:paraId="56C2835B" w14:textId="77777777" w:rsidR="00352BEC" w:rsidRPr="00D97F4E" w:rsidRDefault="00352BEC" w:rsidP="00A1231D">
            <w:pPr>
              <w:jc w:val="center"/>
              <w:rPr>
                <w:b/>
                <w:bCs/>
              </w:rPr>
            </w:pPr>
            <w:r>
              <w:rPr>
                <w:b/>
                <w:bCs/>
              </w:rPr>
              <w:t>Time period</w:t>
            </w:r>
          </w:p>
        </w:tc>
        <w:tc>
          <w:tcPr>
            <w:tcW w:w="4033" w:type="dxa"/>
            <w:vMerge w:val="restart"/>
            <w:tcMar>
              <w:left w:w="20" w:type="dxa"/>
              <w:right w:w="20" w:type="dxa"/>
            </w:tcMar>
            <w:vAlign w:val="center"/>
          </w:tcPr>
          <w:p w14:paraId="7F363157" w14:textId="77777777" w:rsidR="00352BEC" w:rsidRPr="00D97F4E" w:rsidRDefault="00352BEC" w:rsidP="00A1231D">
            <w:pPr>
              <w:jc w:val="center"/>
              <w:rPr>
                <w:b/>
                <w:bCs/>
              </w:rPr>
            </w:pPr>
            <w:r w:rsidRPr="00D97F4E">
              <w:rPr>
                <w:b/>
                <w:bCs/>
              </w:rPr>
              <w:br w:type="page"/>
              <w:t>Activities or components of the project</w:t>
            </w:r>
          </w:p>
        </w:tc>
        <w:tc>
          <w:tcPr>
            <w:tcW w:w="2093" w:type="dxa"/>
            <w:vMerge w:val="restart"/>
            <w:tcMar>
              <w:left w:w="20" w:type="dxa"/>
              <w:right w:w="20" w:type="dxa"/>
            </w:tcMar>
            <w:vAlign w:val="center"/>
          </w:tcPr>
          <w:p w14:paraId="5D0FDD66" w14:textId="77777777" w:rsidR="00352BEC" w:rsidRPr="00D97F4E" w:rsidRDefault="00352BEC" w:rsidP="00A1231D">
            <w:pPr>
              <w:jc w:val="center"/>
              <w:rPr>
                <w:b/>
                <w:bCs/>
              </w:rPr>
            </w:pPr>
            <w:r w:rsidRPr="00D97F4E">
              <w:rPr>
                <w:b/>
                <w:bCs/>
              </w:rPr>
              <w:t>Name</w:t>
            </w:r>
            <w:r w:rsidR="00C620DF">
              <w:rPr>
                <w:b/>
                <w:bCs/>
              </w:rPr>
              <w:t>/Register Number</w:t>
            </w:r>
            <w:r w:rsidRPr="00D97F4E">
              <w:rPr>
                <w:b/>
                <w:bCs/>
              </w:rPr>
              <w:t xml:space="preserve"> of the Individual Contributor</w:t>
            </w:r>
          </w:p>
        </w:tc>
        <w:tc>
          <w:tcPr>
            <w:tcW w:w="2091" w:type="dxa"/>
            <w:vMerge w:val="restart"/>
            <w:tcMar>
              <w:left w:w="20" w:type="dxa"/>
              <w:right w:w="20" w:type="dxa"/>
            </w:tcMar>
            <w:vAlign w:val="center"/>
          </w:tcPr>
          <w:p w14:paraId="44AD8991" w14:textId="77777777" w:rsidR="00352BEC" w:rsidRPr="00D97F4E" w:rsidRDefault="00352BEC" w:rsidP="00A1231D">
            <w:pPr>
              <w:jc w:val="center"/>
              <w:rPr>
                <w:b/>
                <w:bCs/>
              </w:rPr>
            </w:pPr>
            <w:r w:rsidRPr="00D97F4E">
              <w:rPr>
                <w:b/>
                <w:bCs/>
              </w:rPr>
              <w:t>Names</w:t>
            </w:r>
            <w:r w:rsidR="00C620DF">
              <w:rPr>
                <w:b/>
                <w:bCs/>
              </w:rPr>
              <w:t>/Register Number</w:t>
            </w:r>
            <w:r w:rsidRPr="00D97F4E">
              <w:rPr>
                <w:b/>
                <w:bCs/>
              </w:rPr>
              <w:t xml:space="preserve"> of the Joint Contributors</w:t>
            </w:r>
          </w:p>
        </w:tc>
      </w:tr>
      <w:tr w:rsidR="00352BEC" w14:paraId="2A7B99A2" w14:textId="77777777" w:rsidTr="00794F23">
        <w:trPr>
          <w:trHeight w:val="578"/>
          <w:jc w:val="center"/>
        </w:trPr>
        <w:tc>
          <w:tcPr>
            <w:tcW w:w="1159" w:type="dxa"/>
            <w:tcMar>
              <w:left w:w="20" w:type="dxa"/>
              <w:right w:w="20" w:type="dxa"/>
            </w:tcMar>
            <w:vAlign w:val="center"/>
          </w:tcPr>
          <w:p w14:paraId="586D2160" w14:textId="77777777" w:rsidR="00352BEC" w:rsidRPr="00937964" w:rsidRDefault="00352BEC" w:rsidP="00A1231D">
            <w:pPr>
              <w:jc w:val="center"/>
              <w:rPr>
                <w:b/>
              </w:rPr>
            </w:pPr>
            <w:r w:rsidRPr="00937964">
              <w:rPr>
                <w:b/>
              </w:rPr>
              <w:t>From Date</w:t>
            </w:r>
          </w:p>
        </w:tc>
        <w:tc>
          <w:tcPr>
            <w:tcW w:w="1171" w:type="dxa"/>
            <w:tcMar>
              <w:left w:w="20" w:type="dxa"/>
              <w:right w:w="20" w:type="dxa"/>
            </w:tcMar>
            <w:vAlign w:val="center"/>
          </w:tcPr>
          <w:p w14:paraId="6DA64F5E" w14:textId="77777777" w:rsidR="00352BEC" w:rsidRPr="00937964" w:rsidRDefault="00352BEC" w:rsidP="00A1231D">
            <w:pPr>
              <w:jc w:val="center"/>
              <w:rPr>
                <w:b/>
              </w:rPr>
            </w:pPr>
            <w:r w:rsidRPr="00937964">
              <w:rPr>
                <w:b/>
              </w:rPr>
              <w:t>To Date</w:t>
            </w:r>
          </w:p>
        </w:tc>
        <w:tc>
          <w:tcPr>
            <w:tcW w:w="4033" w:type="dxa"/>
            <w:vMerge/>
            <w:tcMar>
              <w:left w:w="20" w:type="dxa"/>
              <w:right w:w="20" w:type="dxa"/>
            </w:tcMar>
            <w:vAlign w:val="center"/>
          </w:tcPr>
          <w:p w14:paraId="203FADC8" w14:textId="77777777" w:rsidR="00352BEC" w:rsidRDefault="00352BEC" w:rsidP="00A1231D">
            <w:pPr>
              <w:jc w:val="center"/>
            </w:pPr>
          </w:p>
        </w:tc>
        <w:tc>
          <w:tcPr>
            <w:tcW w:w="2093" w:type="dxa"/>
            <w:vMerge/>
            <w:tcMar>
              <w:left w:w="20" w:type="dxa"/>
              <w:right w:w="20" w:type="dxa"/>
            </w:tcMar>
            <w:vAlign w:val="center"/>
          </w:tcPr>
          <w:p w14:paraId="45FA8309" w14:textId="77777777" w:rsidR="00352BEC" w:rsidRDefault="00352BEC" w:rsidP="00A1231D">
            <w:pPr>
              <w:jc w:val="center"/>
            </w:pPr>
          </w:p>
        </w:tc>
        <w:tc>
          <w:tcPr>
            <w:tcW w:w="2091" w:type="dxa"/>
            <w:vMerge/>
            <w:tcMar>
              <w:left w:w="20" w:type="dxa"/>
              <w:right w:w="20" w:type="dxa"/>
            </w:tcMar>
            <w:vAlign w:val="center"/>
          </w:tcPr>
          <w:p w14:paraId="3681BEA5" w14:textId="77777777" w:rsidR="00352BEC" w:rsidRDefault="00352BEC" w:rsidP="00A1231D">
            <w:pPr>
              <w:jc w:val="center"/>
            </w:pPr>
          </w:p>
        </w:tc>
      </w:tr>
      <w:tr w:rsidR="005E5084" w14:paraId="0D960C79" w14:textId="77777777" w:rsidTr="00794F23">
        <w:trPr>
          <w:trHeight w:val="720"/>
          <w:jc w:val="center"/>
        </w:trPr>
        <w:tc>
          <w:tcPr>
            <w:tcW w:w="1159" w:type="dxa"/>
            <w:tcMar>
              <w:left w:w="20" w:type="dxa"/>
              <w:right w:w="20" w:type="dxa"/>
            </w:tcMar>
            <w:vAlign w:val="center"/>
          </w:tcPr>
          <w:p w14:paraId="62C19F96" w14:textId="77777777" w:rsidR="005E5084" w:rsidRDefault="00794F23" w:rsidP="00A1231D">
            <w:pPr>
              <w:jc w:val="center"/>
            </w:pPr>
            <w:r>
              <w:t>17/02/17</w:t>
            </w:r>
          </w:p>
        </w:tc>
        <w:tc>
          <w:tcPr>
            <w:tcW w:w="1171" w:type="dxa"/>
            <w:tcMar>
              <w:left w:w="20" w:type="dxa"/>
              <w:right w:w="20" w:type="dxa"/>
            </w:tcMar>
            <w:vAlign w:val="center"/>
          </w:tcPr>
          <w:p w14:paraId="39141F20" w14:textId="77777777" w:rsidR="005E5084" w:rsidRDefault="00794F23" w:rsidP="00A1231D">
            <w:pPr>
              <w:jc w:val="center"/>
            </w:pPr>
            <w:r>
              <w:t>19/02/17</w:t>
            </w:r>
          </w:p>
        </w:tc>
        <w:tc>
          <w:tcPr>
            <w:tcW w:w="4033" w:type="dxa"/>
            <w:tcMar>
              <w:left w:w="20" w:type="dxa"/>
              <w:right w:w="20" w:type="dxa"/>
            </w:tcMar>
            <w:vAlign w:val="center"/>
          </w:tcPr>
          <w:p w14:paraId="53FADC1A" w14:textId="77777777" w:rsidR="005E5084" w:rsidRDefault="00011505" w:rsidP="00A1231D">
            <w:pPr>
              <w:jc w:val="center"/>
            </w:pPr>
            <w:r>
              <w:t>Implementation of Bi grams</w:t>
            </w:r>
          </w:p>
        </w:tc>
        <w:tc>
          <w:tcPr>
            <w:tcW w:w="2093" w:type="dxa"/>
            <w:tcMar>
              <w:left w:w="20" w:type="dxa"/>
              <w:right w:w="20" w:type="dxa"/>
            </w:tcMar>
            <w:vAlign w:val="center"/>
          </w:tcPr>
          <w:p w14:paraId="59DAA43D" w14:textId="77777777" w:rsidR="005E5084" w:rsidRDefault="00794F23" w:rsidP="00A1231D">
            <w:pPr>
              <w:jc w:val="center"/>
            </w:pPr>
            <w:r>
              <w:t>1031310379</w:t>
            </w:r>
          </w:p>
        </w:tc>
        <w:tc>
          <w:tcPr>
            <w:tcW w:w="2091" w:type="dxa"/>
            <w:tcMar>
              <w:left w:w="20" w:type="dxa"/>
              <w:right w:w="20" w:type="dxa"/>
            </w:tcMar>
            <w:vAlign w:val="center"/>
          </w:tcPr>
          <w:p w14:paraId="33DBAD59" w14:textId="77777777" w:rsidR="005E5084" w:rsidRDefault="005E5084" w:rsidP="00A1231D">
            <w:pPr>
              <w:jc w:val="center"/>
            </w:pPr>
          </w:p>
        </w:tc>
      </w:tr>
      <w:tr w:rsidR="005E5084" w14:paraId="4E7E76E4" w14:textId="77777777" w:rsidTr="00794F23">
        <w:trPr>
          <w:trHeight w:val="720"/>
          <w:jc w:val="center"/>
        </w:trPr>
        <w:tc>
          <w:tcPr>
            <w:tcW w:w="1159" w:type="dxa"/>
            <w:tcMar>
              <w:left w:w="20" w:type="dxa"/>
              <w:right w:w="20" w:type="dxa"/>
            </w:tcMar>
            <w:vAlign w:val="center"/>
          </w:tcPr>
          <w:p w14:paraId="506928F7" w14:textId="77777777" w:rsidR="005E5084" w:rsidRDefault="00794F23" w:rsidP="00A1231D">
            <w:pPr>
              <w:jc w:val="center"/>
            </w:pPr>
            <w:r>
              <w:t>21/02/17</w:t>
            </w:r>
          </w:p>
        </w:tc>
        <w:tc>
          <w:tcPr>
            <w:tcW w:w="1171" w:type="dxa"/>
            <w:tcMar>
              <w:left w:w="20" w:type="dxa"/>
              <w:right w:w="20" w:type="dxa"/>
            </w:tcMar>
            <w:vAlign w:val="center"/>
          </w:tcPr>
          <w:p w14:paraId="6D556F9C" w14:textId="77777777" w:rsidR="005E5084" w:rsidRDefault="00794F23" w:rsidP="00A1231D">
            <w:pPr>
              <w:jc w:val="center"/>
            </w:pPr>
            <w:r>
              <w:t>24/02/17</w:t>
            </w:r>
          </w:p>
        </w:tc>
        <w:tc>
          <w:tcPr>
            <w:tcW w:w="4033" w:type="dxa"/>
            <w:tcMar>
              <w:left w:w="20" w:type="dxa"/>
              <w:right w:w="20" w:type="dxa"/>
            </w:tcMar>
            <w:vAlign w:val="center"/>
          </w:tcPr>
          <w:p w14:paraId="01A79263" w14:textId="77777777" w:rsidR="005E5084" w:rsidRDefault="00011505" w:rsidP="00A1231D">
            <w:pPr>
              <w:jc w:val="center"/>
            </w:pPr>
            <w:r>
              <w:t>Implementation of Trigrams</w:t>
            </w:r>
          </w:p>
        </w:tc>
        <w:tc>
          <w:tcPr>
            <w:tcW w:w="2093" w:type="dxa"/>
            <w:tcMar>
              <w:left w:w="20" w:type="dxa"/>
              <w:right w:w="20" w:type="dxa"/>
            </w:tcMar>
            <w:vAlign w:val="center"/>
          </w:tcPr>
          <w:p w14:paraId="14A783DC" w14:textId="77777777" w:rsidR="005E5084" w:rsidRDefault="005E5084" w:rsidP="00794F23"/>
        </w:tc>
        <w:tc>
          <w:tcPr>
            <w:tcW w:w="2091" w:type="dxa"/>
            <w:tcMar>
              <w:left w:w="20" w:type="dxa"/>
              <w:right w:w="20" w:type="dxa"/>
            </w:tcMar>
            <w:vAlign w:val="center"/>
          </w:tcPr>
          <w:p w14:paraId="797A429F" w14:textId="77777777" w:rsidR="005E5084" w:rsidRDefault="00794F23" w:rsidP="00A1231D">
            <w:pPr>
              <w:jc w:val="center"/>
            </w:pPr>
            <w:r>
              <w:t>1031310362</w:t>
            </w:r>
          </w:p>
          <w:p w14:paraId="625ABFD7" w14:textId="77777777" w:rsidR="00794F23" w:rsidRDefault="00794F23" w:rsidP="00A1231D">
            <w:pPr>
              <w:jc w:val="center"/>
            </w:pPr>
            <w:r>
              <w:t>1031310379</w:t>
            </w:r>
          </w:p>
        </w:tc>
      </w:tr>
      <w:tr w:rsidR="005E5084" w14:paraId="13134C88" w14:textId="77777777" w:rsidTr="00794F23">
        <w:trPr>
          <w:trHeight w:val="720"/>
          <w:jc w:val="center"/>
        </w:trPr>
        <w:tc>
          <w:tcPr>
            <w:tcW w:w="1159" w:type="dxa"/>
            <w:tcMar>
              <w:left w:w="20" w:type="dxa"/>
              <w:right w:w="20" w:type="dxa"/>
            </w:tcMar>
            <w:vAlign w:val="center"/>
          </w:tcPr>
          <w:p w14:paraId="64A3F639" w14:textId="77777777" w:rsidR="005E5084" w:rsidRDefault="00794F23" w:rsidP="00A1231D">
            <w:pPr>
              <w:jc w:val="center"/>
            </w:pPr>
            <w:r>
              <w:t>25/02/17</w:t>
            </w:r>
          </w:p>
        </w:tc>
        <w:tc>
          <w:tcPr>
            <w:tcW w:w="1171" w:type="dxa"/>
            <w:tcMar>
              <w:left w:w="20" w:type="dxa"/>
              <w:right w:w="20" w:type="dxa"/>
            </w:tcMar>
            <w:vAlign w:val="center"/>
          </w:tcPr>
          <w:p w14:paraId="0129CA0B" w14:textId="77777777" w:rsidR="005E5084" w:rsidRDefault="00794F23" w:rsidP="00A1231D">
            <w:pPr>
              <w:jc w:val="center"/>
            </w:pPr>
            <w:r>
              <w:t>27/02/17</w:t>
            </w:r>
          </w:p>
        </w:tc>
        <w:tc>
          <w:tcPr>
            <w:tcW w:w="4033" w:type="dxa"/>
            <w:tcMar>
              <w:left w:w="20" w:type="dxa"/>
              <w:right w:w="20" w:type="dxa"/>
            </w:tcMar>
            <w:vAlign w:val="center"/>
          </w:tcPr>
          <w:p w14:paraId="3B38B999" w14:textId="77777777" w:rsidR="005E5084" w:rsidRDefault="00011505" w:rsidP="00A1231D">
            <w:pPr>
              <w:jc w:val="center"/>
            </w:pPr>
            <w:r>
              <w:t>Reduction of the size of dataset using chi square test</w:t>
            </w:r>
          </w:p>
        </w:tc>
        <w:tc>
          <w:tcPr>
            <w:tcW w:w="2093" w:type="dxa"/>
            <w:tcMar>
              <w:left w:w="20" w:type="dxa"/>
              <w:right w:w="20" w:type="dxa"/>
            </w:tcMar>
            <w:vAlign w:val="center"/>
          </w:tcPr>
          <w:p w14:paraId="0A3505DE" w14:textId="77777777" w:rsidR="005E5084" w:rsidRDefault="005E5084" w:rsidP="00A1231D">
            <w:pPr>
              <w:jc w:val="center"/>
            </w:pPr>
          </w:p>
        </w:tc>
        <w:tc>
          <w:tcPr>
            <w:tcW w:w="2091" w:type="dxa"/>
            <w:tcMar>
              <w:left w:w="20" w:type="dxa"/>
              <w:right w:w="20" w:type="dxa"/>
            </w:tcMar>
            <w:vAlign w:val="center"/>
          </w:tcPr>
          <w:p w14:paraId="2F2EC814" w14:textId="77777777" w:rsidR="005E5084" w:rsidRDefault="00794F23" w:rsidP="00A1231D">
            <w:pPr>
              <w:jc w:val="center"/>
            </w:pPr>
            <w:r>
              <w:t>1031310362</w:t>
            </w:r>
          </w:p>
          <w:p w14:paraId="30BE641C" w14:textId="77777777" w:rsidR="00794F23" w:rsidRDefault="00794F23" w:rsidP="00A1231D">
            <w:pPr>
              <w:jc w:val="center"/>
            </w:pPr>
            <w:r>
              <w:t>1031310379</w:t>
            </w:r>
          </w:p>
        </w:tc>
      </w:tr>
      <w:tr w:rsidR="005E5084" w14:paraId="0B35B062" w14:textId="77777777" w:rsidTr="00794F23">
        <w:trPr>
          <w:trHeight w:val="720"/>
          <w:jc w:val="center"/>
        </w:trPr>
        <w:tc>
          <w:tcPr>
            <w:tcW w:w="1159" w:type="dxa"/>
            <w:tcMar>
              <w:left w:w="20" w:type="dxa"/>
              <w:right w:w="20" w:type="dxa"/>
            </w:tcMar>
            <w:vAlign w:val="center"/>
          </w:tcPr>
          <w:p w14:paraId="666BC662" w14:textId="77777777" w:rsidR="005E5084" w:rsidRDefault="00794F23" w:rsidP="00A1231D">
            <w:pPr>
              <w:jc w:val="center"/>
            </w:pPr>
            <w:r>
              <w:t>28/02/17</w:t>
            </w:r>
          </w:p>
        </w:tc>
        <w:tc>
          <w:tcPr>
            <w:tcW w:w="1171" w:type="dxa"/>
            <w:tcMar>
              <w:left w:w="20" w:type="dxa"/>
              <w:right w:w="20" w:type="dxa"/>
            </w:tcMar>
            <w:vAlign w:val="center"/>
          </w:tcPr>
          <w:p w14:paraId="4FA69AA8" w14:textId="77777777" w:rsidR="005E5084" w:rsidRDefault="00794F23" w:rsidP="00A1231D">
            <w:pPr>
              <w:jc w:val="center"/>
            </w:pPr>
            <w:r>
              <w:t>28/02/17</w:t>
            </w:r>
          </w:p>
        </w:tc>
        <w:tc>
          <w:tcPr>
            <w:tcW w:w="4033" w:type="dxa"/>
            <w:tcMar>
              <w:left w:w="20" w:type="dxa"/>
              <w:right w:w="20" w:type="dxa"/>
            </w:tcMar>
            <w:vAlign w:val="center"/>
          </w:tcPr>
          <w:p w14:paraId="4587FEF0" w14:textId="77777777" w:rsidR="005E5084" w:rsidRDefault="00011505" w:rsidP="00A1231D">
            <w:pPr>
              <w:jc w:val="center"/>
            </w:pPr>
            <w:r>
              <w:t>Testing and Result Analysis</w:t>
            </w:r>
          </w:p>
        </w:tc>
        <w:tc>
          <w:tcPr>
            <w:tcW w:w="2093" w:type="dxa"/>
            <w:tcMar>
              <w:left w:w="20" w:type="dxa"/>
              <w:right w:w="20" w:type="dxa"/>
            </w:tcMar>
            <w:vAlign w:val="center"/>
          </w:tcPr>
          <w:p w14:paraId="0D4C2A36" w14:textId="77777777" w:rsidR="005E5084" w:rsidRDefault="00794F23" w:rsidP="00A1231D">
            <w:pPr>
              <w:jc w:val="center"/>
            </w:pPr>
            <w:r>
              <w:t>1031310362</w:t>
            </w:r>
          </w:p>
        </w:tc>
        <w:tc>
          <w:tcPr>
            <w:tcW w:w="2091" w:type="dxa"/>
            <w:tcMar>
              <w:left w:w="20" w:type="dxa"/>
              <w:right w:w="20" w:type="dxa"/>
            </w:tcMar>
            <w:vAlign w:val="center"/>
          </w:tcPr>
          <w:p w14:paraId="3DFC181C" w14:textId="77777777" w:rsidR="005E5084" w:rsidRDefault="005E5084" w:rsidP="00A1231D">
            <w:pPr>
              <w:jc w:val="center"/>
            </w:pPr>
          </w:p>
        </w:tc>
      </w:tr>
      <w:tr w:rsidR="005E5084" w14:paraId="074B34CD" w14:textId="77777777" w:rsidTr="00011505">
        <w:trPr>
          <w:trHeight w:val="750"/>
          <w:jc w:val="center"/>
        </w:trPr>
        <w:tc>
          <w:tcPr>
            <w:tcW w:w="1159" w:type="dxa"/>
            <w:tcMar>
              <w:left w:w="20" w:type="dxa"/>
              <w:right w:w="20" w:type="dxa"/>
            </w:tcMar>
            <w:vAlign w:val="center"/>
          </w:tcPr>
          <w:p w14:paraId="25BC5AA6" w14:textId="77777777" w:rsidR="005E5084" w:rsidRDefault="00794F23" w:rsidP="00A1231D">
            <w:pPr>
              <w:jc w:val="center"/>
            </w:pPr>
            <w:r>
              <w:t>01/03/17</w:t>
            </w:r>
          </w:p>
        </w:tc>
        <w:tc>
          <w:tcPr>
            <w:tcW w:w="1171" w:type="dxa"/>
            <w:tcMar>
              <w:left w:w="20" w:type="dxa"/>
              <w:right w:w="20" w:type="dxa"/>
            </w:tcMar>
            <w:vAlign w:val="center"/>
          </w:tcPr>
          <w:p w14:paraId="45EE4AE0" w14:textId="77777777" w:rsidR="005E5084" w:rsidRDefault="00794F23" w:rsidP="00A1231D">
            <w:pPr>
              <w:jc w:val="center"/>
            </w:pPr>
            <w:r>
              <w:t>03/03/17</w:t>
            </w:r>
          </w:p>
        </w:tc>
        <w:tc>
          <w:tcPr>
            <w:tcW w:w="4033" w:type="dxa"/>
            <w:tcMar>
              <w:left w:w="20" w:type="dxa"/>
              <w:right w:w="20" w:type="dxa"/>
            </w:tcMar>
            <w:vAlign w:val="center"/>
          </w:tcPr>
          <w:p w14:paraId="61BB5288" w14:textId="77777777" w:rsidR="005E5084" w:rsidRDefault="00011505" w:rsidP="00011505">
            <w:pPr>
              <w:jc w:val="center"/>
            </w:pPr>
            <w:r>
              <w:t>Implementation of LSA algorithm on random tweets</w:t>
            </w:r>
          </w:p>
        </w:tc>
        <w:tc>
          <w:tcPr>
            <w:tcW w:w="2093" w:type="dxa"/>
            <w:tcMar>
              <w:left w:w="20" w:type="dxa"/>
              <w:right w:w="20" w:type="dxa"/>
            </w:tcMar>
            <w:vAlign w:val="center"/>
          </w:tcPr>
          <w:p w14:paraId="6A5A1F78" w14:textId="77777777" w:rsidR="005E5084" w:rsidRDefault="005E5084" w:rsidP="00A1231D">
            <w:pPr>
              <w:jc w:val="center"/>
            </w:pPr>
          </w:p>
        </w:tc>
        <w:tc>
          <w:tcPr>
            <w:tcW w:w="2091" w:type="dxa"/>
            <w:tcMar>
              <w:left w:w="20" w:type="dxa"/>
              <w:right w:w="20" w:type="dxa"/>
            </w:tcMar>
            <w:vAlign w:val="center"/>
          </w:tcPr>
          <w:p w14:paraId="1E76264C" w14:textId="77777777" w:rsidR="005E5084" w:rsidRDefault="00794F23" w:rsidP="00A1231D">
            <w:pPr>
              <w:jc w:val="center"/>
            </w:pPr>
            <w:r>
              <w:t>1031310362</w:t>
            </w:r>
          </w:p>
          <w:p w14:paraId="35A7F412" w14:textId="77777777" w:rsidR="00794F23" w:rsidRDefault="00794F23" w:rsidP="00A1231D">
            <w:pPr>
              <w:jc w:val="center"/>
            </w:pPr>
            <w:r>
              <w:t>1031310379</w:t>
            </w:r>
          </w:p>
        </w:tc>
      </w:tr>
      <w:tr w:rsidR="005E5084" w14:paraId="33ED44B9" w14:textId="77777777" w:rsidTr="00794F23">
        <w:trPr>
          <w:trHeight w:val="720"/>
          <w:jc w:val="center"/>
        </w:trPr>
        <w:tc>
          <w:tcPr>
            <w:tcW w:w="1159" w:type="dxa"/>
            <w:tcMar>
              <w:left w:w="20" w:type="dxa"/>
              <w:right w:w="20" w:type="dxa"/>
            </w:tcMar>
            <w:vAlign w:val="center"/>
          </w:tcPr>
          <w:p w14:paraId="6B356347" w14:textId="77777777" w:rsidR="005E5084" w:rsidRDefault="00794F23" w:rsidP="00A1231D">
            <w:pPr>
              <w:jc w:val="center"/>
            </w:pPr>
            <w:r>
              <w:t>04/03/17</w:t>
            </w:r>
          </w:p>
        </w:tc>
        <w:tc>
          <w:tcPr>
            <w:tcW w:w="1171" w:type="dxa"/>
            <w:tcMar>
              <w:left w:w="20" w:type="dxa"/>
              <w:right w:w="20" w:type="dxa"/>
            </w:tcMar>
            <w:vAlign w:val="center"/>
          </w:tcPr>
          <w:p w14:paraId="7A2E8D94" w14:textId="77777777" w:rsidR="005E5084" w:rsidRDefault="00794F23" w:rsidP="00A1231D">
            <w:pPr>
              <w:jc w:val="center"/>
            </w:pPr>
            <w:r>
              <w:t>04/03/17</w:t>
            </w:r>
          </w:p>
        </w:tc>
        <w:tc>
          <w:tcPr>
            <w:tcW w:w="4033" w:type="dxa"/>
            <w:tcMar>
              <w:left w:w="20" w:type="dxa"/>
              <w:right w:w="20" w:type="dxa"/>
            </w:tcMar>
            <w:vAlign w:val="center"/>
          </w:tcPr>
          <w:p w14:paraId="66FA7175" w14:textId="77777777" w:rsidR="005E5084" w:rsidRDefault="00011505" w:rsidP="00A1231D">
            <w:pPr>
              <w:jc w:val="center"/>
            </w:pPr>
            <w:r>
              <w:t>Implementation of KNN algorithm on Random tweets</w:t>
            </w:r>
          </w:p>
        </w:tc>
        <w:tc>
          <w:tcPr>
            <w:tcW w:w="2093" w:type="dxa"/>
            <w:tcMar>
              <w:left w:w="20" w:type="dxa"/>
              <w:right w:w="20" w:type="dxa"/>
            </w:tcMar>
            <w:vAlign w:val="center"/>
          </w:tcPr>
          <w:p w14:paraId="30DF77BC" w14:textId="77777777" w:rsidR="005E5084" w:rsidRDefault="00794F23" w:rsidP="00A1231D">
            <w:pPr>
              <w:jc w:val="center"/>
            </w:pPr>
            <w:r>
              <w:t>1031310379</w:t>
            </w:r>
          </w:p>
        </w:tc>
        <w:tc>
          <w:tcPr>
            <w:tcW w:w="2091" w:type="dxa"/>
            <w:tcMar>
              <w:left w:w="20" w:type="dxa"/>
              <w:right w:w="20" w:type="dxa"/>
            </w:tcMar>
            <w:vAlign w:val="center"/>
          </w:tcPr>
          <w:p w14:paraId="08014629" w14:textId="77777777" w:rsidR="005E5084" w:rsidRDefault="005E5084" w:rsidP="00A1231D">
            <w:pPr>
              <w:jc w:val="center"/>
            </w:pPr>
          </w:p>
        </w:tc>
      </w:tr>
      <w:tr w:rsidR="005E5084" w14:paraId="484567E4" w14:textId="77777777" w:rsidTr="00794F23">
        <w:trPr>
          <w:trHeight w:val="720"/>
          <w:jc w:val="center"/>
        </w:trPr>
        <w:tc>
          <w:tcPr>
            <w:tcW w:w="1159" w:type="dxa"/>
            <w:tcMar>
              <w:left w:w="20" w:type="dxa"/>
              <w:right w:w="20" w:type="dxa"/>
            </w:tcMar>
            <w:vAlign w:val="center"/>
          </w:tcPr>
          <w:p w14:paraId="30723F08" w14:textId="77777777" w:rsidR="005E5084" w:rsidRDefault="00794F23" w:rsidP="00A1231D">
            <w:pPr>
              <w:jc w:val="center"/>
            </w:pPr>
            <w:r>
              <w:t>08/03/17</w:t>
            </w:r>
          </w:p>
        </w:tc>
        <w:tc>
          <w:tcPr>
            <w:tcW w:w="1171" w:type="dxa"/>
            <w:tcMar>
              <w:left w:w="20" w:type="dxa"/>
              <w:right w:w="20" w:type="dxa"/>
            </w:tcMar>
            <w:vAlign w:val="center"/>
          </w:tcPr>
          <w:p w14:paraId="29E8D6DF" w14:textId="77777777" w:rsidR="005E5084" w:rsidRDefault="00794F23" w:rsidP="00A1231D">
            <w:pPr>
              <w:jc w:val="center"/>
            </w:pPr>
            <w:r>
              <w:t>10/03/17</w:t>
            </w:r>
          </w:p>
        </w:tc>
        <w:tc>
          <w:tcPr>
            <w:tcW w:w="4033" w:type="dxa"/>
            <w:tcMar>
              <w:left w:w="20" w:type="dxa"/>
              <w:right w:w="20" w:type="dxa"/>
            </w:tcMar>
            <w:vAlign w:val="center"/>
          </w:tcPr>
          <w:p w14:paraId="6487EEFE" w14:textId="77777777" w:rsidR="005E5084" w:rsidRDefault="00011505" w:rsidP="00A1231D">
            <w:pPr>
              <w:jc w:val="center"/>
            </w:pPr>
            <w:r>
              <w:t>Implementation of SVM algorithm on Random tweets</w:t>
            </w:r>
          </w:p>
        </w:tc>
        <w:tc>
          <w:tcPr>
            <w:tcW w:w="2093" w:type="dxa"/>
            <w:tcMar>
              <w:left w:w="20" w:type="dxa"/>
              <w:right w:w="20" w:type="dxa"/>
            </w:tcMar>
            <w:vAlign w:val="center"/>
          </w:tcPr>
          <w:p w14:paraId="4DE87923" w14:textId="77777777" w:rsidR="005E5084" w:rsidRDefault="005E5084" w:rsidP="00A1231D">
            <w:pPr>
              <w:jc w:val="center"/>
            </w:pPr>
          </w:p>
        </w:tc>
        <w:tc>
          <w:tcPr>
            <w:tcW w:w="2091" w:type="dxa"/>
            <w:tcMar>
              <w:left w:w="20" w:type="dxa"/>
              <w:right w:w="20" w:type="dxa"/>
            </w:tcMar>
            <w:vAlign w:val="center"/>
          </w:tcPr>
          <w:p w14:paraId="6A7C1F03" w14:textId="77777777" w:rsidR="005E5084" w:rsidRDefault="00794F23" w:rsidP="00A1231D">
            <w:pPr>
              <w:jc w:val="center"/>
            </w:pPr>
            <w:r>
              <w:t>1031310362</w:t>
            </w:r>
          </w:p>
          <w:p w14:paraId="36BE9420" w14:textId="77777777" w:rsidR="00794F23" w:rsidRDefault="00794F23" w:rsidP="00A1231D">
            <w:pPr>
              <w:jc w:val="center"/>
            </w:pPr>
            <w:r>
              <w:t>1031310379</w:t>
            </w:r>
          </w:p>
        </w:tc>
      </w:tr>
      <w:tr w:rsidR="005E5084" w14:paraId="266A41A0" w14:textId="77777777" w:rsidTr="00794F23">
        <w:trPr>
          <w:trHeight w:val="720"/>
          <w:jc w:val="center"/>
        </w:trPr>
        <w:tc>
          <w:tcPr>
            <w:tcW w:w="1159" w:type="dxa"/>
            <w:tcMar>
              <w:left w:w="20" w:type="dxa"/>
              <w:right w:w="20" w:type="dxa"/>
            </w:tcMar>
            <w:vAlign w:val="center"/>
          </w:tcPr>
          <w:p w14:paraId="29AF6E9F" w14:textId="77777777" w:rsidR="005E5084" w:rsidRDefault="00794F23" w:rsidP="00A1231D">
            <w:pPr>
              <w:jc w:val="center"/>
            </w:pPr>
            <w:r>
              <w:t>11/03/17</w:t>
            </w:r>
          </w:p>
        </w:tc>
        <w:tc>
          <w:tcPr>
            <w:tcW w:w="1171" w:type="dxa"/>
            <w:tcMar>
              <w:left w:w="20" w:type="dxa"/>
              <w:right w:w="20" w:type="dxa"/>
            </w:tcMar>
            <w:vAlign w:val="center"/>
          </w:tcPr>
          <w:p w14:paraId="4A33869A" w14:textId="77777777" w:rsidR="005E5084" w:rsidRDefault="00794F23" w:rsidP="00A1231D">
            <w:pPr>
              <w:jc w:val="center"/>
            </w:pPr>
            <w:r>
              <w:t>11/03/17</w:t>
            </w:r>
          </w:p>
        </w:tc>
        <w:tc>
          <w:tcPr>
            <w:tcW w:w="4033" w:type="dxa"/>
            <w:tcMar>
              <w:left w:w="20" w:type="dxa"/>
              <w:right w:w="20" w:type="dxa"/>
            </w:tcMar>
            <w:vAlign w:val="center"/>
          </w:tcPr>
          <w:p w14:paraId="35BFAEAB" w14:textId="77777777" w:rsidR="005E5084" w:rsidRDefault="00011505" w:rsidP="00A1231D">
            <w:pPr>
              <w:jc w:val="center"/>
            </w:pPr>
            <w:r>
              <w:t>Implementation of NB algorithm on random tweets</w:t>
            </w:r>
          </w:p>
        </w:tc>
        <w:tc>
          <w:tcPr>
            <w:tcW w:w="2093" w:type="dxa"/>
            <w:tcMar>
              <w:left w:w="20" w:type="dxa"/>
              <w:right w:w="20" w:type="dxa"/>
            </w:tcMar>
            <w:vAlign w:val="center"/>
          </w:tcPr>
          <w:p w14:paraId="159C9F1B" w14:textId="77777777" w:rsidR="005E5084" w:rsidRDefault="00794F23" w:rsidP="00A1231D">
            <w:pPr>
              <w:jc w:val="center"/>
            </w:pPr>
            <w:r>
              <w:t>1031310362</w:t>
            </w:r>
          </w:p>
        </w:tc>
        <w:tc>
          <w:tcPr>
            <w:tcW w:w="2091" w:type="dxa"/>
            <w:tcMar>
              <w:left w:w="20" w:type="dxa"/>
              <w:right w:w="20" w:type="dxa"/>
            </w:tcMar>
            <w:vAlign w:val="center"/>
          </w:tcPr>
          <w:p w14:paraId="34907F23" w14:textId="77777777" w:rsidR="005E5084" w:rsidRDefault="005E5084" w:rsidP="00A1231D">
            <w:pPr>
              <w:jc w:val="center"/>
            </w:pPr>
          </w:p>
        </w:tc>
      </w:tr>
      <w:tr w:rsidR="005E5084" w14:paraId="46ED05A0" w14:textId="77777777" w:rsidTr="00794F23">
        <w:trPr>
          <w:trHeight w:val="720"/>
          <w:jc w:val="center"/>
        </w:trPr>
        <w:tc>
          <w:tcPr>
            <w:tcW w:w="1159" w:type="dxa"/>
            <w:tcMar>
              <w:left w:w="20" w:type="dxa"/>
              <w:right w:w="20" w:type="dxa"/>
            </w:tcMar>
            <w:vAlign w:val="center"/>
          </w:tcPr>
          <w:p w14:paraId="55645DC8" w14:textId="77777777" w:rsidR="005E5084" w:rsidRDefault="00794F23" w:rsidP="00A1231D">
            <w:pPr>
              <w:jc w:val="center"/>
            </w:pPr>
            <w:r>
              <w:t>12/03/17</w:t>
            </w:r>
          </w:p>
        </w:tc>
        <w:tc>
          <w:tcPr>
            <w:tcW w:w="1171" w:type="dxa"/>
            <w:tcMar>
              <w:left w:w="20" w:type="dxa"/>
              <w:right w:w="20" w:type="dxa"/>
            </w:tcMar>
            <w:vAlign w:val="center"/>
          </w:tcPr>
          <w:p w14:paraId="066EA683" w14:textId="77777777" w:rsidR="005E5084" w:rsidRDefault="00794F23" w:rsidP="00A1231D">
            <w:pPr>
              <w:jc w:val="center"/>
            </w:pPr>
            <w:r>
              <w:t>12/03/17</w:t>
            </w:r>
          </w:p>
        </w:tc>
        <w:tc>
          <w:tcPr>
            <w:tcW w:w="4033" w:type="dxa"/>
            <w:tcMar>
              <w:left w:w="20" w:type="dxa"/>
              <w:right w:w="20" w:type="dxa"/>
            </w:tcMar>
            <w:vAlign w:val="center"/>
          </w:tcPr>
          <w:p w14:paraId="5DF6B5CC" w14:textId="77777777" w:rsidR="005E5084" w:rsidRDefault="00011505" w:rsidP="00A1231D">
            <w:pPr>
              <w:jc w:val="center"/>
            </w:pPr>
            <w:r>
              <w:t>Classification based on moods</w:t>
            </w:r>
          </w:p>
        </w:tc>
        <w:tc>
          <w:tcPr>
            <w:tcW w:w="2093" w:type="dxa"/>
            <w:tcMar>
              <w:left w:w="20" w:type="dxa"/>
              <w:right w:w="20" w:type="dxa"/>
            </w:tcMar>
            <w:vAlign w:val="center"/>
          </w:tcPr>
          <w:p w14:paraId="5CA93484" w14:textId="77777777" w:rsidR="005E5084" w:rsidRDefault="00794F23" w:rsidP="00A1231D">
            <w:pPr>
              <w:jc w:val="center"/>
            </w:pPr>
            <w:r>
              <w:t>1031310362</w:t>
            </w:r>
          </w:p>
        </w:tc>
        <w:tc>
          <w:tcPr>
            <w:tcW w:w="2091" w:type="dxa"/>
            <w:tcMar>
              <w:left w:w="20" w:type="dxa"/>
              <w:right w:w="20" w:type="dxa"/>
            </w:tcMar>
            <w:vAlign w:val="center"/>
          </w:tcPr>
          <w:p w14:paraId="62508AE3" w14:textId="77777777" w:rsidR="005E5084" w:rsidRDefault="005E5084" w:rsidP="00A1231D">
            <w:pPr>
              <w:jc w:val="center"/>
            </w:pPr>
          </w:p>
        </w:tc>
      </w:tr>
      <w:tr w:rsidR="005E5084" w14:paraId="44D23B58" w14:textId="77777777" w:rsidTr="00794F23">
        <w:trPr>
          <w:trHeight w:val="720"/>
          <w:jc w:val="center"/>
        </w:trPr>
        <w:tc>
          <w:tcPr>
            <w:tcW w:w="1159" w:type="dxa"/>
            <w:tcMar>
              <w:left w:w="20" w:type="dxa"/>
              <w:right w:w="20" w:type="dxa"/>
            </w:tcMar>
            <w:vAlign w:val="center"/>
          </w:tcPr>
          <w:p w14:paraId="0DFD98D4" w14:textId="77777777" w:rsidR="005E5084" w:rsidRDefault="00794F23" w:rsidP="00A1231D">
            <w:pPr>
              <w:jc w:val="center"/>
            </w:pPr>
            <w:r>
              <w:t>13/03/17</w:t>
            </w:r>
          </w:p>
        </w:tc>
        <w:tc>
          <w:tcPr>
            <w:tcW w:w="1171" w:type="dxa"/>
            <w:tcMar>
              <w:left w:w="20" w:type="dxa"/>
              <w:right w:w="20" w:type="dxa"/>
            </w:tcMar>
            <w:vAlign w:val="center"/>
          </w:tcPr>
          <w:p w14:paraId="54DCBE5A" w14:textId="77777777" w:rsidR="005E5084" w:rsidRDefault="00794F23" w:rsidP="00A1231D">
            <w:pPr>
              <w:jc w:val="center"/>
            </w:pPr>
            <w:r>
              <w:t>15/03/17</w:t>
            </w:r>
          </w:p>
        </w:tc>
        <w:tc>
          <w:tcPr>
            <w:tcW w:w="4033" w:type="dxa"/>
            <w:tcMar>
              <w:left w:w="20" w:type="dxa"/>
              <w:right w:w="20" w:type="dxa"/>
            </w:tcMar>
            <w:vAlign w:val="center"/>
          </w:tcPr>
          <w:p w14:paraId="337F6B85" w14:textId="77777777" w:rsidR="005E5084" w:rsidRDefault="00011505" w:rsidP="00A1231D">
            <w:pPr>
              <w:jc w:val="center"/>
            </w:pPr>
            <w:r>
              <w:t>Results analysis</w:t>
            </w:r>
          </w:p>
        </w:tc>
        <w:tc>
          <w:tcPr>
            <w:tcW w:w="2093" w:type="dxa"/>
            <w:tcMar>
              <w:left w:w="20" w:type="dxa"/>
              <w:right w:w="20" w:type="dxa"/>
            </w:tcMar>
            <w:vAlign w:val="center"/>
          </w:tcPr>
          <w:p w14:paraId="3A4CAB94" w14:textId="77777777" w:rsidR="005E5084" w:rsidRDefault="005E5084" w:rsidP="00A1231D">
            <w:pPr>
              <w:jc w:val="center"/>
            </w:pPr>
          </w:p>
        </w:tc>
        <w:tc>
          <w:tcPr>
            <w:tcW w:w="2091" w:type="dxa"/>
            <w:tcMar>
              <w:left w:w="20" w:type="dxa"/>
              <w:right w:w="20" w:type="dxa"/>
            </w:tcMar>
            <w:vAlign w:val="center"/>
          </w:tcPr>
          <w:p w14:paraId="2A5F1393" w14:textId="77777777" w:rsidR="005E5084" w:rsidRDefault="00794F23" w:rsidP="00A1231D">
            <w:pPr>
              <w:jc w:val="center"/>
            </w:pPr>
            <w:r>
              <w:t>1031310362</w:t>
            </w:r>
          </w:p>
          <w:p w14:paraId="1C7EBAD5" w14:textId="77777777" w:rsidR="00794F23" w:rsidRDefault="00794F23" w:rsidP="00A1231D">
            <w:pPr>
              <w:jc w:val="center"/>
            </w:pPr>
            <w:r>
              <w:t>1031310379</w:t>
            </w:r>
          </w:p>
        </w:tc>
      </w:tr>
      <w:tr w:rsidR="005E5084" w14:paraId="6954559A" w14:textId="77777777" w:rsidTr="00794F23">
        <w:trPr>
          <w:trHeight w:val="720"/>
          <w:jc w:val="center"/>
        </w:trPr>
        <w:tc>
          <w:tcPr>
            <w:tcW w:w="1159" w:type="dxa"/>
            <w:tcMar>
              <w:left w:w="20" w:type="dxa"/>
              <w:right w:w="20" w:type="dxa"/>
            </w:tcMar>
            <w:vAlign w:val="center"/>
          </w:tcPr>
          <w:p w14:paraId="503B8120" w14:textId="77777777" w:rsidR="005E5084" w:rsidRDefault="00794F23" w:rsidP="00A1231D">
            <w:pPr>
              <w:jc w:val="center"/>
            </w:pPr>
            <w:r>
              <w:t>16/03/17</w:t>
            </w:r>
          </w:p>
        </w:tc>
        <w:tc>
          <w:tcPr>
            <w:tcW w:w="1171" w:type="dxa"/>
            <w:tcMar>
              <w:left w:w="20" w:type="dxa"/>
              <w:right w:w="20" w:type="dxa"/>
            </w:tcMar>
            <w:vAlign w:val="center"/>
          </w:tcPr>
          <w:p w14:paraId="15D58085" w14:textId="77777777" w:rsidR="005E5084" w:rsidRDefault="00794F23" w:rsidP="00A1231D">
            <w:pPr>
              <w:jc w:val="center"/>
            </w:pPr>
            <w:r>
              <w:t>18/03/17</w:t>
            </w:r>
          </w:p>
        </w:tc>
        <w:tc>
          <w:tcPr>
            <w:tcW w:w="4033" w:type="dxa"/>
            <w:tcMar>
              <w:left w:w="20" w:type="dxa"/>
              <w:right w:w="20" w:type="dxa"/>
            </w:tcMar>
            <w:vAlign w:val="center"/>
          </w:tcPr>
          <w:p w14:paraId="3AB02444" w14:textId="77777777" w:rsidR="005E5084" w:rsidRDefault="00011505" w:rsidP="00A1231D">
            <w:pPr>
              <w:jc w:val="center"/>
            </w:pPr>
            <w:r>
              <w:t>Implementation of LSA algorithm on context specific tweets</w:t>
            </w:r>
          </w:p>
        </w:tc>
        <w:tc>
          <w:tcPr>
            <w:tcW w:w="2093" w:type="dxa"/>
            <w:tcMar>
              <w:left w:w="20" w:type="dxa"/>
              <w:right w:w="20" w:type="dxa"/>
            </w:tcMar>
            <w:vAlign w:val="center"/>
          </w:tcPr>
          <w:p w14:paraId="126C1627" w14:textId="77777777" w:rsidR="005E5084" w:rsidRDefault="005E5084" w:rsidP="00A1231D">
            <w:pPr>
              <w:jc w:val="center"/>
            </w:pPr>
          </w:p>
        </w:tc>
        <w:tc>
          <w:tcPr>
            <w:tcW w:w="2091" w:type="dxa"/>
            <w:tcMar>
              <w:left w:w="20" w:type="dxa"/>
              <w:right w:w="20" w:type="dxa"/>
            </w:tcMar>
            <w:vAlign w:val="center"/>
          </w:tcPr>
          <w:p w14:paraId="579A9AA7" w14:textId="77777777" w:rsidR="005E5084" w:rsidRDefault="00794F23" w:rsidP="00A1231D">
            <w:pPr>
              <w:jc w:val="center"/>
            </w:pPr>
            <w:r>
              <w:t>1031310362</w:t>
            </w:r>
          </w:p>
          <w:p w14:paraId="612BD341" w14:textId="77777777" w:rsidR="00794F23" w:rsidRDefault="00794F23" w:rsidP="00A1231D">
            <w:pPr>
              <w:jc w:val="center"/>
            </w:pPr>
            <w:r>
              <w:t>1031310379</w:t>
            </w:r>
          </w:p>
        </w:tc>
      </w:tr>
      <w:tr w:rsidR="005E5084" w14:paraId="5A1B5160" w14:textId="77777777" w:rsidTr="00794F23">
        <w:trPr>
          <w:trHeight w:val="720"/>
          <w:jc w:val="center"/>
        </w:trPr>
        <w:tc>
          <w:tcPr>
            <w:tcW w:w="1159" w:type="dxa"/>
            <w:tcMar>
              <w:left w:w="20" w:type="dxa"/>
              <w:right w:w="20" w:type="dxa"/>
            </w:tcMar>
            <w:vAlign w:val="center"/>
          </w:tcPr>
          <w:p w14:paraId="6364F1D9" w14:textId="77777777" w:rsidR="005E5084" w:rsidRDefault="00794F23" w:rsidP="00A1231D">
            <w:pPr>
              <w:jc w:val="center"/>
            </w:pPr>
            <w:r>
              <w:t>19/03/17</w:t>
            </w:r>
          </w:p>
        </w:tc>
        <w:tc>
          <w:tcPr>
            <w:tcW w:w="1171" w:type="dxa"/>
            <w:tcMar>
              <w:left w:w="20" w:type="dxa"/>
              <w:right w:w="20" w:type="dxa"/>
            </w:tcMar>
            <w:vAlign w:val="center"/>
          </w:tcPr>
          <w:p w14:paraId="329F0A2B" w14:textId="77777777" w:rsidR="005E5084" w:rsidRDefault="00794F23" w:rsidP="00A1231D">
            <w:pPr>
              <w:jc w:val="center"/>
            </w:pPr>
            <w:r>
              <w:t>20/03/17</w:t>
            </w:r>
          </w:p>
        </w:tc>
        <w:tc>
          <w:tcPr>
            <w:tcW w:w="4033" w:type="dxa"/>
            <w:tcMar>
              <w:left w:w="20" w:type="dxa"/>
              <w:right w:w="20" w:type="dxa"/>
            </w:tcMar>
            <w:vAlign w:val="center"/>
          </w:tcPr>
          <w:p w14:paraId="1A55E286" w14:textId="77777777" w:rsidR="005E5084" w:rsidRDefault="00011505" w:rsidP="00011505">
            <w:pPr>
              <w:jc w:val="center"/>
            </w:pPr>
            <w:r>
              <w:t>Implementation of KNN algorithm on context specific tweets</w:t>
            </w:r>
          </w:p>
        </w:tc>
        <w:tc>
          <w:tcPr>
            <w:tcW w:w="2093" w:type="dxa"/>
            <w:tcMar>
              <w:left w:w="20" w:type="dxa"/>
              <w:right w:w="20" w:type="dxa"/>
            </w:tcMar>
            <w:vAlign w:val="center"/>
          </w:tcPr>
          <w:p w14:paraId="6BDFEC6B" w14:textId="77777777" w:rsidR="005E5084" w:rsidRDefault="00794F23" w:rsidP="00A1231D">
            <w:pPr>
              <w:jc w:val="center"/>
            </w:pPr>
            <w:r>
              <w:t>1031310379</w:t>
            </w:r>
          </w:p>
        </w:tc>
        <w:tc>
          <w:tcPr>
            <w:tcW w:w="2091" w:type="dxa"/>
            <w:tcMar>
              <w:left w:w="20" w:type="dxa"/>
              <w:right w:w="20" w:type="dxa"/>
            </w:tcMar>
            <w:vAlign w:val="center"/>
          </w:tcPr>
          <w:p w14:paraId="087DB87D" w14:textId="77777777" w:rsidR="005E5084" w:rsidRDefault="005E5084" w:rsidP="00A1231D">
            <w:pPr>
              <w:jc w:val="center"/>
            </w:pPr>
          </w:p>
        </w:tc>
      </w:tr>
      <w:tr w:rsidR="005E5084" w14:paraId="021F9C44" w14:textId="77777777" w:rsidTr="00794F23">
        <w:trPr>
          <w:trHeight w:val="720"/>
          <w:jc w:val="center"/>
        </w:trPr>
        <w:tc>
          <w:tcPr>
            <w:tcW w:w="1159" w:type="dxa"/>
            <w:tcMar>
              <w:left w:w="20" w:type="dxa"/>
              <w:right w:w="20" w:type="dxa"/>
            </w:tcMar>
            <w:vAlign w:val="center"/>
          </w:tcPr>
          <w:p w14:paraId="650DB207" w14:textId="77777777" w:rsidR="005E5084" w:rsidRDefault="00794F23" w:rsidP="00A1231D">
            <w:pPr>
              <w:jc w:val="center"/>
            </w:pPr>
            <w:r>
              <w:t>22/03/17</w:t>
            </w:r>
          </w:p>
        </w:tc>
        <w:tc>
          <w:tcPr>
            <w:tcW w:w="1171" w:type="dxa"/>
            <w:tcMar>
              <w:left w:w="20" w:type="dxa"/>
              <w:right w:w="20" w:type="dxa"/>
            </w:tcMar>
            <w:vAlign w:val="center"/>
          </w:tcPr>
          <w:p w14:paraId="5973B4CC" w14:textId="77777777" w:rsidR="005E5084" w:rsidRDefault="00794F23" w:rsidP="00A1231D">
            <w:pPr>
              <w:jc w:val="center"/>
            </w:pPr>
            <w:r>
              <w:t>24/03/17</w:t>
            </w:r>
          </w:p>
        </w:tc>
        <w:tc>
          <w:tcPr>
            <w:tcW w:w="4033" w:type="dxa"/>
            <w:tcMar>
              <w:left w:w="20" w:type="dxa"/>
              <w:right w:w="20" w:type="dxa"/>
            </w:tcMar>
            <w:vAlign w:val="center"/>
          </w:tcPr>
          <w:p w14:paraId="46EBD26C" w14:textId="77777777" w:rsidR="005E5084" w:rsidRDefault="00011505" w:rsidP="00011505">
            <w:pPr>
              <w:jc w:val="center"/>
            </w:pPr>
            <w:r>
              <w:t>Implementation of SVM algorithm on context specific tweets</w:t>
            </w:r>
          </w:p>
        </w:tc>
        <w:tc>
          <w:tcPr>
            <w:tcW w:w="2093" w:type="dxa"/>
            <w:tcMar>
              <w:left w:w="20" w:type="dxa"/>
              <w:right w:w="20" w:type="dxa"/>
            </w:tcMar>
            <w:vAlign w:val="center"/>
          </w:tcPr>
          <w:p w14:paraId="5FF44AAE" w14:textId="77777777" w:rsidR="005E5084" w:rsidRDefault="005E5084" w:rsidP="00A1231D">
            <w:pPr>
              <w:jc w:val="center"/>
            </w:pPr>
          </w:p>
        </w:tc>
        <w:tc>
          <w:tcPr>
            <w:tcW w:w="2091" w:type="dxa"/>
            <w:tcMar>
              <w:left w:w="20" w:type="dxa"/>
              <w:right w:w="20" w:type="dxa"/>
            </w:tcMar>
            <w:vAlign w:val="center"/>
          </w:tcPr>
          <w:p w14:paraId="39E1E00F" w14:textId="77777777" w:rsidR="005E5084" w:rsidRDefault="00794F23" w:rsidP="00A1231D">
            <w:pPr>
              <w:jc w:val="center"/>
            </w:pPr>
            <w:r>
              <w:t>1031310362</w:t>
            </w:r>
          </w:p>
          <w:p w14:paraId="295D7A0A" w14:textId="77777777" w:rsidR="00794F23" w:rsidRDefault="00794F23" w:rsidP="00A1231D">
            <w:pPr>
              <w:jc w:val="center"/>
            </w:pPr>
            <w:r>
              <w:t>1031310379</w:t>
            </w:r>
          </w:p>
        </w:tc>
      </w:tr>
      <w:tr w:rsidR="005E5084" w14:paraId="5ADA3485" w14:textId="77777777" w:rsidTr="00794F23">
        <w:trPr>
          <w:trHeight w:val="720"/>
          <w:jc w:val="center"/>
        </w:trPr>
        <w:tc>
          <w:tcPr>
            <w:tcW w:w="1159" w:type="dxa"/>
            <w:tcMar>
              <w:left w:w="20" w:type="dxa"/>
              <w:right w:w="20" w:type="dxa"/>
            </w:tcMar>
            <w:vAlign w:val="center"/>
          </w:tcPr>
          <w:p w14:paraId="11BA8CE3" w14:textId="77777777" w:rsidR="005E5084" w:rsidRDefault="00794F23" w:rsidP="00A1231D">
            <w:pPr>
              <w:jc w:val="center"/>
            </w:pPr>
            <w:r>
              <w:t>26/03/17</w:t>
            </w:r>
          </w:p>
        </w:tc>
        <w:tc>
          <w:tcPr>
            <w:tcW w:w="1171" w:type="dxa"/>
            <w:tcMar>
              <w:left w:w="20" w:type="dxa"/>
              <w:right w:w="20" w:type="dxa"/>
            </w:tcMar>
            <w:vAlign w:val="center"/>
          </w:tcPr>
          <w:p w14:paraId="3CBB8C13" w14:textId="77777777" w:rsidR="005E5084" w:rsidRDefault="00794F23" w:rsidP="00A1231D">
            <w:pPr>
              <w:jc w:val="center"/>
            </w:pPr>
            <w:r>
              <w:t>28/03/17</w:t>
            </w:r>
          </w:p>
        </w:tc>
        <w:tc>
          <w:tcPr>
            <w:tcW w:w="4033" w:type="dxa"/>
            <w:tcMar>
              <w:left w:w="20" w:type="dxa"/>
              <w:right w:w="20" w:type="dxa"/>
            </w:tcMar>
            <w:vAlign w:val="center"/>
          </w:tcPr>
          <w:p w14:paraId="01F99ACF" w14:textId="77777777" w:rsidR="005E5084" w:rsidRDefault="00011505" w:rsidP="00011505">
            <w:pPr>
              <w:jc w:val="center"/>
            </w:pPr>
            <w:r>
              <w:t>Implementation of NB algorithm on context specific tweets</w:t>
            </w:r>
          </w:p>
        </w:tc>
        <w:tc>
          <w:tcPr>
            <w:tcW w:w="2093" w:type="dxa"/>
            <w:tcMar>
              <w:left w:w="20" w:type="dxa"/>
              <w:right w:w="20" w:type="dxa"/>
            </w:tcMar>
            <w:vAlign w:val="center"/>
          </w:tcPr>
          <w:p w14:paraId="5FB4ABDF" w14:textId="77777777" w:rsidR="005E5084" w:rsidRDefault="005E5084" w:rsidP="00A1231D">
            <w:pPr>
              <w:jc w:val="center"/>
            </w:pPr>
          </w:p>
        </w:tc>
        <w:tc>
          <w:tcPr>
            <w:tcW w:w="2091" w:type="dxa"/>
            <w:tcMar>
              <w:left w:w="20" w:type="dxa"/>
              <w:right w:w="20" w:type="dxa"/>
            </w:tcMar>
            <w:vAlign w:val="center"/>
          </w:tcPr>
          <w:p w14:paraId="31327E74" w14:textId="77777777" w:rsidR="005E5084" w:rsidRDefault="00794F23" w:rsidP="00A1231D">
            <w:pPr>
              <w:jc w:val="center"/>
            </w:pPr>
            <w:r>
              <w:t>1031310362</w:t>
            </w:r>
          </w:p>
          <w:p w14:paraId="7929FCF5" w14:textId="77777777" w:rsidR="00794F23" w:rsidRDefault="00794F23" w:rsidP="00A1231D">
            <w:pPr>
              <w:jc w:val="center"/>
            </w:pPr>
            <w:r>
              <w:t>1031310379</w:t>
            </w:r>
          </w:p>
        </w:tc>
      </w:tr>
      <w:tr w:rsidR="005E5084" w14:paraId="37241456" w14:textId="77777777" w:rsidTr="00794F23">
        <w:trPr>
          <w:trHeight w:val="720"/>
          <w:jc w:val="center"/>
        </w:trPr>
        <w:tc>
          <w:tcPr>
            <w:tcW w:w="1159" w:type="dxa"/>
            <w:tcMar>
              <w:left w:w="20" w:type="dxa"/>
              <w:right w:w="20" w:type="dxa"/>
            </w:tcMar>
            <w:vAlign w:val="center"/>
          </w:tcPr>
          <w:p w14:paraId="001DB35A" w14:textId="77777777" w:rsidR="005E5084" w:rsidRDefault="00794F23" w:rsidP="00A1231D">
            <w:pPr>
              <w:jc w:val="center"/>
            </w:pPr>
            <w:r>
              <w:t>29/03/17</w:t>
            </w:r>
          </w:p>
        </w:tc>
        <w:tc>
          <w:tcPr>
            <w:tcW w:w="1171" w:type="dxa"/>
            <w:tcMar>
              <w:left w:w="20" w:type="dxa"/>
              <w:right w:w="20" w:type="dxa"/>
            </w:tcMar>
            <w:vAlign w:val="center"/>
          </w:tcPr>
          <w:p w14:paraId="0E763FCB" w14:textId="77777777" w:rsidR="005E5084" w:rsidRDefault="00794F23" w:rsidP="00A1231D">
            <w:pPr>
              <w:jc w:val="center"/>
            </w:pPr>
            <w:r>
              <w:t>31/03/17</w:t>
            </w:r>
          </w:p>
        </w:tc>
        <w:tc>
          <w:tcPr>
            <w:tcW w:w="4033" w:type="dxa"/>
            <w:tcMar>
              <w:left w:w="20" w:type="dxa"/>
              <w:right w:w="20" w:type="dxa"/>
            </w:tcMar>
            <w:vAlign w:val="center"/>
          </w:tcPr>
          <w:p w14:paraId="6979F5C8" w14:textId="77777777" w:rsidR="005E5084" w:rsidRDefault="00011505" w:rsidP="00A1231D">
            <w:pPr>
              <w:jc w:val="center"/>
            </w:pPr>
            <w:r>
              <w:t>Classification based on moods</w:t>
            </w:r>
          </w:p>
        </w:tc>
        <w:tc>
          <w:tcPr>
            <w:tcW w:w="2093" w:type="dxa"/>
            <w:tcMar>
              <w:left w:w="20" w:type="dxa"/>
              <w:right w:w="20" w:type="dxa"/>
            </w:tcMar>
            <w:vAlign w:val="center"/>
          </w:tcPr>
          <w:p w14:paraId="06D6FA38" w14:textId="77777777" w:rsidR="005E5084" w:rsidRDefault="005E5084" w:rsidP="00A1231D">
            <w:pPr>
              <w:jc w:val="center"/>
            </w:pPr>
          </w:p>
        </w:tc>
        <w:tc>
          <w:tcPr>
            <w:tcW w:w="2091" w:type="dxa"/>
            <w:tcMar>
              <w:left w:w="20" w:type="dxa"/>
              <w:right w:w="20" w:type="dxa"/>
            </w:tcMar>
            <w:vAlign w:val="center"/>
          </w:tcPr>
          <w:p w14:paraId="0049E601" w14:textId="77777777" w:rsidR="005E5084" w:rsidRDefault="00794F23" w:rsidP="00A1231D">
            <w:pPr>
              <w:jc w:val="center"/>
            </w:pPr>
            <w:r>
              <w:t>1031310362</w:t>
            </w:r>
          </w:p>
          <w:p w14:paraId="2E09558F" w14:textId="77777777" w:rsidR="00794F23" w:rsidRDefault="00794F23" w:rsidP="00A1231D">
            <w:pPr>
              <w:jc w:val="center"/>
            </w:pPr>
            <w:r>
              <w:t>1031310379</w:t>
            </w:r>
          </w:p>
        </w:tc>
      </w:tr>
    </w:tbl>
    <w:p w14:paraId="7E2CF0BE" w14:textId="77777777" w:rsidR="005D5342" w:rsidRDefault="005D5342" w:rsidP="00966E3F">
      <w:pPr>
        <w:tabs>
          <w:tab w:val="left" w:pos="2427"/>
        </w:tabs>
        <w:jc w:val="center"/>
        <w:rPr>
          <w:b/>
          <w:bCs/>
          <w:sz w:val="28"/>
          <w:szCs w:val="26"/>
        </w:rPr>
      </w:pPr>
    </w:p>
    <w:p w14:paraId="1D1CB07F" w14:textId="77777777" w:rsidR="005D5342" w:rsidRDefault="005D5342" w:rsidP="00966E3F">
      <w:pPr>
        <w:tabs>
          <w:tab w:val="left" w:pos="2427"/>
        </w:tabs>
        <w:jc w:val="center"/>
        <w:rPr>
          <w:b/>
          <w:bCs/>
          <w:sz w:val="28"/>
          <w:szCs w:val="26"/>
        </w:rPr>
      </w:pPr>
    </w:p>
    <w:p w14:paraId="70ABBB32" w14:textId="77777777" w:rsidR="00EF7892" w:rsidRPr="00966E3F" w:rsidRDefault="00EF7892" w:rsidP="005D5342">
      <w:pPr>
        <w:tabs>
          <w:tab w:val="left" w:pos="2427"/>
        </w:tabs>
        <w:jc w:val="center"/>
      </w:pPr>
      <w:r w:rsidRPr="00263FFE">
        <w:rPr>
          <w:b/>
          <w:bCs/>
          <w:sz w:val="28"/>
          <w:szCs w:val="26"/>
        </w:rPr>
        <w:t>Division of work</w:t>
      </w:r>
      <w:r>
        <w:rPr>
          <w:b/>
          <w:bCs/>
          <w:sz w:val="28"/>
          <w:szCs w:val="26"/>
        </w:rPr>
        <w:t xml:space="preserve"> and contributors</w:t>
      </w:r>
    </w:p>
    <w:tbl>
      <w:tblPr>
        <w:tblStyle w:val="TableGrid"/>
        <w:tblW w:w="0" w:type="auto"/>
        <w:jc w:val="center"/>
        <w:tblLook w:val="04A0" w:firstRow="1" w:lastRow="0" w:firstColumn="1" w:lastColumn="0" w:noHBand="0" w:noVBand="1"/>
      </w:tblPr>
      <w:tblGrid>
        <w:gridCol w:w="1161"/>
        <w:gridCol w:w="1170"/>
        <w:gridCol w:w="4034"/>
        <w:gridCol w:w="2092"/>
        <w:gridCol w:w="2090"/>
      </w:tblGrid>
      <w:tr w:rsidR="00EF7892" w14:paraId="19B61E4D" w14:textId="77777777" w:rsidTr="00794F23">
        <w:trPr>
          <w:jc w:val="center"/>
        </w:trPr>
        <w:tc>
          <w:tcPr>
            <w:tcW w:w="2388" w:type="dxa"/>
            <w:gridSpan w:val="2"/>
            <w:tcMar>
              <w:left w:w="20" w:type="dxa"/>
              <w:right w:w="20" w:type="dxa"/>
            </w:tcMar>
            <w:vAlign w:val="center"/>
          </w:tcPr>
          <w:p w14:paraId="07395CD0" w14:textId="77777777" w:rsidR="00EF7892" w:rsidRPr="00D97F4E" w:rsidRDefault="00EF7892" w:rsidP="00794F23">
            <w:pPr>
              <w:jc w:val="center"/>
              <w:rPr>
                <w:b/>
                <w:bCs/>
              </w:rPr>
            </w:pPr>
            <w:r>
              <w:rPr>
                <w:b/>
                <w:bCs/>
              </w:rPr>
              <w:t>Time period</w:t>
            </w:r>
          </w:p>
        </w:tc>
        <w:tc>
          <w:tcPr>
            <w:tcW w:w="4320" w:type="dxa"/>
            <w:vMerge w:val="restart"/>
            <w:tcMar>
              <w:left w:w="20" w:type="dxa"/>
              <w:right w:w="20" w:type="dxa"/>
            </w:tcMar>
            <w:vAlign w:val="center"/>
          </w:tcPr>
          <w:p w14:paraId="3EAA3D8D" w14:textId="77777777" w:rsidR="00EF7892" w:rsidRPr="00D97F4E" w:rsidRDefault="00EF7892" w:rsidP="00794F23">
            <w:pPr>
              <w:jc w:val="center"/>
              <w:rPr>
                <w:b/>
                <w:bCs/>
              </w:rPr>
            </w:pPr>
            <w:r w:rsidRPr="00D97F4E">
              <w:rPr>
                <w:b/>
                <w:bCs/>
              </w:rPr>
              <w:br w:type="page"/>
              <w:t>Activities or components of the project</w:t>
            </w:r>
          </w:p>
        </w:tc>
        <w:tc>
          <w:tcPr>
            <w:tcW w:w="2160" w:type="dxa"/>
            <w:vMerge w:val="restart"/>
            <w:tcMar>
              <w:left w:w="20" w:type="dxa"/>
              <w:right w:w="20" w:type="dxa"/>
            </w:tcMar>
            <w:vAlign w:val="center"/>
          </w:tcPr>
          <w:p w14:paraId="24082796" w14:textId="77777777" w:rsidR="00EF7892" w:rsidRPr="00D97F4E" w:rsidRDefault="00EF7892" w:rsidP="00794F23">
            <w:pPr>
              <w:jc w:val="center"/>
              <w:rPr>
                <w:b/>
                <w:bCs/>
              </w:rPr>
            </w:pPr>
            <w:r w:rsidRPr="00D97F4E">
              <w:rPr>
                <w:b/>
                <w:bCs/>
              </w:rPr>
              <w:t>Name</w:t>
            </w:r>
            <w:r>
              <w:rPr>
                <w:b/>
                <w:bCs/>
              </w:rPr>
              <w:t>/Register Number</w:t>
            </w:r>
            <w:r w:rsidRPr="00D97F4E">
              <w:rPr>
                <w:b/>
                <w:bCs/>
              </w:rPr>
              <w:t xml:space="preserve"> of the Individual Contributor</w:t>
            </w:r>
          </w:p>
        </w:tc>
        <w:tc>
          <w:tcPr>
            <w:tcW w:w="2149" w:type="dxa"/>
            <w:vMerge w:val="restart"/>
            <w:tcMar>
              <w:left w:w="20" w:type="dxa"/>
              <w:right w:w="20" w:type="dxa"/>
            </w:tcMar>
            <w:vAlign w:val="center"/>
          </w:tcPr>
          <w:p w14:paraId="67E36567" w14:textId="77777777" w:rsidR="00EF7892" w:rsidRPr="00D97F4E" w:rsidRDefault="00EF7892" w:rsidP="00794F23">
            <w:pPr>
              <w:jc w:val="center"/>
              <w:rPr>
                <w:b/>
                <w:bCs/>
              </w:rPr>
            </w:pPr>
            <w:r w:rsidRPr="00D97F4E">
              <w:rPr>
                <w:b/>
                <w:bCs/>
              </w:rPr>
              <w:t>Names</w:t>
            </w:r>
            <w:r>
              <w:rPr>
                <w:b/>
                <w:bCs/>
              </w:rPr>
              <w:t>/Register Number</w:t>
            </w:r>
            <w:r w:rsidRPr="00D97F4E">
              <w:rPr>
                <w:b/>
                <w:bCs/>
              </w:rPr>
              <w:t xml:space="preserve"> of the Joint Contributors</w:t>
            </w:r>
          </w:p>
        </w:tc>
      </w:tr>
      <w:tr w:rsidR="0019212A" w14:paraId="6ECDC363" w14:textId="77777777" w:rsidTr="00794F23">
        <w:trPr>
          <w:trHeight w:val="578"/>
          <w:jc w:val="center"/>
        </w:trPr>
        <w:tc>
          <w:tcPr>
            <w:tcW w:w="1188" w:type="dxa"/>
            <w:tcMar>
              <w:left w:w="20" w:type="dxa"/>
              <w:right w:w="20" w:type="dxa"/>
            </w:tcMar>
            <w:vAlign w:val="center"/>
          </w:tcPr>
          <w:p w14:paraId="7AB52970" w14:textId="77777777" w:rsidR="00EF7892" w:rsidRPr="00E97227" w:rsidRDefault="00EF7892" w:rsidP="00794F23">
            <w:pPr>
              <w:jc w:val="center"/>
              <w:rPr>
                <w:b/>
              </w:rPr>
            </w:pPr>
            <w:r w:rsidRPr="00E97227">
              <w:rPr>
                <w:b/>
              </w:rPr>
              <w:t>From Date</w:t>
            </w:r>
          </w:p>
        </w:tc>
        <w:tc>
          <w:tcPr>
            <w:tcW w:w="1200" w:type="dxa"/>
            <w:tcMar>
              <w:left w:w="20" w:type="dxa"/>
              <w:right w:w="20" w:type="dxa"/>
            </w:tcMar>
            <w:vAlign w:val="center"/>
          </w:tcPr>
          <w:p w14:paraId="1303BA1B" w14:textId="77777777" w:rsidR="00EF7892" w:rsidRPr="00E97227" w:rsidRDefault="00EF7892" w:rsidP="00794F23">
            <w:pPr>
              <w:jc w:val="center"/>
              <w:rPr>
                <w:b/>
              </w:rPr>
            </w:pPr>
            <w:r w:rsidRPr="00E97227">
              <w:rPr>
                <w:b/>
              </w:rPr>
              <w:t>To Date</w:t>
            </w:r>
          </w:p>
        </w:tc>
        <w:tc>
          <w:tcPr>
            <w:tcW w:w="4320" w:type="dxa"/>
            <w:vMerge/>
            <w:tcMar>
              <w:left w:w="20" w:type="dxa"/>
              <w:right w:w="20" w:type="dxa"/>
            </w:tcMar>
            <w:vAlign w:val="center"/>
          </w:tcPr>
          <w:p w14:paraId="11076093" w14:textId="77777777" w:rsidR="00EF7892" w:rsidRPr="00E97227" w:rsidRDefault="00EF7892" w:rsidP="00794F23">
            <w:pPr>
              <w:jc w:val="center"/>
              <w:rPr>
                <w:b/>
              </w:rPr>
            </w:pPr>
          </w:p>
        </w:tc>
        <w:tc>
          <w:tcPr>
            <w:tcW w:w="2160" w:type="dxa"/>
            <w:vMerge/>
            <w:tcMar>
              <w:left w:w="20" w:type="dxa"/>
              <w:right w:w="20" w:type="dxa"/>
            </w:tcMar>
            <w:vAlign w:val="center"/>
          </w:tcPr>
          <w:p w14:paraId="631094CF" w14:textId="77777777" w:rsidR="00EF7892" w:rsidRDefault="00EF7892" w:rsidP="00794F23">
            <w:pPr>
              <w:jc w:val="center"/>
            </w:pPr>
          </w:p>
        </w:tc>
        <w:tc>
          <w:tcPr>
            <w:tcW w:w="2149" w:type="dxa"/>
            <w:vMerge/>
            <w:tcMar>
              <w:left w:w="20" w:type="dxa"/>
              <w:right w:w="20" w:type="dxa"/>
            </w:tcMar>
            <w:vAlign w:val="center"/>
          </w:tcPr>
          <w:p w14:paraId="0E29A5E4" w14:textId="77777777" w:rsidR="00EF7892" w:rsidRDefault="00EF7892" w:rsidP="00794F23">
            <w:pPr>
              <w:jc w:val="center"/>
            </w:pPr>
          </w:p>
        </w:tc>
      </w:tr>
      <w:tr w:rsidR="0019212A" w14:paraId="032BF975" w14:textId="77777777" w:rsidTr="00794F23">
        <w:trPr>
          <w:trHeight w:val="720"/>
          <w:jc w:val="center"/>
        </w:trPr>
        <w:tc>
          <w:tcPr>
            <w:tcW w:w="1188" w:type="dxa"/>
            <w:tcMar>
              <w:left w:w="20" w:type="dxa"/>
              <w:right w:w="20" w:type="dxa"/>
            </w:tcMar>
            <w:vAlign w:val="center"/>
          </w:tcPr>
          <w:p w14:paraId="66CDA992" w14:textId="77777777" w:rsidR="00EF7892" w:rsidRDefault="00794F23" w:rsidP="00794F23">
            <w:pPr>
              <w:jc w:val="center"/>
            </w:pPr>
            <w:r>
              <w:t>02/04/17</w:t>
            </w:r>
          </w:p>
        </w:tc>
        <w:tc>
          <w:tcPr>
            <w:tcW w:w="1200" w:type="dxa"/>
            <w:tcMar>
              <w:left w:w="20" w:type="dxa"/>
              <w:right w:w="20" w:type="dxa"/>
            </w:tcMar>
            <w:vAlign w:val="center"/>
          </w:tcPr>
          <w:p w14:paraId="7AEF2292" w14:textId="77777777" w:rsidR="00EF7892" w:rsidRDefault="00794F23" w:rsidP="00794F23">
            <w:pPr>
              <w:jc w:val="center"/>
            </w:pPr>
            <w:r>
              <w:t>02/04/17</w:t>
            </w:r>
          </w:p>
        </w:tc>
        <w:tc>
          <w:tcPr>
            <w:tcW w:w="4320" w:type="dxa"/>
            <w:tcMar>
              <w:left w:w="20" w:type="dxa"/>
              <w:right w:w="20" w:type="dxa"/>
            </w:tcMar>
            <w:vAlign w:val="center"/>
          </w:tcPr>
          <w:p w14:paraId="430E47C1" w14:textId="77777777" w:rsidR="00EF7892" w:rsidRDefault="00011505" w:rsidP="00794F23">
            <w:pPr>
              <w:jc w:val="center"/>
            </w:pPr>
            <w:r>
              <w:t>Results analysis</w:t>
            </w:r>
          </w:p>
        </w:tc>
        <w:tc>
          <w:tcPr>
            <w:tcW w:w="2160" w:type="dxa"/>
            <w:tcMar>
              <w:left w:w="20" w:type="dxa"/>
              <w:right w:w="20" w:type="dxa"/>
            </w:tcMar>
            <w:vAlign w:val="center"/>
          </w:tcPr>
          <w:p w14:paraId="15E395C0" w14:textId="77777777" w:rsidR="00EF7892" w:rsidRDefault="00794F23" w:rsidP="00794F23">
            <w:pPr>
              <w:jc w:val="center"/>
            </w:pPr>
            <w:r>
              <w:t>1031310379</w:t>
            </w:r>
          </w:p>
        </w:tc>
        <w:tc>
          <w:tcPr>
            <w:tcW w:w="2149" w:type="dxa"/>
            <w:tcMar>
              <w:left w:w="20" w:type="dxa"/>
              <w:right w:w="20" w:type="dxa"/>
            </w:tcMar>
            <w:vAlign w:val="center"/>
          </w:tcPr>
          <w:p w14:paraId="56F4AA09" w14:textId="77777777" w:rsidR="00EF7892" w:rsidRDefault="00EF7892" w:rsidP="00794F23">
            <w:pPr>
              <w:jc w:val="center"/>
            </w:pPr>
          </w:p>
        </w:tc>
      </w:tr>
      <w:tr w:rsidR="0019212A" w14:paraId="31086F30" w14:textId="77777777" w:rsidTr="00794F23">
        <w:trPr>
          <w:trHeight w:val="720"/>
          <w:jc w:val="center"/>
        </w:trPr>
        <w:tc>
          <w:tcPr>
            <w:tcW w:w="1188" w:type="dxa"/>
            <w:tcMar>
              <w:left w:w="20" w:type="dxa"/>
              <w:right w:w="20" w:type="dxa"/>
            </w:tcMar>
            <w:vAlign w:val="center"/>
          </w:tcPr>
          <w:p w14:paraId="490DBD58" w14:textId="77777777" w:rsidR="00EF7892" w:rsidRDefault="00794F23" w:rsidP="00794F23">
            <w:pPr>
              <w:jc w:val="center"/>
            </w:pPr>
            <w:r>
              <w:t>03/04/17</w:t>
            </w:r>
          </w:p>
        </w:tc>
        <w:tc>
          <w:tcPr>
            <w:tcW w:w="1200" w:type="dxa"/>
            <w:tcMar>
              <w:left w:w="20" w:type="dxa"/>
              <w:right w:w="20" w:type="dxa"/>
            </w:tcMar>
            <w:vAlign w:val="center"/>
          </w:tcPr>
          <w:p w14:paraId="2F25A985" w14:textId="77777777" w:rsidR="00EF7892" w:rsidRDefault="00794F23" w:rsidP="00794F23">
            <w:pPr>
              <w:jc w:val="center"/>
            </w:pPr>
            <w:r>
              <w:t>03/04/17</w:t>
            </w:r>
          </w:p>
        </w:tc>
        <w:tc>
          <w:tcPr>
            <w:tcW w:w="4320" w:type="dxa"/>
            <w:tcMar>
              <w:left w:w="20" w:type="dxa"/>
              <w:right w:w="20" w:type="dxa"/>
            </w:tcMar>
            <w:vAlign w:val="center"/>
          </w:tcPr>
          <w:p w14:paraId="52E527E9" w14:textId="77777777" w:rsidR="00EF7892" w:rsidRDefault="00011505" w:rsidP="00794F23">
            <w:pPr>
              <w:jc w:val="center"/>
            </w:pPr>
            <w:r>
              <w:t>Tweaking of variables</w:t>
            </w:r>
          </w:p>
        </w:tc>
        <w:tc>
          <w:tcPr>
            <w:tcW w:w="2160" w:type="dxa"/>
            <w:tcMar>
              <w:left w:w="20" w:type="dxa"/>
              <w:right w:w="20" w:type="dxa"/>
            </w:tcMar>
            <w:vAlign w:val="center"/>
          </w:tcPr>
          <w:p w14:paraId="3C38F242" w14:textId="77777777" w:rsidR="00EF7892" w:rsidRDefault="00794F23" w:rsidP="00794F23">
            <w:pPr>
              <w:jc w:val="center"/>
            </w:pPr>
            <w:r>
              <w:t>1031310379</w:t>
            </w:r>
          </w:p>
        </w:tc>
        <w:tc>
          <w:tcPr>
            <w:tcW w:w="2149" w:type="dxa"/>
            <w:tcMar>
              <w:left w:w="20" w:type="dxa"/>
              <w:right w:w="20" w:type="dxa"/>
            </w:tcMar>
            <w:vAlign w:val="center"/>
          </w:tcPr>
          <w:p w14:paraId="6FB294EE" w14:textId="77777777" w:rsidR="00EF7892" w:rsidRDefault="00EF7892" w:rsidP="00794F23">
            <w:pPr>
              <w:jc w:val="center"/>
            </w:pPr>
          </w:p>
        </w:tc>
      </w:tr>
      <w:tr w:rsidR="0019212A" w14:paraId="228627A2" w14:textId="77777777" w:rsidTr="00794F23">
        <w:trPr>
          <w:trHeight w:val="720"/>
          <w:jc w:val="center"/>
        </w:trPr>
        <w:tc>
          <w:tcPr>
            <w:tcW w:w="1188" w:type="dxa"/>
            <w:tcMar>
              <w:left w:w="20" w:type="dxa"/>
              <w:right w:w="20" w:type="dxa"/>
            </w:tcMar>
            <w:vAlign w:val="center"/>
          </w:tcPr>
          <w:p w14:paraId="2B9E60AD" w14:textId="77777777" w:rsidR="00EF7892" w:rsidRDefault="00794F23" w:rsidP="00794F23">
            <w:pPr>
              <w:jc w:val="center"/>
            </w:pPr>
            <w:r>
              <w:t>04/04/17</w:t>
            </w:r>
          </w:p>
        </w:tc>
        <w:tc>
          <w:tcPr>
            <w:tcW w:w="1200" w:type="dxa"/>
            <w:tcMar>
              <w:left w:w="20" w:type="dxa"/>
              <w:right w:w="20" w:type="dxa"/>
            </w:tcMar>
            <w:vAlign w:val="center"/>
          </w:tcPr>
          <w:p w14:paraId="75EF9753" w14:textId="77777777" w:rsidR="00EF7892" w:rsidRDefault="00794F23" w:rsidP="00794F23">
            <w:pPr>
              <w:jc w:val="center"/>
            </w:pPr>
            <w:r>
              <w:t>05/04/17</w:t>
            </w:r>
          </w:p>
        </w:tc>
        <w:tc>
          <w:tcPr>
            <w:tcW w:w="4320" w:type="dxa"/>
            <w:tcMar>
              <w:left w:w="20" w:type="dxa"/>
              <w:right w:w="20" w:type="dxa"/>
            </w:tcMar>
            <w:vAlign w:val="center"/>
          </w:tcPr>
          <w:p w14:paraId="038D3A20" w14:textId="77777777" w:rsidR="00EF7892" w:rsidRDefault="00011505" w:rsidP="00794F23">
            <w:pPr>
              <w:jc w:val="center"/>
            </w:pPr>
            <w:r>
              <w:t>Test run and accuracy analysis</w:t>
            </w:r>
          </w:p>
        </w:tc>
        <w:tc>
          <w:tcPr>
            <w:tcW w:w="2160" w:type="dxa"/>
            <w:tcMar>
              <w:left w:w="20" w:type="dxa"/>
              <w:right w:w="20" w:type="dxa"/>
            </w:tcMar>
            <w:vAlign w:val="center"/>
          </w:tcPr>
          <w:p w14:paraId="5BFB918D" w14:textId="77777777" w:rsidR="00EF7892" w:rsidRDefault="00794F23" w:rsidP="00794F23">
            <w:pPr>
              <w:jc w:val="center"/>
            </w:pPr>
            <w:r>
              <w:t>1031310362</w:t>
            </w:r>
          </w:p>
        </w:tc>
        <w:tc>
          <w:tcPr>
            <w:tcW w:w="2149" w:type="dxa"/>
            <w:tcMar>
              <w:left w:w="20" w:type="dxa"/>
              <w:right w:w="20" w:type="dxa"/>
            </w:tcMar>
            <w:vAlign w:val="center"/>
          </w:tcPr>
          <w:p w14:paraId="5D0BA357" w14:textId="77777777" w:rsidR="00EF7892" w:rsidRDefault="00EF7892" w:rsidP="00794F23">
            <w:pPr>
              <w:jc w:val="center"/>
            </w:pPr>
          </w:p>
        </w:tc>
      </w:tr>
      <w:tr w:rsidR="0019212A" w14:paraId="26E0693A" w14:textId="77777777" w:rsidTr="00794F23">
        <w:trPr>
          <w:trHeight w:val="720"/>
          <w:jc w:val="center"/>
        </w:trPr>
        <w:tc>
          <w:tcPr>
            <w:tcW w:w="1188" w:type="dxa"/>
            <w:tcMar>
              <w:left w:w="20" w:type="dxa"/>
              <w:right w:w="20" w:type="dxa"/>
            </w:tcMar>
            <w:vAlign w:val="center"/>
          </w:tcPr>
          <w:p w14:paraId="0FAB4254" w14:textId="77777777" w:rsidR="00EF7892" w:rsidRDefault="00794F23" w:rsidP="00794F23">
            <w:pPr>
              <w:jc w:val="center"/>
            </w:pPr>
            <w:r>
              <w:t>06/04/17</w:t>
            </w:r>
          </w:p>
        </w:tc>
        <w:tc>
          <w:tcPr>
            <w:tcW w:w="1200" w:type="dxa"/>
            <w:tcMar>
              <w:left w:w="20" w:type="dxa"/>
              <w:right w:w="20" w:type="dxa"/>
            </w:tcMar>
            <w:vAlign w:val="center"/>
          </w:tcPr>
          <w:p w14:paraId="381C4724" w14:textId="77777777" w:rsidR="00EF7892" w:rsidRDefault="00794F23" w:rsidP="00794F23">
            <w:pPr>
              <w:jc w:val="center"/>
            </w:pPr>
            <w:r>
              <w:t>07/04/17</w:t>
            </w:r>
          </w:p>
        </w:tc>
        <w:tc>
          <w:tcPr>
            <w:tcW w:w="4320" w:type="dxa"/>
            <w:tcMar>
              <w:left w:w="20" w:type="dxa"/>
              <w:right w:w="20" w:type="dxa"/>
            </w:tcMar>
            <w:vAlign w:val="center"/>
          </w:tcPr>
          <w:p w14:paraId="2FE1F384" w14:textId="77777777" w:rsidR="00EF7892" w:rsidRDefault="00B66673" w:rsidP="00794F23">
            <w:pPr>
              <w:jc w:val="center"/>
            </w:pPr>
            <w:r>
              <w:t>Computation of the impact of two approaches</w:t>
            </w:r>
          </w:p>
        </w:tc>
        <w:tc>
          <w:tcPr>
            <w:tcW w:w="2160" w:type="dxa"/>
            <w:tcMar>
              <w:left w:w="20" w:type="dxa"/>
              <w:right w:w="20" w:type="dxa"/>
            </w:tcMar>
            <w:vAlign w:val="center"/>
          </w:tcPr>
          <w:p w14:paraId="0A47D4B7" w14:textId="77777777" w:rsidR="00EF7892" w:rsidRDefault="00EF7892" w:rsidP="00794F23">
            <w:pPr>
              <w:jc w:val="center"/>
            </w:pPr>
          </w:p>
        </w:tc>
        <w:tc>
          <w:tcPr>
            <w:tcW w:w="2149" w:type="dxa"/>
            <w:tcMar>
              <w:left w:w="20" w:type="dxa"/>
              <w:right w:w="20" w:type="dxa"/>
            </w:tcMar>
            <w:vAlign w:val="center"/>
          </w:tcPr>
          <w:p w14:paraId="00B82815" w14:textId="77777777" w:rsidR="00EF7892" w:rsidRDefault="00794F23" w:rsidP="00794F23">
            <w:pPr>
              <w:jc w:val="center"/>
            </w:pPr>
            <w:r>
              <w:t>1031310362</w:t>
            </w:r>
          </w:p>
          <w:p w14:paraId="33E65890" w14:textId="77777777" w:rsidR="00794F23" w:rsidRDefault="00794F23" w:rsidP="00794F23">
            <w:pPr>
              <w:jc w:val="center"/>
            </w:pPr>
            <w:r>
              <w:t>1031310379</w:t>
            </w:r>
          </w:p>
        </w:tc>
      </w:tr>
      <w:tr w:rsidR="0019212A" w14:paraId="10A396A4" w14:textId="77777777" w:rsidTr="00794F23">
        <w:trPr>
          <w:trHeight w:val="720"/>
          <w:jc w:val="center"/>
        </w:trPr>
        <w:tc>
          <w:tcPr>
            <w:tcW w:w="1188" w:type="dxa"/>
            <w:tcMar>
              <w:left w:w="20" w:type="dxa"/>
              <w:right w:w="20" w:type="dxa"/>
            </w:tcMar>
            <w:vAlign w:val="center"/>
          </w:tcPr>
          <w:p w14:paraId="0A319E0B" w14:textId="77777777" w:rsidR="00EF7892" w:rsidRDefault="00794F23" w:rsidP="00794F23">
            <w:pPr>
              <w:jc w:val="center"/>
            </w:pPr>
            <w:r>
              <w:t>08/04/17</w:t>
            </w:r>
          </w:p>
        </w:tc>
        <w:tc>
          <w:tcPr>
            <w:tcW w:w="1200" w:type="dxa"/>
            <w:tcMar>
              <w:left w:w="20" w:type="dxa"/>
              <w:right w:w="20" w:type="dxa"/>
            </w:tcMar>
            <w:vAlign w:val="center"/>
          </w:tcPr>
          <w:p w14:paraId="2C88BE29" w14:textId="77777777" w:rsidR="00EF7892" w:rsidRDefault="00794F23" w:rsidP="00794F23">
            <w:pPr>
              <w:jc w:val="center"/>
            </w:pPr>
            <w:r>
              <w:t>08/04/17</w:t>
            </w:r>
          </w:p>
        </w:tc>
        <w:tc>
          <w:tcPr>
            <w:tcW w:w="4320" w:type="dxa"/>
            <w:tcMar>
              <w:left w:w="20" w:type="dxa"/>
              <w:right w:w="20" w:type="dxa"/>
            </w:tcMar>
            <w:vAlign w:val="center"/>
          </w:tcPr>
          <w:p w14:paraId="14F408E5" w14:textId="77777777" w:rsidR="00EF7892" w:rsidRDefault="00011505" w:rsidP="00794F23">
            <w:pPr>
              <w:jc w:val="center"/>
            </w:pPr>
            <w:r>
              <w:t>Improving the accuracy of the model</w:t>
            </w:r>
          </w:p>
        </w:tc>
        <w:tc>
          <w:tcPr>
            <w:tcW w:w="2160" w:type="dxa"/>
            <w:tcMar>
              <w:left w:w="20" w:type="dxa"/>
              <w:right w:w="20" w:type="dxa"/>
            </w:tcMar>
            <w:vAlign w:val="center"/>
          </w:tcPr>
          <w:p w14:paraId="7105FACA" w14:textId="77777777" w:rsidR="00EF7892" w:rsidRDefault="00794F23" w:rsidP="00794F23">
            <w:pPr>
              <w:jc w:val="center"/>
            </w:pPr>
            <w:r>
              <w:t>1031310379</w:t>
            </w:r>
          </w:p>
        </w:tc>
        <w:tc>
          <w:tcPr>
            <w:tcW w:w="2149" w:type="dxa"/>
            <w:tcMar>
              <w:left w:w="20" w:type="dxa"/>
              <w:right w:w="20" w:type="dxa"/>
            </w:tcMar>
            <w:vAlign w:val="center"/>
          </w:tcPr>
          <w:p w14:paraId="0D73056B" w14:textId="77777777" w:rsidR="00EF7892" w:rsidRDefault="00EF7892" w:rsidP="00794F23">
            <w:pPr>
              <w:jc w:val="center"/>
            </w:pPr>
          </w:p>
        </w:tc>
      </w:tr>
      <w:tr w:rsidR="0019212A" w14:paraId="2B3A894B" w14:textId="77777777" w:rsidTr="00794F23">
        <w:trPr>
          <w:trHeight w:val="720"/>
          <w:jc w:val="center"/>
        </w:trPr>
        <w:tc>
          <w:tcPr>
            <w:tcW w:w="1188" w:type="dxa"/>
            <w:tcMar>
              <w:left w:w="20" w:type="dxa"/>
              <w:right w:w="20" w:type="dxa"/>
            </w:tcMar>
            <w:vAlign w:val="center"/>
          </w:tcPr>
          <w:p w14:paraId="6ED6D0F7" w14:textId="77777777" w:rsidR="00EF7892" w:rsidRDefault="00794F23" w:rsidP="00794F23">
            <w:pPr>
              <w:jc w:val="center"/>
            </w:pPr>
            <w:r>
              <w:t>09/04/17</w:t>
            </w:r>
          </w:p>
        </w:tc>
        <w:tc>
          <w:tcPr>
            <w:tcW w:w="1200" w:type="dxa"/>
            <w:tcMar>
              <w:left w:w="20" w:type="dxa"/>
              <w:right w:w="20" w:type="dxa"/>
            </w:tcMar>
            <w:vAlign w:val="center"/>
          </w:tcPr>
          <w:p w14:paraId="421B8732" w14:textId="77777777" w:rsidR="00EF7892" w:rsidRDefault="00794F23" w:rsidP="00794F23">
            <w:pPr>
              <w:jc w:val="center"/>
            </w:pPr>
            <w:r>
              <w:t>10/04/17</w:t>
            </w:r>
          </w:p>
        </w:tc>
        <w:tc>
          <w:tcPr>
            <w:tcW w:w="4320" w:type="dxa"/>
            <w:tcMar>
              <w:left w:w="20" w:type="dxa"/>
              <w:right w:w="20" w:type="dxa"/>
            </w:tcMar>
            <w:vAlign w:val="center"/>
          </w:tcPr>
          <w:p w14:paraId="351E5F8F" w14:textId="77777777" w:rsidR="00EF7892" w:rsidRDefault="00011505" w:rsidP="00794F23">
            <w:pPr>
              <w:jc w:val="center"/>
            </w:pPr>
            <w:r>
              <w:t>Plotting of graphs</w:t>
            </w:r>
          </w:p>
        </w:tc>
        <w:tc>
          <w:tcPr>
            <w:tcW w:w="2160" w:type="dxa"/>
            <w:tcMar>
              <w:left w:w="20" w:type="dxa"/>
              <w:right w:w="20" w:type="dxa"/>
            </w:tcMar>
            <w:vAlign w:val="center"/>
          </w:tcPr>
          <w:p w14:paraId="6944B4FB" w14:textId="77777777" w:rsidR="00EF7892" w:rsidRDefault="00794F23" w:rsidP="00794F23">
            <w:pPr>
              <w:jc w:val="center"/>
            </w:pPr>
            <w:r>
              <w:t>1031310379</w:t>
            </w:r>
          </w:p>
        </w:tc>
        <w:tc>
          <w:tcPr>
            <w:tcW w:w="2149" w:type="dxa"/>
            <w:tcMar>
              <w:left w:w="20" w:type="dxa"/>
              <w:right w:w="20" w:type="dxa"/>
            </w:tcMar>
            <w:vAlign w:val="center"/>
          </w:tcPr>
          <w:p w14:paraId="0BDFFEB1" w14:textId="77777777" w:rsidR="00EF7892" w:rsidRDefault="00EF7892" w:rsidP="00794F23">
            <w:pPr>
              <w:jc w:val="center"/>
            </w:pPr>
          </w:p>
        </w:tc>
      </w:tr>
      <w:tr w:rsidR="0019212A" w14:paraId="7271DAF6" w14:textId="77777777" w:rsidTr="00794F23">
        <w:trPr>
          <w:trHeight w:val="720"/>
          <w:jc w:val="center"/>
        </w:trPr>
        <w:tc>
          <w:tcPr>
            <w:tcW w:w="1188" w:type="dxa"/>
            <w:tcMar>
              <w:left w:w="20" w:type="dxa"/>
              <w:right w:w="20" w:type="dxa"/>
            </w:tcMar>
            <w:vAlign w:val="center"/>
          </w:tcPr>
          <w:p w14:paraId="7FB1D689" w14:textId="77777777" w:rsidR="00EF7892" w:rsidRDefault="00794F23" w:rsidP="00794F23">
            <w:pPr>
              <w:jc w:val="center"/>
            </w:pPr>
            <w:r>
              <w:t>12/04/17</w:t>
            </w:r>
          </w:p>
        </w:tc>
        <w:tc>
          <w:tcPr>
            <w:tcW w:w="1200" w:type="dxa"/>
            <w:tcMar>
              <w:left w:w="20" w:type="dxa"/>
              <w:right w:w="20" w:type="dxa"/>
            </w:tcMar>
            <w:vAlign w:val="center"/>
          </w:tcPr>
          <w:p w14:paraId="6480533B" w14:textId="77777777" w:rsidR="00EF7892" w:rsidRDefault="00794F23" w:rsidP="00794F23">
            <w:pPr>
              <w:jc w:val="center"/>
            </w:pPr>
            <w:r>
              <w:t>Ongoing</w:t>
            </w:r>
          </w:p>
        </w:tc>
        <w:tc>
          <w:tcPr>
            <w:tcW w:w="4320" w:type="dxa"/>
            <w:tcMar>
              <w:left w:w="20" w:type="dxa"/>
              <w:right w:w="20" w:type="dxa"/>
            </w:tcMar>
            <w:vAlign w:val="center"/>
          </w:tcPr>
          <w:p w14:paraId="2A05FC3D" w14:textId="77777777" w:rsidR="00EF7892" w:rsidRDefault="00011505" w:rsidP="00794F23">
            <w:pPr>
              <w:jc w:val="center"/>
            </w:pPr>
            <w:r>
              <w:t>Accuracy analysis</w:t>
            </w:r>
          </w:p>
        </w:tc>
        <w:tc>
          <w:tcPr>
            <w:tcW w:w="2160" w:type="dxa"/>
            <w:tcMar>
              <w:left w:w="20" w:type="dxa"/>
              <w:right w:w="20" w:type="dxa"/>
            </w:tcMar>
            <w:vAlign w:val="center"/>
          </w:tcPr>
          <w:p w14:paraId="42AA8906" w14:textId="77777777" w:rsidR="00EF7892" w:rsidRDefault="00EF7892" w:rsidP="00794F23">
            <w:pPr>
              <w:jc w:val="center"/>
            </w:pPr>
          </w:p>
        </w:tc>
        <w:tc>
          <w:tcPr>
            <w:tcW w:w="2149" w:type="dxa"/>
            <w:tcMar>
              <w:left w:w="20" w:type="dxa"/>
              <w:right w:w="20" w:type="dxa"/>
            </w:tcMar>
            <w:vAlign w:val="center"/>
          </w:tcPr>
          <w:p w14:paraId="2357955B" w14:textId="77777777" w:rsidR="00EF7892" w:rsidRDefault="006E31DD" w:rsidP="00794F23">
            <w:pPr>
              <w:jc w:val="center"/>
            </w:pPr>
            <w:r>
              <w:t>1031310362</w:t>
            </w:r>
          </w:p>
          <w:p w14:paraId="7209864B" w14:textId="77777777" w:rsidR="006E31DD" w:rsidRDefault="006E31DD" w:rsidP="00794F23">
            <w:pPr>
              <w:jc w:val="center"/>
            </w:pPr>
            <w:r>
              <w:t>1031310379</w:t>
            </w:r>
          </w:p>
        </w:tc>
      </w:tr>
      <w:tr w:rsidR="0019212A" w14:paraId="44BE428D" w14:textId="77777777" w:rsidTr="00794F23">
        <w:trPr>
          <w:trHeight w:val="720"/>
          <w:jc w:val="center"/>
        </w:trPr>
        <w:tc>
          <w:tcPr>
            <w:tcW w:w="1188" w:type="dxa"/>
            <w:tcMar>
              <w:left w:w="20" w:type="dxa"/>
              <w:right w:w="20" w:type="dxa"/>
            </w:tcMar>
            <w:vAlign w:val="center"/>
          </w:tcPr>
          <w:p w14:paraId="14EA08FB" w14:textId="77777777" w:rsidR="00EF7892" w:rsidRDefault="00EF7892" w:rsidP="00794F23">
            <w:pPr>
              <w:jc w:val="center"/>
            </w:pPr>
          </w:p>
        </w:tc>
        <w:tc>
          <w:tcPr>
            <w:tcW w:w="1200" w:type="dxa"/>
            <w:tcMar>
              <w:left w:w="20" w:type="dxa"/>
              <w:right w:w="20" w:type="dxa"/>
            </w:tcMar>
            <w:vAlign w:val="center"/>
          </w:tcPr>
          <w:p w14:paraId="7167312A" w14:textId="77777777" w:rsidR="00EF7892" w:rsidRDefault="00EF7892" w:rsidP="00794F23">
            <w:pPr>
              <w:jc w:val="center"/>
            </w:pPr>
          </w:p>
        </w:tc>
        <w:tc>
          <w:tcPr>
            <w:tcW w:w="4320" w:type="dxa"/>
            <w:tcMar>
              <w:left w:w="20" w:type="dxa"/>
              <w:right w:w="20" w:type="dxa"/>
            </w:tcMar>
            <w:vAlign w:val="center"/>
          </w:tcPr>
          <w:p w14:paraId="1ED60A00" w14:textId="77777777" w:rsidR="00EF7892" w:rsidRDefault="00EF7892" w:rsidP="00794F23">
            <w:pPr>
              <w:jc w:val="center"/>
            </w:pPr>
          </w:p>
        </w:tc>
        <w:tc>
          <w:tcPr>
            <w:tcW w:w="2160" w:type="dxa"/>
            <w:tcMar>
              <w:left w:w="20" w:type="dxa"/>
              <w:right w:w="20" w:type="dxa"/>
            </w:tcMar>
            <w:vAlign w:val="center"/>
          </w:tcPr>
          <w:p w14:paraId="144A71A7" w14:textId="77777777" w:rsidR="00EF7892" w:rsidRDefault="00EF7892" w:rsidP="00794F23">
            <w:pPr>
              <w:jc w:val="center"/>
            </w:pPr>
          </w:p>
        </w:tc>
        <w:tc>
          <w:tcPr>
            <w:tcW w:w="2149" w:type="dxa"/>
            <w:tcMar>
              <w:left w:w="20" w:type="dxa"/>
              <w:right w:w="20" w:type="dxa"/>
            </w:tcMar>
            <w:vAlign w:val="center"/>
          </w:tcPr>
          <w:p w14:paraId="06F6CA5F" w14:textId="77777777" w:rsidR="00EF7892" w:rsidRDefault="00EF7892" w:rsidP="00794F23">
            <w:pPr>
              <w:jc w:val="center"/>
            </w:pPr>
          </w:p>
        </w:tc>
      </w:tr>
      <w:tr w:rsidR="0019212A" w14:paraId="2EC4FA23" w14:textId="77777777" w:rsidTr="00794F23">
        <w:trPr>
          <w:trHeight w:val="720"/>
          <w:jc w:val="center"/>
        </w:trPr>
        <w:tc>
          <w:tcPr>
            <w:tcW w:w="1188" w:type="dxa"/>
            <w:tcMar>
              <w:left w:w="20" w:type="dxa"/>
              <w:right w:w="20" w:type="dxa"/>
            </w:tcMar>
            <w:vAlign w:val="center"/>
          </w:tcPr>
          <w:p w14:paraId="520C0339" w14:textId="77777777" w:rsidR="00EF7892" w:rsidRDefault="00EF7892" w:rsidP="00794F23">
            <w:pPr>
              <w:jc w:val="center"/>
            </w:pPr>
          </w:p>
        </w:tc>
        <w:tc>
          <w:tcPr>
            <w:tcW w:w="1200" w:type="dxa"/>
            <w:tcMar>
              <w:left w:w="20" w:type="dxa"/>
              <w:right w:w="20" w:type="dxa"/>
            </w:tcMar>
            <w:vAlign w:val="center"/>
          </w:tcPr>
          <w:p w14:paraId="31E4800B" w14:textId="77777777" w:rsidR="00EF7892" w:rsidRDefault="00EF7892" w:rsidP="00794F23">
            <w:pPr>
              <w:jc w:val="center"/>
            </w:pPr>
          </w:p>
        </w:tc>
        <w:tc>
          <w:tcPr>
            <w:tcW w:w="4320" w:type="dxa"/>
            <w:tcMar>
              <w:left w:w="20" w:type="dxa"/>
              <w:right w:w="20" w:type="dxa"/>
            </w:tcMar>
            <w:vAlign w:val="center"/>
          </w:tcPr>
          <w:p w14:paraId="2610F3C6" w14:textId="77777777" w:rsidR="00EF7892" w:rsidRDefault="00EF7892" w:rsidP="00794F23">
            <w:pPr>
              <w:jc w:val="center"/>
            </w:pPr>
          </w:p>
        </w:tc>
        <w:tc>
          <w:tcPr>
            <w:tcW w:w="2160" w:type="dxa"/>
            <w:tcMar>
              <w:left w:w="20" w:type="dxa"/>
              <w:right w:w="20" w:type="dxa"/>
            </w:tcMar>
            <w:vAlign w:val="center"/>
          </w:tcPr>
          <w:p w14:paraId="7364BB3C" w14:textId="77777777" w:rsidR="00EF7892" w:rsidRDefault="00EF7892" w:rsidP="00794F23">
            <w:pPr>
              <w:jc w:val="center"/>
            </w:pPr>
          </w:p>
        </w:tc>
        <w:tc>
          <w:tcPr>
            <w:tcW w:w="2149" w:type="dxa"/>
            <w:tcMar>
              <w:left w:w="20" w:type="dxa"/>
              <w:right w:w="20" w:type="dxa"/>
            </w:tcMar>
            <w:vAlign w:val="center"/>
          </w:tcPr>
          <w:p w14:paraId="7A6FD17F" w14:textId="77777777" w:rsidR="00EF7892" w:rsidRDefault="00EF7892" w:rsidP="00794F23">
            <w:pPr>
              <w:jc w:val="center"/>
            </w:pPr>
          </w:p>
        </w:tc>
      </w:tr>
      <w:tr w:rsidR="0019212A" w14:paraId="1C2EFA89" w14:textId="77777777" w:rsidTr="00794F23">
        <w:trPr>
          <w:trHeight w:val="720"/>
          <w:jc w:val="center"/>
        </w:trPr>
        <w:tc>
          <w:tcPr>
            <w:tcW w:w="1188" w:type="dxa"/>
            <w:tcMar>
              <w:left w:w="20" w:type="dxa"/>
              <w:right w:w="20" w:type="dxa"/>
            </w:tcMar>
            <w:vAlign w:val="center"/>
          </w:tcPr>
          <w:p w14:paraId="55BCD413" w14:textId="77777777" w:rsidR="00EF7892" w:rsidRDefault="00EF7892" w:rsidP="00794F23">
            <w:pPr>
              <w:jc w:val="center"/>
            </w:pPr>
          </w:p>
        </w:tc>
        <w:tc>
          <w:tcPr>
            <w:tcW w:w="1200" w:type="dxa"/>
            <w:tcMar>
              <w:left w:w="20" w:type="dxa"/>
              <w:right w:w="20" w:type="dxa"/>
            </w:tcMar>
            <w:vAlign w:val="center"/>
          </w:tcPr>
          <w:p w14:paraId="4820C20E" w14:textId="77777777" w:rsidR="00EF7892" w:rsidRDefault="00EF7892" w:rsidP="00794F23">
            <w:pPr>
              <w:jc w:val="center"/>
            </w:pPr>
          </w:p>
        </w:tc>
        <w:tc>
          <w:tcPr>
            <w:tcW w:w="4320" w:type="dxa"/>
            <w:tcMar>
              <w:left w:w="20" w:type="dxa"/>
              <w:right w:w="20" w:type="dxa"/>
            </w:tcMar>
            <w:vAlign w:val="center"/>
          </w:tcPr>
          <w:p w14:paraId="2BC1752B" w14:textId="77777777" w:rsidR="00EF7892" w:rsidRDefault="00EF7892" w:rsidP="00794F23">
            <w:pPr>
              <w:jc w:val="center"/>
            </w:pPr>
          </w:p>
        </w:tc>
        <w:tc>
          <w:tcPr>
            <w:tcW w:w="2160" w:type="dxa"/>
            <w:tcMar>
              <w:left w:w="20" w:type="dxa"/>
              <w:right w:w="20" w:type="dxa"/>
            </w:tcMar>
            <w:vAlign w:val="center"/>
          </w:tcPr>
          <w:p w14:paraId="37B8C38B" w14:textId="77777777" w:rsidR="00EF7892" w:rsidRDefault="00EF7892" w:rsidP="00794F23">
            <w:pPr>
              <w:jc w:val="center"/>
            </w:pPr>
          </w:p>
        </w:tc>
        <w:tc>
          <w:tcPr>
            <w:tcW w:w="2149" w:type="dxa"/>
            <w:tcMar>
              <w:left w:w="20" w:type="dxa"/>
              <w:right w:w="20" w:type="dxa"/>
            </w:tcMar>
            <w:vAlign w:val="center"/>
          </w:tcPr>
          <w:p w14:paraId="46328BEE" w14:textId="77777777" w:rsidR="00EF7892" w:rsidRDefault="00EF7892" w:rsidP="00794F23">
            <w:pPr>
              <w:jc w:val="center"/>
            </w:pPr>
          </w:p>
        </w:tc>
      </w:tr>
      <w:tr w:rsidR="0019212A" w14:paraId="71A3D86F" w14:textId="77777777" w:rsidTr="00794F23">
        <w:trPr>
          <w:trHeight w:val="720"/>
          <w:jc w:val="center"/>
        </w:trPr>
        <w:tc>
          <w:tcPr>
            <w:tcW w:w="1188" w:type="dxa"/>
            <w:tcMar>
              <w:left w:w="20" w:type="dxa"/>
              <w:right w:w="20" w:type="dxa"/>
            </w:tcMar>
            <w:vAlign w:val="center"/>
          </w:tcPr>
          <w:p w14:paraId="514E21C6" w14:textId="77777777" w:rsidR="00EF7892" w:rsidRDefault="00EF7892" w:rsidP="00794F23">
            <w:pPr>
              <w:jc w:val="center"/>
            </w:pPr>
          </w:p>
        </w:tc>
        <w:tc>
          <w:tcPr>
            <w:tcW w:w="1200" w:type="dxa"/>
            <w:tcMar>
              <w:left w:w="20" w:type="dxa"/>
              <w:right w:w="20" w:type="dxa"/>
            </w:tcMar>
            <w:vAlign w:val="center"/>
          </w:tcPr>
          <w:p w14:paraId="3D729820" w14:textId="77777777" w:rsidR="00EF7892" w:rsidRDefault="00EF7892" w:rsidP="00794F23">
            <w:pPr>
              <w:jc w:val="center"/>
            </w:pPr>
          </w:p>
        </w:tc>
        <w:tc>
          <w:tcPr>
            <w:tcW w:w="4320" w:type="dxa"/>
            <w:tcMar>
              <w:left w:w="20" w:type="dxa"/>
              <w:right w:w="20" w:type="dxa"/>
            </w:tcMar>
            <w:vAlign w:val="center"/>
          </w:tcPr>
          <w:p w14:paraId="7042CC61" w14:textId="77777777" w:rsidR="00EF7892" w:rsidRDefault="00EF7892" w:rsidP="00794F23">
            <w:pPr>
              <w:jc w:val="center"/>
            </w:pPr>
          </w:p>
        </w:tc>
        <w:tc>
          <w:tcPr>
            <w:tcW w:w="2160" w:type="dxa"/>
            <w:tcMar>
              <w:left w:w="20" w:type="dxa"/>
              <w:right w:w="20" w:type="dxa"/>
            </w:tcMar>
            <w:vAlign w:val="center"/>
          </w:tcPr>
          <w:p w14:paraId="4DA78D63" w14:textId="77777777" w:rsidR="00EF7892" w:rsidRDefault="00EF7892" w:rsidP="00794F23">
            <w:pPr>
              <w:jc w:val="center"/>
            </w:pPr>
          </w:p>
        </w:tc>
        <w:tc>
          <w:tcPr>
            <w:tcW w:w="2149" w:type="dxa"/>
            <w:tcMar>
              <w:left w:w="20" w:type="dxa"/>
              <w:right w:w="20" w:type="dxa"/>
            </w:tcMar>
            <w:vAlign w:val="center"/>
          </w:tcPr>
          <w:p w14:paraId="2FE7FB63" w14:textId="77777777" w:rsidR="00EF7892" w:rsidRDefault="00EF7892" w:rsidP="00794F23">
            <w:pPr>
              <w:jc w:val="center"/>
            </w:pPr>
          </w:p>
        </w:tc>
      </w:tr>
      <w:tr w:rsidR="0019212A" w14:paraId="7B9E3499" w14:textId="77777777" w:rsidTr="00794F23">
        <w:trPr>
          <w:trHeight w:val="720"/>
          <w:jc w:val="center"/>
        </w:trPr>
        <w:tc>
          <w:tcPr>
            <w:tcW w:w="1188" w:type="dxa"/>
            <w:tcMar>
              <w:left w:w="20" w:type="dxa"/>
              <w:right w:w="20" w:type="dxa"/>
            </w:tcMar>
            <w:vAlign w:val="center"/>
          </w:tcPr>
          <w:p w14:paraId="35B30180" w14:textId="77777777" w:rsidR="00EF7892" w:rsidRDefault="00EF7892" w:rsidP="00794F23">
            <w:pPr>
              <w:jc w:val="center"/>
            </w:pPr>
          </w:p>
        </w:tc>
        <w:tc>
          <w:tcPr>
            <w:tcW w:w="1200" w:type="dxa"/>
            <w:tcMar>
              <w:left w:w="20" w:type="dxa"/>
              <w:right w:w="20" w:type="dxa"/>
            </w:tcMar>
            <w:vAlign w:val="center"/>
          </w:tcPr>
          <w:p w14:paraId="2F4D69FC" w14:textId="77777777" w:rsidR="00EF7892" w:rsidRDefault="00EF7892" w:rsidP="00794F23">
            <w:pPr>
              <w:jc w:val="center"/>
            </w:pPr>
          </w:p>
        </w:tc>
        <w:tc>
          <w:tcPr>
            <w:tcW w:w="4320" w:type="dxa"/>
            <w:tcMar>
              <w:left w:w="20" w:type="dxa"/>
              <w:right w:w="20" w:type="dxa"/>
            </w:tcMar>
            <w:vAlign w:val="center"/>
          </w:tcPr>
          <w:p w14:paraId="47E7C442" w14:textId="77777777" w:rsidR="00EF7892" w:rsidRDefault="00EF7892" w:rsidP="00794F23">
            <w:pPr>
              <w:jc w:val="center"/>
            </w:pPr>
          </w:p>
        </w:tc>
        <w:tc>
          <w:tcPr>
            <w:tcW w:w="2160" w:type="dxa"/>
            <w:tcMar>
              <w:left w:w="20" w:type="dxa"/>
              <w:right w:w="20" w:type="dxa"/>
            </w:tcMar>
            <w:vAlign w:val="center"/>
          </w:tcPr>
          <w:p w14:paraId="2160FE68" w14:textId="77777777" w:rsidR="00EF7892" w:rsidRDefault="00EF7892" w:rsidP="00794F23">
            <w:pPr>
              <w:jc w:val="center"/>
            </w:pPr>
          </w:p>
        </w:tc>
        <w:tc>
          <w:tcPr>
            <w:tcW w:w="2149" w:type="dxa"/>
            <w:tcMar>
              <w:left w:w="20" w:type="dxa"/>
              <w:right w:w="20" w:type="dxa"/>
            </w:tcMar>
            <w:vAlign w:val="center"/>
          </w:tcPr>
          <w:p w14:paraId="210C9AE0" w14:textId="77777777" w:rsidR="00EF7892" w:rsidRDefault="00EF7892" w:rsidP="00794F23">
            <w:pPr>
              <w:jc w:val="center"/>
            </w:pPr>
          </w:p>
        </w:tc>
      </w:tr>
      <w:tr w:rsidR="0019212A" w14:paraId="073DB900" w14:textId="77777777" w:rsidTr="00794F23">
        <w:trPr>
          <w:trHeight w:val="720"/>
          <w:jc w:val="center"/>
        </w:trPr>
        <w:tc>
          <w:tcPr>
            <w:tcW w:w="1188" w:type="dxa"/>
            <w:tcMar>
              <w:left w:w="20" w:type="dxa"/>
              <w:right w:w="20" w:type="dxa"/>
            </w:tcMar>
            <w:vAlign w:val="center"/>
          </w:tcPr>
          <w:p w14:paraId="7F54DEBE" w14:textId="77777777" w:rsidR="00EF7892" w:rsidRDefault="00EF7892" w:rsidP="00794F23">
            <w:pPr>
              <w:jc w:val="center"/>
            </w:pPr>
          </w:p>
        </w:tc>
        <w:tc>
          <w:tcPr>
            <w:tcW w:w="1200" w:type="dxa"/>
            <w:tcMar>
              <w:left w:w="20" w:type="dxa"/>
              <w:right w:w="20" w:type="dxa"/>
            </w:tcMar>
            <w:vAlign w:val="center"/>
          </w:tcPr>
          <w:p w14:paraId="75F22751" w14:textId="77777777" w:rsidR="00EF7892" w:rsidRDefault="00EF7892" w:rsidP="00794F23">
            <w:pPr>
              <w:jc w:val="center"/>
            </w:pPr>
          </w:p>
        </w:tc>
        <w:tc>
          <w:tcPr>
            <w:tcW w:w="4320" w:type="dxa"/>
            <w:tcMar>
              <w:left w:w="20" w:type="dxa"/>
              <w:right w:w="20" w:type="dxa"/>
            </w:tcMar>
            <w:vAlign w:val="center"/>
          </w:tcPr>
          <w:p w14:paraId="65DB37D9" w14:textId="77777777" w:rsidR="00EF7892" w:rsidRDefault="00EF7892" w:rsidP="00794F23">
            <w:pPr>
              <w:jc w:val="center"/>
            </w:pPr>
          </w:p>
        </w:tc>
        <w:tc>
          <w:tcPr>
            <w:tcW w:w="2160" w:type="dxa"/>
            <w:tcMar>
              <w:left w:w="20" w:type="dxa"/>
              <w:right w:w="20" w:type="dxa"/>
            </w:tcMar>
            <w:vAlign w:val="center"/>
          </w:tcPr>
          <w:p w14:paraId="25FA6F8D" w14:textId="77777777" w:rsidR="00EF7892" w:rsidRDefault="00EF7892" w:rsidP="00794F23">
            <w:pPr>
              <w:jc w:val="center"/>
            </w:pPr>
          </w:p>
        </w:tc>
        <w:tc>
          <w:tcPr>
            <w:tcW w:w="2149" w:type="dxa"/>
            <w:tcMar>
              <w:left w:w="20" w:type="dxa"/>
              <w:right w:w="20" w:type="dxa"/>
            </w:tcMar>
            <w:vAlign w:val="center"/>
          </w:tcPr>
          <w:p w14:paraId="13964765" w14:textId="77777777" w:rsidR="00EF7892" w:rsidRDefault="00EF7892" w:rsidP="00794F23">
            <w:pPr>
              <w:jc w:val="center"/>
            </w:pPr>
          </w:p>
        </w:tc>
      </w:tr>
      <w:tr w:rsidR="0019212A" w14:paraId="56E86690" w14:textId="77777777" w:rsidTr="00794F23">
        <w:trPr>
          <w:trHeight w:val="720"/>
          <w:jc w:val="center"/>
        </w:trPr>
        <w:tc>
          <w:tcPr>
            <w:tcW w:w="1188" w:type="dxa"/>
            <w:tcMar>
              <w:left w:w="20" w:type="dxa"/>
              <w:right w:w="20" w:type="dxa"/>
            </w:tcMar>
            <w:vAlign w:val="center"/>
          </w:tcPr>
          <w:p w14:paraId="65EED72A" w14:textId="77777777" w:rsidR="00EF7892" w:rsidRDefault="00EF7892" w:rsidP="00794F23">
            <w:pPr>
              <w:jc w:val="center"/>
            </w:pPr>
          </w:p>
        </w:tc>
        <w:tc>
          <w:tcPr>
            <w:tcW w:w="1200" w:type="dxa"/>
            <w:tcMar>
              <w:left w:w="20" w:type="dxa"/>
              <w:right w:w="20" w:type="dxa"/>
            </w:tcMar>
            <w:vAlign w:val="center"/>
          </w:tcPr>
          <w:p w14:paraId="16C15FDF" w14:textId="77777777" w:rsidR="00EF7892" w:rsidRDefault="00EF7892" w:rsidP="00794F23">
            <w:pPr>
              <w:jc w:val="center"/>
            </w:pPr>
          </w:p>
        </w:tc>
        <w:tc>
          <w:tcPr>
            <w:tcW w:w="4320" w:type="dxa"/>
            <w:tcMar>
              <w:left w:w="20" w:type="dxa"/>
              <w:right w:w="20" w:type="dxa"/>
            </w:tcMar>
            <w:vAlign w:val="center"/>
          </w:tcPr>
          <w:p w14:paraId="138799EC" w14:textId="77777777" w:rsidR="00EF7892" w:rsidRDefault="00EF7892" w:rsidP="00794F23">
            <w:pPr>
              <w:jc w:val="center"/>
            </w:pPr>
          </w:p>
        </w:tc>
        <w:tc>
          <w:tcPr>
            <w:tcW w:w="2160" w:type="dxa"/>
            <w:tcMar>
              <w:left w:w="20" w:type="dxa"/>
              <w:right w:w="20" w:type="dxa"/>
            </w:tcMar>
            <w:vAlign w:val="center"/>
          </w:tcPr>
          <w:p w14:paraId="5428B725" w14:textId="77777777" w:rsidR="00EF7892" w:rsidRDefault="00EF7892" w:rsidP="00794F23">
            <w:pPr>
              <w:jc w:val="center"/>
            </w:pPr>
          </w:p>
        </w:tc>
        <w:tc>
          <w:tcPr>
            <w:tcW w:w="2149" w:type="dxa"/>
            <w:tcMar>
              <w:left w:w="20" w:type="dxa"/>
              <w:right w:w="20" w:type="dxa"/>
            </w:tcMar>
            <w:vAlign w:val="center"/>
          </w:tcPr>
          <w:p w14:paraId="3906DA10" w14:textId="77777777" w:rsidR="00EF7892" w:rsidRDefault="00EF7892" w:rsidP="00794F23">
            <w:pPr>
              <w:jc w:val="center"/>
            </w:pPr>
          </w:p>
        </w:tc>
      </w:tr>
      <w:tr w:rsidR="0019212A" w14:paraId="7CA1BAD7" w14:textId="77777777" w:rsidTr="00794F23">
        <w:trPr>
          <w:trHeight w:val="720"/>
          <w:jc w:val="center"/>
        </w:trPr>
        <w:tc>
          <w:tcPr>
            <w:tcW w:w="1188" w:type="dxa"/>
            <w:tcMar>
              <w:left w:w="20" w:type="dxa"/>
              <w:right w:w="20" w:type="dxa"/>
            </w:tcMar>
            <w:vAlign w:val="center"/>
          </w:tcPr>
          <w:p w14:paraId="2CB3787B" w14:textId="77777777" w:rsidR="00EF7892" w:rsidRDefault="00EF7892" w:rsidP="00794F23">
            <w:pPr>
              <w:jc w:val="center"/>
            </w:pPr>
          </w:p>
        </w:tc>
        <w:tc>
          <w:tcPr>
            <w:tcW w:w="1200" w:type="dxa"/>
            <w:tcMar>
              <w:left w:w="20" w:type="dxa"/>
              <w:right w:w="20" w:type="dxa"/>
            </w:tcMar>
            <w:vAlign w:val="center"/>
          </w:tcPr>
          <w:p w14:paraId="7C21DC2C" w14:textId="77777777" w:rsidR="00EF7892" w:rsidRDefault="00EF7892" w:rsidP="00794F23">
            <w:pPr>
              <w:jc w:val="center"/>
            </w:pPr>
          </w:p>
        </w:tc>
        <w:tc>
          <w:tcPr>
            <w:tcW w:w="4320" w:type="dxa"/>
            <w:tcMar>
              <w:left w:w="20" w:type="dxa"/>
              <w:right w:w="20" w:type="dxa"/>
            </w:tcMar>
            <w:vAlign w:val="center"/>
          </w:tcPr>
          <w:p w14:paraId="3A088DDA" w14:textId="77777777" w:rsidR="00EF7892" w:rsidRDefault="00EF7892" w:rsidP="00794F23">
            <w:pPr>
              <w:jc w:val="center"/>
            </w:pPr>
          </w:p>
        </w:tc>
        <w:tc>
          <w:tcPr>
            <w:tcW w:w="2160" w:type="dxa"/>
            <w:tcMar>
              <w:left w:w="20" w:type="dxa"/>
              <w:right w:w="20" w:type="dxa"/>
            </w:tcMar>
            <w:vAlign w:val="center"/>
          </w:tcPr>
          <w:p w14:paraId="7536C66C" w14:textId="77777777" w:rsidR="00EF7892" w:rsidRDefault="00EF7892" w:rsidP="00794F23">
            <w:pPr>
              <w:jc w:val="center"/>
            </w:pPr>
          </w:p>
        </w:tc>
        <w:tc>
          <w:tcPr>
            <w:tcW w:w="2149" w:type="dxa"/>
            <w:tcMar>
              <w:left w:w="20" w:type="dxa"/>
              <w:right w:w="20" w:type="dxa"/>
            </w:tcMar>
            <w:vAlign w:val="center"/>
          </w:tcPr>
          <w:p w14:paraId="51672275" w14:textId="77777777" w:rsidR="00EF7892" w:rsidRDefault="00EF7892" w:rsidP="00794F23">
            <w:pPr>
              <w:jc w:val="center"/>
            </w:pPr>
          </w:p>
        </w:tc>
      </w:tr>
    </w:tbl>
    <w:p w14:paraId="6389D03A" w14:textId="77777777" w:rsidR="005D5342" w:rsidRDefault="005D5342" w:rsidP="00966E3F">
      <w:pPr>
        <w:spacing w:after="0"/>
        <w:rPr>
          <w:b/>
          <w:sz w:val="36"/>
          <w:szCs w:val="46"/>
        </w:rPr>
      </w:pPr>
    </w:p>
    <w:p w14:paraId="3906204E" w14:textId="77777777" w:rsidR="003C1D11" w:rsidRPr="00966E3F" w:rsidRDefault="003C1D11" w:rsidP="00966E3F">
      <w:pPr>
        <w:spacing w:after="0"/>
        <w:rPr>
          <w:b/>
          <w:bCs/>
          <w:sz w:val="28"/>
          <w:szCs w:val="26"/>
        </w:rPr>
      </w:pPr>
      <w:r w:rsidRPr="00D33F74">
        <w:rPr>
          <w:b/>
          <w:sz w:val="36"/>
          <w:szCs w:val="46"/>
        </w:rPr>
        <w:t xml:space="preserve">Summary record of major progress meetings with supervisors </w:t>
      </w:r>
    </w:p>
    <w:p w14:paraId="3B122501" w14:textId="77777777" w:rsidR="003C1D11" w:rsidRDefault="003C1D11" w:rsidP="003C1D11">
      <w:pPr>
        <w:spacing w:after="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712"/>
        <w:gridCol w:w="3011"/>
        <w:gridCol w:w="2713"/>
        <w:gridCol w:w="1028"/>
      </w:tblGrid>
      <w:tr w:rsidR="003C1D11" w:rsidRPr="002D5AD0" w14:paraId="73E6CBF9" w14:textId="77777777" w:rsidTr="005D266F">
        <w:trPr>
          <w:trHeight w:val="855"/>
        </w:trPr>
        <w:tc>
          <w:tcPr>
            <w:tcW w:w="1759" w:type="pct"/>
            <w:gridSpan w:val="2"/>
          </w:tcPr>
          <w:p w14:paraId="42227AF1" w14:textId="77777777" w:rsidR="003C1D11" w:rsidRPr="00465AB8" w:rsidRDefault="003C1D11" w:rsidP="005D266F">
            <w:pPr>
              <w:rPr>
                <w:rFonts w:ascii="Calibri" w:hAnsi="Calibri" w:cs="Arial"/>
                <w:b/>
                <w:bCs/>
              </w:rPr>
            </w:pPr>
            <w:r w:rsidRPr="00465AB8">
              <w:rPr>
                <w:rFonts w:ascii="Calibri" w:hAnsi="Calibri" w:cs="Arial"/>
                <w:b/>
                <w:bCs/>
              </w:rPr>
              <w:t xml:space="preserve">Summary record of </w:t>
            </w:r>
            <w:r>
              <w:rPr>
                <w:rFonts w:ascii="Calibri" w:hAnsi="Calibri" w:cs="Arial"/>
                <w:b/>
                <w:bCs/>
              </w:rPr>
              <w:t xml:space="preserve">major </w:t>
            </w:r>
            <w:r w:rsidRPr="00465AB8">
              <w:rPr>
                <w:rFonts w:ascii="Calibri" w:hAnsi="Calibri" w:cs="Arial"/>
                <w:b/>
                <w:bCs/>
              </w:rPr>
              <w:t>progress meetings with supervisors</w:t>
            </w:r>
          </w:p>
        </w:tc>
        <w:tc>
          <w:tcPr>
            <w:tcW w:w="1435" w:type="pct"/>
          </w:tcPr>
          <w:p w14:paraId="3FD358C0" w14:textId="77777777" w:rsidR="003C1D11" w:rsidRPr="00465AB8" w:rsidRDefault="003C1D11" w:rsidP="005D266F">
            <w:pPr>
              <w:rPr>
                <w:rFonts w:ascii="Calibri" w:hAnsi="Calibri" w:cs="Arial"/>
                <w:b/>
                <w:bCs/>
              </w:rPr>
            </w:pPr>
          </w:p>
        </w:tc>
        <w:tc>
          <w:tcPr>
            <w:tcW w:w="1806" w:type="pct"/>
            <w:gridSpan w:val="2"/>
          </w:tcPr>
          <w:p w14:paraId="2A00987D" w14:textId="77777777" w:rsidR="003C1D11" w:rsidRPr="00465AB8" w:rsidRDefault="003C1D11" w:rsidP="005D266F">
            <w:pPr>
              <w:rPr>
                <w:rFonts w:ascii="Calibri" w:hAnsi="Calibri" w:cs="Arial"/>
                <w:b/>
                <w:bCs/>
              </w:rPr>
            </w:pPr>
            <w:r w:rsidRPr="00465AB8">
              <w:rPr>
                <w:rFonts w:ascii="Calibri" w:hAnsi="Calibri" w:cs="Arial"/>
                <w:b/>
                <w:bCs/>
              </w:rPr>
              <w:t>Working title of dissertation/research project</w:t>
            </w:r>
            <w:r>
              <w:rPr>
                <w:rFonts w:ascii="Calibri" w:hAnsi="Calibri" w:cs="Arial"/>
                <w:b/>
                <w:bCs/>
              </w:rPr>
              <w:t>:</w:t>
            </w:r>
            <w:r w:rsidRPr="00465AB8">
              <w:rPr>
                <w:rFonts w:ascii="Calibri" w:hAnsi="Calibri" w:cs="Arial"/>
                <w:b/>
                <w:bCs/>
              </w:rPr>
              <w:t xml:space="preserve"> </w:t>
            </w:r>
          </w:p>
        </w:tc>
      </w:tr>
      <w:tr w:rsidR="003C1D11" w:rsidRPr="002D5AD0" w14:paraId="03ED7872" w14:textId="77777777" w:rsidTr="005D266F">
        <w:trPr>
          <w:trHeight w:val="855"/>
        </w:trPr>
        <w:tc>
          <w:tcPr>
            <w:tcW w:w="463" w:type="pct"/>
            <w:vAlign w:val="center"/>
          </w:tcPr>
          <w:p w14:paraId="782C041E" w14:textId="77777777" w:rsidR="003C1D11" w:rsidRPr="00557483" w:rsidRDefault="003C1D11" w:rsidP="005D266F">
            <w:pPr>
              <w:rPr>
                <w:rFonts w:ascii="Calibri" w:hAnsi="Calibri" w:cs="Arial"/>
                <w:b/>
                <w:bCs/>
              </w:rPr>
            </w:pPr>
            <w:r w:rsidRPr="00557483">
              <w:rPr>
                <w:rFonts w:ascii="Calibri" w:hAnsi="Calibri" w:cs="Arial"/>
                <w:b/>
                <w:bCs/>
              </w:rPr>
              <w:t>Meeting date &amp; supervisors present</w:t>
            </w:r>
          </w:p>
        </w:tc>
        <w:tc>
          <w:tcPr>
            <w:tcW w:w="1296" w:type="pct"/>
            <w:vAlign w:val="center"/>
          </w:tcPr>
          <w:p w14:paraId="4BA6EC0F" w14:textId="77777777" w:rsidR="003C1D11" w:rsidRPr="00465AB8" w:rsidRDefault="003C1D11" w:rsidP="005D266F">
            <w:pPr>
              <w:rPr>
                <w:rFonts w:ascii="Calibri" w:hAnsi="Calibri" w:cs="Arial"/>
                <w:b/>
                <w:bCs/>
              </w:rPr>
            </w:pPr>
            <w:r w:rsidRPr="00465AB8">
              <w:rPr>
                <w:rFonts w:ascii="Calibri" w:hAnsi="Calibri" w:cs="Arial"/>
                <w:b/>
                <w:bCs/>
              </w:rPr>
              <w:t>Progress since last meeting</w:t>
            </w:r>
          </w:p>
        </w:tc>
        <w:tc>
          <w:tcPr>
            <w:tcW w:w="1435" w:type="pct"/>
            <w:vAlign w:val="center"/>
          </w:tcPr>
          <w:p w14:paraId="5DBACA59" w14:textId="77777777" w:rsidR="003C1D11" w:rsidRPr="00465AB8" w:rsidRDefault="003C1D11" w:rsidP="005D266F">
            <w:pPr>
              <w:rPr>
                <w:rFonts w:ascii="Calibri" w:hAnsi="Calibri" w:cs="Arial"/>
                <w:b/>
                <w:bCs/>
              </w:rPr>
            </w:pPr>
            <w:r w:rsidRPr="00465AB8">
              <w:rPr>
                <w:rFonts w:ascii="Calibri" w:hAnsi="Calibri" w:cs="Arial"/>
                <w:b/>
                <w:bCs/>
              </w:rPr>
              <w:t>Agreed programme of work and target dates</w:t>
            </w:r>
          </w:p>
        </w:tc>
        <w:tc>
          <w:tcPr>
            <w:tcW w:w="1296" w:type="pct"/>
            <w:vAlign w:val="center"/>
          </w:tcPr>
          <w:p w14:paraId="61F19C6F" w14:textId="77777777" w:rsidR="003C1D11" w:rsidRPr="00465AB8" w:rsidRDefault="003C1D11" w:rsidP="005D266F">
            <w:pPr>
              <w:rPr>
                <w:rFonts w:ascii="Calibri" w:hAnsi="Calibri" w:cs="Arial"/>
                <w:b/>
                <w:bCs/>
              </w:rPr>
            </w:pPr>
            <w:r w:rsidRPr="00465AB8">
              <w:rPr>
                <w:rFonts w:ascii="Calibri" w:hAnsi="Calibri" w:cs="Arial"/>
                <w:b/>
                <w:bCs/>
              </w:rPr>
              <w:t xml:space="preserve">Other </w:t>
            </w:r>
            <w:r>
              <w:rPr>
                <w:rFonts w:ascii="Calibri" w:hAnsi="Calibri" w:cs="Arial"/>
                <w:b/>
                <w:bCs/>
              </w:rPr>
              <w:t>i</w:t>
            </w:r>
            <w:r w:rsidRPr="00465AB8">
              <w:rPr>
                <w:rFonts w:ascii="Calibri" w:hAnsi="Calibri" w:cs="Arial"/>
                <w:b/>
                <w:bCs/>
              </w:rPr>
              <w:t>ssues, e.g. facilities, supervision, training needs, etc.</w:t>
            </w:r>
          </w:p>
        </w:tc>
        <w:tc>
          <w:tcPr>
            <w:tcW w:w="509" w:type="pct"/>
            <w:vAlign w:val="center"/>
          </w:tcPr>
          <w:p w14:paraId="0D0B41F1" w14:textId="77777777" w:rsidR="003C1D11" w:rsidRPr="00465AB8" w:rsidRDefault="003C1D11" w:rsidP="005D266F">
            <w:pPr>
              <w:rPr>
                <w:rFonts w:ascii="Calibri" w:hAnsi="Calibri" w:cs="Arial"/>
                <w:b/>
                <w:bCs/>
              </w:rPr>
            </w:pPr>
            <w:r w:rsidRPr="00465AB8">
              <w:rPr>
                <w:rFonts w:ascii="Calibri" w:hAnsi="Calibri" w:cs="Arial"/>
                <w:b/>
                <w:bCs/>
              </w:rPr>
              <w:t>Date of next meeting</w:t>
            </w:r>
          </w:p>
        </w:tc>
      </w:tr>
      <w:tr w:rsidR="003C1D11" w:rsidRPr="002D5AD0" w14:paraId="767F648F" w14:textId="77777777" w:rsidTr="005D266F">
        <w:trPr>
          <w:trHeight w:val="2070"/>
        </w:trPr>
        <w:tc>
          <w:tcPr>
            <w:tcW w:w="463" w:type="pct"/>
          </w:tcPr>
          <w:p w14:paraId="4832623D" w14:textId="77777777" w:rsidR="003C1D11" w:rsidRPr="002D5AD0" w:rsidRDefault="003C1D11" w:rsidP="005D266F">
            <w:pPr>
              <w:rPr>
                <w:rFonts w:ascii="Arial" w:hAnsi="Arial" w:cs="Arial"/>
                <w:sz w:val="20"/>
                <w:szCs w:val="20"/>
              </w:rPr>
            </w:pPr>
          </w:p>
        </w:tc>
        <w:tc>
          <w:tcPr>
            <w:tcW w:w="1296" w:type="pct"/>
          </w:tcPr>
          <w:p w14:paraId="4FEF9A2C" w14:textId="77777777" w:rsidR="003C1D11" w:rsidRDefault="003C1D11" w:rsidP="005D266F">
            <w:pPr>
              <w:rPr>
                <w:rFonts w:ascii="Arial" w:hAnsi="Arial" w:cs="Arial"/>
                <w:sz w:val="20"/>
                <w:szCs w:val="20"/>
              </w:rPr>
            </w:pPr>
          </w:p>
          <w:p w14:paraId="35FA65EC" w14:textId="77777777" w:rsidR="003C1D11" w:rsidRDefault="003C1D11" w:rsidP="005D266F">
            <w:pPr>
              <w:rPr>
                <w:rFonts w:ascii="Arial" w:hAnsi="Arial" w:cs="Arial"/>
                <w:sz w:val="20"/>
                <w:szCs w:val="20"/>
              </w:rPr>
            </w:pPr>
          </w:p>
          <w:p w14:paraId="6224E3B4" w14:textId="77777777" w:rsidR="003C1D11" w:rsidRPr="00B80046" w:rsidRDefault="003C1D11" w:rsidP="005D266F">
            <w:pPr>
              <w:jc w:val="center"/>
              <w:rPr>
                <w:rFonts w:ascii="Arial" w:hAnsi="Arial" w:cs="Arial"/>
                <w:sz w:val="20"/>
                <w:szCs w:val="20"/>
              </w:rPr>
            </w:pPr>
          </w:p>
        </w:tc>
        <w:tc>
          <w:tcPr>
            <w:tcW w:w="1435" w:type="pct"/>
          </w:tcPr>
          <w:p w14:paraId="3C40497B" w14:textId="77777777" w:rsidR="003C1D11" w:rsidRPr="002D5AD0" w:rsidRDefault="003C1D11" w:rsidP="005D266F">
            <w:pPr>
              <w:rPr>
                <w:rFonts w:ascii="Arial" w:hAnsi="Arial" w:cs="Arial"/>
                <w:sz w:val="20"/>
                <w:szCs w:val="20"/>
              </w:rPr>
            </w:pPr>
          </w:p>
        </w:tc>
        <w:tc>
          <w:tcPr>
            <w:tcW w:w="1296" w:type="pct"/>
          </w:tcPr>
          <w:p w14:paraId="094FCC67" w14:textId="77777777" w:rsidR="003C1D11" w:rsidRPr="002D5AD0" w:rsidRDefault="003C1D11" w:rsidP="005D266F">
            <w:pPr>
              <w:rPr>
                <w:rFonts w:ascii="Arial" w:hAnsi="Arial" w:cs="Arial"/>
                <w:sz w:val="20"/>
                <w:szCs w:val="20"/>
              </w:rPr>
            </w:pPr>
          </w:p>
        </w:tc>
        <w:tc>
          <w:tcPr>
            <w:tcW w:w="509" w:type="pct"/>
          </w:tcPr>
          <w:p w14:paraId="5561414A" w14:textId="77777777" w:rsidR="003C1D11" w:rsidRDefault="003C1D11" w:rsidP="005D266F">
            <w:pPr>
              <w:rPr>
                <w:rFonts w:ascii="Arial" w:hAnsi="Arial" w:cs="Arial"/>
                <w:sz w:val="20"/>
                <w:szCs w:val="20"/>
              </w:rPr>
            </w:pPr>
          </w:p>
          <w:p w14:paraId="0F12A4BA" w14:textId="77777777" w:rsidR="003C1D11" w:rsidRDefault="003C1D11" w:rsidP="005D266F">
            <w:pPr>
              <w:rPr>
                <w:rFonts w:ascii="Arial" w:hAnsi="Arial" w:cs="Arial"/>
                <w:sz w:val="20"/>
                <w:szCs w:val="20"/>
              </w:rPr>
            </w:pPr>
          </w:p>
          <w:p w14:paraId="59463C2D" w14:textId="77777777" w:rsidR="003C1D11" w:rsidRPr="002D5AD0" w:rsidRDefault="003C1D11" w:rsidP="005D266F">
            <w:pPr>
              <w:rPr>
                <w:rFonts w:ascii="Arial" w:hAnsi="Arial" w:cs="Arial"/>
                <w:sz w:val="20"/>
                <w:szCs w:val="20"/>
              </w:rPr>
            </w:pPr>
          </w:p>
        </w:tc>
      </w:tr>
      <w:tr w:rsidR="003C1D11" w:rsidRPr="002D5AD0" w14:paraId="7AA36912" w14:textId="77777777" w:rsidTr="005D266F">
        <w:trPr>
          <w:trHeight w:val="2070"/>
        </w:trPr>
        <w:tc>
          <w:tcPr>
            <w:tcW w:w="463" w:type="pct"/>
          </w:tcPr>
          <w:p w14:paraId="1041B677" w14:textId="77777777" w:rsidR="003C1D11" w:rsidRPr="002D5AD0" w:rsidRDefault="003C1D11" w:rsidP="005D266F">
            <w:pPr>
              <w:rPr>
                <w:rFonts w:ascii="Arial" w:hAnsi="Arial" w:cs="Arial"/>
                <w:sz w:val="20"/>
                <w:szCs w:val="20"/>
              </w:rPr>
            </w:pPr>
          </w:p>
        </w:tc>
        <w:tc>
          <w:tcPr>
            <w:tcW w:w="1296" w:type="pct"/>
          </w:tcPr>
          <w:p w14:paraId="4401B817" w14:textId="77777777" w:rsidR="003C1D11" w:rsidRPr="002D5AD0" w:rsidRDefault="003C1D11" w:rsidP="005D266F">
            <w:pPr>
              <w:rPr>
                <w:rFonts w:ascii="Arial" w:hAnsi="Arial" w:cs="Arial"/>
                <w:sz w:val="20"/>
                <w:szCs w:val="20"/>
              </w:rPr>
            </w:pPr>
          </w:p>
        </w:tc>
        <w:tc>
          <w:tcPr>
            <w:tcW w:w="1435" w:type="pct"/>
          </w:tcPr>
          <w:p w14:paraId="1100216D" w14:textId="77777777" w:rsidR="003C1D11" w:rsidRPr="002D5AD0" w:rsidRDefault="003C1D11" w:rsidP="005D266F">
            <w:pPr>
              <w:rPr>
                <w:rFonts w:ascii="Arial" w:hAnsi="Arial" w:cs="Arial"/>
                <w:sz w:val="20"/>
                <w:szCs w:val="20"/>
              </w:rPr>
            </w:pPr>
          </w:p>
        </w:tc>
        <w:tc>
          <w:tcPr>
            <w:tcW w:w="1296" w:type="pct"/>
          </w:tcPr>
          <w:p w14:paraId="4D0F089F" w14:textId="77777777" w:rsidR="003C1D11" w:rsidRPr="002D5AD0" w:rsidRDefault="003C1D11" w:rsidP="005D266F">
            <w:pPr>
              <w:rPr>
                <w:rFonts w:ascii="Arial" w:hAnsi="Arial" w:cs="Arial"/>
                <w:sz w:val="20"/>
                <w:szCs w:val="20"/>
              </w:rPr>
            </w:pPr>
          </w:p>
        </w:tc>
        <w:tc>
          <w:tcPr>
            <w:tcW w:w="509" w:type="pct"/>
          </w:tcPr>
          <w:p w14:paraId="54CA942D" w14:textId="77777777" w:rsidR="003C1D11" w:rsidRPr="002D5AD0" w:rsidRDefault="003C1D11" w:rsidP="005D266F">
            <w:pPr>
              <w:rPr>
                <w:rFonts w:ascii="Arial" w:hAnsi="Arial" w:cs="Arial"/>
                <w:sz w:val="20"/>
                <w:szCs w:val="20"/>
              </w:rPr>
            </w:pPr>
          </w:p>
        </w:tc>
      </w:tr>
      <w:tr w:rsidR="003C1D11" w:rsidRPr="002D5AD0" w14:paraId="44D0D23D" w14:textId="77777777" w:rsidTr="005D266F">
        <w:trPr>
          <w:trHeight w:val="2070"/>
        </w:trPr>
        <w:tc>
          <w:tcPr>
            <w:tcW w:w="463" w:type="pct"/>
          </w:tcPr>
          <w:p w14:paraId="6A02D8DD" w14:textId="77777777" w:rsidR="003C1D11" w:rsidRPr="002D5AD0" w:rsidRDefault="003C1D11" w:rsidP="005D266F">
            <w:pPr>
              <w:rPr>
                <w:rFonts w:ascii="Arial" w:hAnsi="Arial" w:cs="Arial"/>
                <w:sz w:val="20"/>
                <w:szCs w:val="20"/>
              </w:rPr>
            </w:pPr>
          </w:p>
        </w:tc>
        <w:tc>
          <w:tcPr>
            <w:tcW w:w="1296" w:type="pct"/>
          </w:tcPr>
          <w:p w14:paraId="0A4683E9" w14:textId="77777777" w:rsidR="003C1D11" w:rsidRPr="002D5AD0" w:rsidRDefault="003C1D11" w:rsidP="005D266F">
            <w:pPr>
              <w:rPr>
                <w:rFonts w:ascii="Arial" w:hAnsi="Arial" w:cs="Arial"/>
                <w:sz w:val="20"/>
                <w:szCs w:val="20"/>
              </w:rPr>
            </w:pPr>
          </w:p>
        </w:tc>
        <w:tc>
          <w:tcPr>
            <w:tcW w:w="1435" w:type="pct"/>
          </w:tcPr>
          <w:p w14:paraId="4E3F2B27" w14:textId="77777777" w:rsidR="003C1D11" w:rsidRPr="002D5AD0" w:rsidRDefault="003C1D11" w:rsidP="005D266F">
            <w:pPr>
              <w:rPr>
                <w:rFonts w:ascii="Arial" w:hAnsi="Arial" w:cs="Arial"/>
                <w:sz w:val="20"/>
                <w:szCs w:val="20"/>
              </w:rPr>
            </w:pPr>
          </w:p>
        </w:tc>
        <w:tc>
          <w:tcPr>
            <w:tcW w:w="1296" w:type="pct"/>
          </w:tcPr>
          <w:p w14:paraId="68676922" w14:textId="77777777" w:rsidR="003C1D11" w:rsidRPr="002D5AD0" w:rsidRDefault="003C1D11" w:rsidP="005D266F">
            <w:pPr>
              <w:rPr>
                <w:rFonts w:ascii="Arial" w:hAnsi="Arial" w:cs="Arial"/>
                <w:sz w:val="20"/>
                <w:szCs w:val="20"/>
              </w:rPr>
            </w:pPr>
          </w:p>
        </w:tc>
        <w:tc>
          <w:tcPr>
            <w:tcW w:w="509" w:type="pct"/>
          </w:tcPr>
          <w:p w14:paraId="623921C1" w14:textId="77777777" w:rsidR="003C1D11" w:rsidRPr="002D5AD0" w:rsidRDefault="003C1D11" w:rsidP="005D266F">
            <w:pPr>
              <w:rPr>
                <w:rFonts w:ascii="Arial" w:hAnsi="Arial" w:cs="Arial"/>
                <w:sz w:val="20"/>
                <w:szCs w:val="20"/>
              </w:rPr>
            </w:pPr>
          </w:p>
        </w:tc>
      </w:tr>
    </w:tbl>
    <w:p w14:paraId="1A1E41EF" w14:textId="77777777" w:rsidR="003C1D11" w:rsidRDefault="003C1D11" w:rsidP="003C1D11"/>
    <w:p w14:paraId="15D42426" w14:textId="77777777" w:rsidR="00AC66CE" w:rsidRDefault="00AC66CE">
      <w:pPr>
        <w:rPr>
          <w:sz w:val="28"/>
          <w:szCs w:val="26"/>
        </w:rPr>
      </w:pPr>
    </w:p>
    <w:p w14:paraId="067B93BC" w14:textId="77777777" w:rsidR="003C1D11" w:rsidRDefault="00AC66CE" w:rsidP="003C1D11">
      <w:pPr>
        <w:spacing w:after="0" w:line="240" w:lineRule="auto"/>
        <w:rPr>
          <w:b/>
          <w:sz w:val="36"/>
          <w:szCs w:val="46"/>
        </w:rPr>
      </w:pPr>
      <w:r>
        <w:rPr>
          <w:sz w:val="28"/>
          <w:szCs w:val="26"/>
        </w:rPr>
        <w:br w:type="page"/>
      </w:r>
      <w:r w:rsidR="003C1D11" w:rsidRPr="00D33F74">
        <w:rPr>
          <w:b/>
          <w:sz w:val="36"/>
          <w:szCs w:val="46"/>
        </w:rPr>
        <w:lastRenderedPageBreak/>
        <w:t xml:space="preserve">Summary record of major progress meetings with supervisors </w:t>
      </w:r>
    </w:p>
    <w:p w14:paraId="4DDF432D" w14:textId="77777777" w:rsidR="003C1D11" w:rsidRDefault="003C1D11" w:rsidP="003C1D11">
      <w:pPr>
        <w:spacing w:after="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712"/>
        <w:gridCol w:w="3011"/>
        <w:gridCol w:w="2713"/>
        <w:gridCol w:w="1028"/>
      </w:tblGrid>
      <w:tr w:rsidR="003C1D11" w:rsidRPr="002D5AD0" w14:paraId="16AE5EA3" w14:textId="77777777" w:rsidTr="005D266F">
        <w:trPr>
          <w:trHeight w:val="855"/>
        </w:trPr>
        <w:tc>
          <w:tcPr>
            <w:tcW w:w="1759" w:type="pct"/>
            <w:gridSpan w:val="2"/>
          </w:tcPr>
          <w:p w14:paraId="0920F1D0" w14:textId="77777777" w:rsidR="003C1D11" w:rsidRPr="00465AB8" w:rsidRDefault="003C1D11" w:rsidP="005D266F">
            <w:pPr>
              <w:rPr>
                <w:rFonts w:ascii="Calibri" w:hAnsi="Calibri" w:cs="Arial"/>
                <w:b/>
                <w:bCs/>
              </w:rPr>
            </w:pPr>
            <w:r w:rsidRPr="00465AB8">
              <w:rPr>
                <w:rFonts w:ascii="Calibri" w:hAnsi="Calibri" w:cs="Arial"/>
                <w:b/>
                <w:bCs/>
              </w:rPr>
              <w:t xml:space="preserve">Summary record of </w:t>
            </w:r>
            <w:r>
              <w:rPr>
                <w:rFonts w:ascii="Calibri" w:hAnsi="Calibri" w:cs="Arial"/>
                <w:b/>
                <w:bCs/>
              </w:rPr>
              <w:t xml:space="preserve">major </w:t>
            </w:r>
            <w:r w:rsidRPr="00465AB8">
              <w:rPr>
                <w:rFonts w:ascii="Calibri" w:hAnsi="Calibri" w:cs="Arial"/>
                <w:b/>
                <w:bCs/>
              </w:rPr>
              <w:t>progress meetings with supervisors</w:t>
            </w:r>
          </w:p>
        </w:tc>
        <w:tc>
          <w:tcPr>
            <w:tcW w:w="1435" w:type="pct"/>
          </w:tcPr>
          <w:p w14:paraId="4FE97195" w14:textId="77777777" w:rsidR="003C1D11" w:rsidRPr="00465AB8" w:rsidRDefault="003C1D11" w:rsidP="005D266F">
            <w:pPr>
              <w:rPr>
                <w:rFonts w:ascii="Calibri" w:hAnsi="Calibri" w:cs="Arial"/>
                <w:b/>
                <w:bCs/>
              </w:rPr>
            </w:pPr>
          </w:p>
        </w:tc>
        <w:tc>
          <w:tcPr>
            <w:tcW w:w="1806" w:type="pct"/>
            <w:gridSpan w:val="2"/>
          </w:tcPr>
          <w:p w14:paraId="49B743BC" w14:textId="77777777" w:rsidR="003C1D11" w:rsidRPr="00465AB8" w:rsidRDefault="003C1D11" w:rsidP="005D266F">
            <w:pPr>
              <w:rPr>
                <w:rFonts w:ascii="Calibri" w:hAnsi="Calibri" w:cs="Arial"/>
                <w:b/>
                <w:bCs/>
              </w:rPr>
            </w:pPr>
            <w:r w:rsidRPr="00465AB8">
              <w:rPr>
                <w:rFonts w:ascii="Calibri" w:hAnsi="Calibri" w:cs="Arial"/>
                <w:b/>
                <w:bCs/>
              </w:rPr>
              <w:t>Working title of dissertation/research project</w:t>
            </w:r>
            <w:r>
              <w:rPr>
                <w:rFonts w:ascii="Calibri" w:hAnsi="Calibri" w:cs="Arial"/>
                <w:b/>
                <w:bCs/>
              </w:rPr>
              <w:t>:</w:t>
            </w:r>
            <w:r w:rsidRPr="00465AB8">
              <w:rPr>
                <w:rFonts w:ascii="Calibri" w:hAnsi="Calibri" w:cs="Arial"/>
                <w:b/>
                <w:bCs/>
              </w:rPr>
              <w:t xml:space="preserve"> </w:t>
            </w:r>
          </w:p>
        </w:tc>
      </w:tr>
      <w:tr w:rsidR="003C1D11" w:rsidRPr="002D5AD0" w14:paraId="735493C0" w14:textId="77777777" w:rsidTr="005D266F">
        <w:trPr>
          <w:trHeight w:val="855"/>
        </w:trPr>
        <w:tc>
          <w:tcPr>
            <w:tcW w:w="463" w:type="pct"/>
            <w:vAlign w:val="center"/>
          </w:tcPr>
          <w:p w14:paraId="3A7156CD" w14:textId="77777777" w:rsidR="003C1D11" w:rsidRPr="00557483" w:rsidRDefault="003C1D11" w:rsidP="005D266F">
            <w:pPr>
              <w:rPr>
                <w:rFonts w:ascii="Calibri" w:hAnsi="Calibri" w:cs="Arial"/>
                <w:b/>
                <w:bCs/>
              </w:rPr>
            </w:pPr>
            <w:r w:rsidRPr="00557483">
              <w:rPr>
                <w:rFonts w:ascii="Calibri" w:hAnsi="Calibri" w:cs="Arial"/>
                <w:b/>
                <w:bCs/>
              </w:rPr>
              <w:t>Meeting date &amp; supervisors present</w:t>
            </w:r>
          </w:p>
        </w:tc>
        <w:tc>
          <w:tcPr>
            <w:tcW w:w="1296" w:type="pct"/>
            <w:vAlign w:val="center"/>
          </w:tcPr>
          <w:p w14:paraId="291BCA2B" w14:textId="77777777" w:rsidR="003C1D11" w:rsidRPr="00465AB8" w:rsidRDefault="003C1D11" w:rsidP="005D266F">
            <w:pPr>
              <w:rPr>
                <w:rFonts w:ascii="Calibri" w:hAnsi="Calibri" w:cs="Arial"/>
                <w:b/>
                <w:bCs/>
              </w:rPr>
            </w:pPr>
            <w:r w:rsidRPr="00465AB8">
              <w:rPr>
                <w:rFonts w:ascii="Calibri" w:hAnsi="Calibri" w:cs="Arial"/>
                <w:b/>
                <w:bCs/>
              </w:rPr>
              <w:t>Progress since last meeting</w:t>
            </w:r>
          </w:p>
        </w:tc>
        <w:tc>
          <w:tcPr>
            <w:tcW w:w="1435" w:type="pct"/>
            <w:vAlign w:val="center"/>
          </w:tcPr>
          <w:p w14:paraId="2A27A957" w14:textId="77777777" w:rsidR="003C1D11" w:rsidRPr="00465AB8" w:rsidRDefault="003C1D11" w:rsidP="005D266F">
            <w:pPr>
              <w:rPr>
                <w:rFonts w:ascii="Calibri" w:hAnsi="Calibri" w:cs="Arial"/>
                <w:b/>
                <w:bCs/>
              </w:rPr>
            </w:pPr>
            <w:r w:rsidRPr="00465AB8">
              <w:rPr>
                <w:rFonts w:ascii="Calibri" w:hAnsi="Calibri" w:cs="Arial"/>
                <w:b/>
                <w:bCs/>
              </w:rPr>
              <w:t>Agreed programme of work and target dates</w:t>
            </w:r>
          </w:p>
        </w:tc>
        <w:tc>
          <w:tcPr>
            <w:tcW w:w="1296" w:type="pct"/>
            <w:vAlign w:val="center"/>
          </w:tcPr>
          <w:p w14:paraId="4E9840A7" w14:textId="77777777" w:rsidR="003C1D11" w:rsidRPr="00465AB8" w:rsidRDefault="003C1D11" w:rsidP="005D266F">
            <w:pPr>
              <w:rPr>
                <w:rFonts w:ascii="Calibri" w:hAnsi="Calibri" w:cs="Arial"/>
                <w:b/>
                <w:bCs/>
              </w:rPr>
            </w:pPr>
            <w:r w:rsidRPr="00465AB8">
              <w:rPr>
                <w:rFonts w:ascii="Calibri" w:hAnsi="Calibri" w:cs="Arial"/>
                <w:b/>
                <w:bCs/>
              </w:rPr>
              <w:t xml:space="preserve">Other </w:t>
            </w:r>
            <w:r>
              <w:rPr>
                <w:rFonts w:ascii="Calibri" w:hAnsi="Calibri" w:cs="Arial"/>
                <w:b/>
                <w:bCs/>
              </w:rPr>
              <w:t>i</w:t>
            </w:r>
            <w:r w:rsidRPr="00465AB8">
              <w:rPr>
                <w:rFonts w:ascii="Calibri" w:hAnsi="Calibri" w:cs="Arial"/>
                <w:b/>
                <w:bCs/>
              </w:rPr>
              <w:t>ssues, e.g. facilities, supervision, training needs, etc.</w:t>
            </w:r>
          </w:p>
        </w:tc>
        <w:tc>
          <w:tcPr>
            <w:tcW w:w="509" w:type="pct"/>
            <w:vAlign w:val="center"/>
          </w:tcPr>
          <w:p w14:paraId="41F51C89" w14:textId="77777777" w:rsidR="003C1D11" w:rsidRPr="00465AB8" w:rsidRDefault="003C1D11" w:rsidP="005D266F">
            <w:pPr>
              <w:rPr>
                <w:rFonts w:ascii="Calibri" w:hAnsi="Calibri" w:cs="Arial"/>
                <w:b/>
                <w:bCs/>
              </w:rPr>
            </w:pPr>
            <w:r w:rsidRPr="00465AB8">
              <w:rPr>
                <w:rFonts w:ascii="Calibri" w:hAnsi="Calibri" w:cs="Arial"/>
                <w:b/>
                <w:bCs/>
              </w:rPr>
              <w:t>Date of next meeting</w:t>
            </w:r>
          </w:p>
        </w:tc>
      </w:tr>
      <w:tr w:rsidR="003C1D11" w:rsidRPr="002D5AD0" w14:paraId="705BCA1A" w14:textId="77777777" w:rsidTr="005D266F">
        <w:trPr>
          <w:trHeight w:val="2070"/>
        </w:trPr>
        <w:tc>
          <w:tcPr>
            <w:tcW w:w="463" w:type="pct"/>
          </w:tcPr>
          <w:p w14:paraId="0EB520BE" w14:textId="77777777" w:rsidR="003C1D11" w:rsidRPr="002D5AD0" w:rsidRDefault="003C1D11" w:rsidP="005D266F">
            <w:pPr>
              <w:rPr>
                <w:rFonts w:ascii="Arial" w:hAnsi="Arial" w:cs="Arial"/>
                <w:sz w:val="20"/>
                <w:szCs w:val="20"/>
              </w:rPr>
            </w:pPr>
          </w:p>
        </w:tc>
        <w:tc>
          <w:tcPr>
            <w:tcW w:w="1296" w:type="pct"/>
          </w:tcPr>
          <w:p w14:paraId="55B5D364" w14:textId="77777777" w:rsidR="003C1D11" w:rsidRDefault="003C1D11" w:rsidP="005D266F">
            <w:pPr>
              <w:rPr>
                <w:rFonts w:ascii="Arial" w:hAnsi="Arial" w:cs="Arial"/>
                <w:sz w:val="20"/>
                <w:szCs w:val="20"/>
              </w:rPr>
            </w:pPr>
          </w:p>
          <w:p w14:paraId="3B7B9046" w14:textId="77777777" w:rsidR="003C1D11" w:rsidRDefault="003C1D11" w:rsidP="005D266F">
            <w:pPr>
              <w:rPr>
                <w:rFonts w:ascii="Arial" w:hAnsi="Arial" w:cs="Arial"/>
                <w:sz w:val="20"/>
                <w:szCs w:val="20"/>
              </w:rPr>
            </w:pPr>
          </w:p>
          <w:p w14:paraId="0E5AAB51" w14:textId="77777777" w:rsidR="003C1D11" w:rsidRPr="00B80046" w:rsidRDefault="003C1D11" w:rsidP="005D266F">
            <w:pPr>
              <w:jc w:val="center"/>
              <w:rPr>
                <w:rFonts w:ascii="Arial" w:hAnsi="Arial" w:cs="Arial"/>
                <w:sz w:val="20"/>
                <w:szCs w:val="20"/>
              </w:rPr>
            </w:pPr>
          </w:p>
        </w:tc>
        <w:tc>
          <w:tcPr>
            <w:tcW w:w="1435" w:type="pct"/>
          </w:tcPr>
          <w:p w14:paraId="476B0CC1" w14:textId="77777777" w:rsidR="003C1D11" w:rsidRPr="002D5AD0" w:rsidRDefault="003C1D11" w:rsidP="005D266F">
            <w:pPr>
              <w:rPr>
                <w:rFonts w:ascii="Arial" w:hAnsi="Arial" w:cs="Arial"/>
                <w:sz w:val="20"/>
                <w:szCs w:val="20"/>
              </w:rPr>
            </w:pPr>
          </w:p>
        </w:tc>
        <w:tc>
          <w:tcPr>
            <w:tcW w:w="1296" w:type="pct"/>
          </w:tcPr>
          <w:p w14:paraId="70D52925" w14:textId="77777777" w:rsidR="003C1D11" w:rsidRPr="002D5AD0" w:rsidRDefault="003C1D11" w:rsidP="005D266F">
            <w:pPr>
              <w:rPr>
                <w:rFonts w:ascii="Arial" w:hAnsi="Arial" w:cs="Arial"/>
                <w:sz w:val="20"/>
                <w:szCs w:val="20"/>
              </w:rPr>
            </w:pPr>
          </w:p>
        </w:tc>
        <w:tc>
          <w:tcPr>
            <w:tcW w:w="509" w:type="pct"/>
          </w:tcPr>
          <w:p w14:paraId="3C9852E6" w14:textId="77777777" w:rsidR="003C1D11" w:rsidRDefault="003C1D11" w:rsidP="005D266F">
            <w:pPr>
              <w:rPr>
                <w:rFonts w:ascii="Arial" w:hAnsi="Arial" w:cs="Arial"/>
                <w:sz w:val="20"/>
                <w:szCs w:val="20"/>
              </w:rPr>
            </w:pPr>
          </w:p>
          <w:p w14:paraId="3AB10F1B" w14:textId="77777777" w:rsidR="003C1D11" w:rsidRDefault="003C1D11" w:rsidP="005D266F">
            <w:pPr>
              <w:rPr>
                <w:rFonts w:ascii="Arial" w:hAnsi="Arial" w:cs="Arial"/>
                <w:sz w:val="20"/>
                <w:szCs w:val="20"/>
              </w:rPr>
            </w:pPr>
          </w:p>
          <w:p w14:paraId="359D5893" w14:textId="77777777" w:rsidR="003C1D11" w:rsidRPr="002D5AD0" w:rsidRDefault="003C1D11" w:rsidP="005D266F">
            <w:pPr>
              <w:rPr>
                <w:rFonts w:ascii="Arial" w:hAnsi="Arial" w:cs="Arial"/>
                <w:sz w:val="20"/>
                <w:szCs w:val="20"/>
              </w:rPr>
            </w:pPr>
          </w:p>
        </w:tc>
      </w:tr>
      <w:tr w:rsidR="003C1D11" w:rsidRPr="002D5AD0" w14:paraId="6C240019" w14:textId="77777777" w:rsidTr="005D266F">
        <w:trPr>
          <w:trHeight w:val="2070"/>
        </w:trPr>
        <w:tc>
          <w:tcPr>
            <w:tcW w:w="463" w:type="pct"/>
          </w:tcPr>
          <w:p w14:paraId="0C654B53" w14:textId="77777777" w:rsidR="003C1D11" w:rsidRPr="002D5AD0" w:rsidRDefault="003C1D11" w:rsidP="005D266F">
            <w:pPr>
              <w:rPr>
                <w:rFonts w:ascii="Arial" w:hAnsi="Arial" w:cs="Arial"/>
                <w:sz w:val="20"/>
                <w:szCs w:val="20"/>
              </w:rPr>
            </w:pPr>
          </w:p>
        </w:tc>
        <w:tc>
          <w:tcPr>
            <w:tcW w:w="1296" w:type="pct"/>
          </w:tcPr>
          <w:p w14:paraId="250756A4" w14:textId="77777777" w:rsidR="003C1D11" w:rsidRPr="002D5AD0" w:rsidRDefault="003C1D11" w:rsidP="005D266F">
            <w:pPr>
              <w:rPr>
                <w:rFonts w:ascii="Arial" w:hAnsi="Arial" w:cs="Arial"/>
                <w:sz w:val="20"/>
                <w:szCs w:val="20"/>
              </w:rPr>
            </w:pPr>
          </w:p>
        </w:tc>
        <w:tc>
          <w:tcPr>
            <w:tcW w:w="1435" w:type="pct"/>
          </w:tcPr>
          <w:p w14:paraId="2593A0DB" w14:textId="77777777" w:rsidR="003C1D11" w:rsidRPr="002D5AD0" w:rsidRDefault="003C1D11" w:rsidP="005D266F">
            <w:pPr>
              <w:rPr>
                <w:rFonts w:ascii="Arial" w:hAnsi="Arial" w:cs="Arial"/>
                <w:sz w:val="20"/>
                <w:szCs w:val="20"/>
              </w:rPr>
            </w:pPr>
          </w:p>
        </w:tc>
        <w:tc>
          <w:tcPr>
            <w:tcW w:w="1296" w:type="pct"/>
          </w:tcPr>
          <w:p w14:paraId="2B8EABC8" w14:textId="77777777" w:rsidR="003C1D11" w:rsidRPr="002D5AD0" w:rsidRDefault="003C1D11" w:rsidP="005D266F">
            <w:pPr>
              <w:rPr>
                <w:rFonts w:ascii="Arial" w:hAnsi="Arial" w:cs="Arial"/>
                <w:sz w:val="20"/>
                <w:szCs w:val="20"/>
              </w:rPr>
            </w:pPr>
          </w:p>
        </w:tc>
        <w:tc>
          <w:tcPr>
            <w:tcW w:w="509" w:type="pct"/>
          </w:tcPr>
          <w:p w14:paraId="1B60D04E" w14:textId="77777777" w:rsidR="003C1D11" w:rsidRPr="002D5AD0" w:rsidRDefault="003C1D11" w:rsidP="005D266F">
            <w:pPr>
              <w:rPr>
                <w:rFonts w:ascii="Arial" w:hAnsi="Arial" w:cs="Arial"/>
                <w:sz w:val="20"/>
                <w:szCs w:val="20"/>
              </w:rPr>
            </w:pPr>
          </w:p>
        </w:tc>
      </w:tr>
      <w:tr w:rsidR="003C1D11" w:rsidRPr="002D5AD0" w14:paraId="430B9FA1" w14:textId="77777777" w:rsidTr="005D266F">
        <w:trPr>
          <w:trHeight w:val="2070"/>
        </w:trPr>
        <w:tc>
          <w:tcPr>
            <w:tcW w:w="463" w:type="pct"/>
          </w:tcPr>
          <w:p w14:paraId="3C24AF07" w14:textId="77777777" w:rsidR="003C1D11" w:rsidRPr="002D5AD0" w:rsidRDefault="003C1D11" w:rsidP="005D266F">
            <w:pPr>
              <w:rPr>
                <w:rFonts w:ascii="Arial" w:hAnsi="Arial" w:cs="Arial"/>
                <w:sz w:val="20"/>
                <w:szCs w:val="20"/>
              </w:rPr>
            </w:pPr>
          </w:p>
        </w:tc>
        <w:tc>
          <w:tcPr>
            <w:tcW w:w="1296" w:type="pct"/>
          </w:tcPr>
          <w:p w14:paraId="665B6167" w14:textId="77777777" w:rsidR="003C1D11" w:rsidRPr="002D5AD0" w:rsidRDefault="003C1D11" w:rsidP="005D266F">
            <w:pPr>
              <w:rPr>
                <w:rFonts w:ascii="Arial" w:hAnsi="Arial" w:cs="Arial"/>
                <w:sz w:val="20"/>
                <w:szCs w:val="20"/>
              </w:rPr>
            </w:pPr>
          </w:p>
        </w:tc>
        <w:tc>
          <w:tcPr>
            <w:tcW w:w="1435" w:type="pct"/>
          </w:tcPr>
          <w:p w14:paraId="5AB49FA8" w14:textId="77777777" w:rsidR="003C1D11" w:rsidRPr="002D5AD0" w:rsidRDefault="003C1D11" w:rsidP="005D266F">
            <w:pPr>
              <w:rPr>
                <w:rFonts w:ascii="Arial" w:hAnsi="Arial" w:cs="Arial"/>
                <w:sz w:val="20"/>
                <w:szCs w:val="20"/>
              </w:rPr>
            </w:pPr>
          </w:p>
        </w:tc>
        <w:tc>
          <w:tcPr>
            <w:tcW w:w="1296" w:type="pct"/>
          </w:tcPr>
          <w:p w14:paraId="5E5DD7CE" w14:textId="77777777" w:rsidR="003C1D11" w:rsidRPr="002D5AD0" w:rsidRDefault="003C1D11" w:rsidP="005D266F">
            <w:pPr>
              <w:rPr>
                <w:rFonts w:ascii="Arial" w:hAnsi="Arial" w:cs="Arial"/>
                <w:sz w:val="20"/>
                <w:szCs w:val="20"/>
              </w:rPr>
            </w:pPr>
          </w:p>
        </w:tc>
        <w:tc>
          <w:tcPr>
            <w:tcW w:w="509" w:type="pct"/>
          </w:tcPr>
          <w:p w14:paraId="512CE9A1" w14:textId="77777777" w:rsidR="003C1D11" w:rsidRPr="002D5AD0" w:rsidRDefault="003C1D11" w:rsidP="005D266F">
            <w:pPr>
              <w:rPr>
                <w:rFonts w:ascii="Arial" w:hAnsi="Arial" w:cs="Arial"/>
                <w:sz w:val="20"/>
                <w:szCs w:val="20"/>
              </w:rPr>
            </w:pPr>
          </w:p>
        </w:tc>
      </w:tr>
    </w:tbl>
    <w:p w14:paraId="2FF7AAAC" w14:textId="77777777" w:rsidR="003C1D11" w:rsidRDefault="003C1D11" w:rsidP="003C1D11"/>
    <w:p w14:paraId="4B5B5164" w14:textId="77777777" w:rsidR="003C1D11" w:rsidRDefault="003C1D11">
      <w:pPr>
        <w:rPr>
          <w:sz w:val="28"/>
          <w:szCs w:val="26"/>
        </w:rPr>
      </w:pPr>
      <w:r>
        <w:rPr>
          <w:sz w:val="28"/>
          <w:szCs w:val="26"/>
        </w:rPr>
        <w:br w:type="page"/>
      </w:r>
    </w:p>
    <w:p w14:paraId="094E390E" w14:textId="77777777" w:rsidR="003C1D11" w:rsidRDefault="003C1D11" w:rsidP="003C1D11">
      <w:pPr>
        <w:spacing w:after="0" w:line="240" w:lineRule="auto"/>
        <w:rPr>
          <w:b/>
          <w:sz w:val="36"/>
          <w:szCs w:val="46"/>
        </w:rPr>
      </w:pPr>
      <w:r w:rsidRPr="00D33F74">
        <w:rPr>
          <w:b/>
          <w:sz w:val="36"/>
          <w:szCs w:val="46"/>
        </w:rPr>
        <w:lastRenderedPageBreak/>
        <w:t xml:space="preserve">Summary record of major progress meetings with supervisors </w:t>
      </w:r>
    </w:p>
    <w:p w14:paraId="18EF8BC1" w14:textId="77777777" w:rsidR="003C1D11" w:rsidRDefault="003C1D11" w:rsidP="003C1D11">
      <w:pPr>
        <w:spacing w:after="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712"/>
        <w:gridCol w:w="3011"/>
        <w:gridCol w:w="2713"/>
        <w:gridCol w:w="1028"/>
      </w:tblGrid>
      <w:tr w:rsidR="003C1D11" w:rsidRPr="002D5AD0" w14:paraId="58706F71" w14:textId="77777777" w:rsidTr="005D266F">
        <w:trPr>
          <w:trHeight w:val="855"/>
        </w:trPr>
        <w:tc>
          <w:tcPr>
            <w:tcW w:w="1759" w:type="pct"/>
            <w:gridSpan w:val="2"/>
          </w:tcPr>
          <w:p w14:paraId="38D13166" w14:textId="77777777" w:rsidR="003C1D11" w:rsidRPr="00465AB8" w:rsidRDefault="003C1D11" w:rsidP="005D266F">
            <w:pPr>
              <w:rPr>
                <w:rFonts w:ascii="Calibri" w:hAnsi="Calibri" w:cs="Arial"/>
                <w:b/>
                <w:bCs/>
              </w:rPr>
            </w:pPr>
            <w:r w:rsidRPr="00465AB8">
              <w:rPr>
                <w:rFonts w:ascii="Calibri" w:hAnsi="Calibri" w:cs="Arial"/>
                <w:b/>
                <w:bCs/>
              </w:rPr>
              <w:t xml:space="preserve">Summary record of </w:t>
            </w:r>
            <w:r>
              <w:rPr>
                <w:rFonts w:ascii="Calibri" w:hAnsi="Calibri" w:cs="Arial"/>
                <w:b/>
                <w:bCs/>
              </w:rPr>
              <w:t xml:space="preserve">major </w:t>
            </w:r>
            <w:r w:rsidRPr="00465AB8">
              <w:rPr>
                <w:rFonts w:ascii="Calibri" w:hAnsi="Calibri" w:cs="Arial"/>
                <w:b/>
                <w:bCs/>
              </w:rPr>
              <w:t>progress meetings with supervisors</w:t>
            </w:r>
          </w:p>
        </w:tc>
        <w:tc>
          <w:tcPr>
            <w:tcW w:w="1435" w:type="pct"/>
          </w:tcPr>
          <w:p w14:paraId="4C60D811" w14:textId="77777777" w:rsidR="003C1D11" w:rsidRPr="00465AB8" w:rsidRDefault="003C1D11" w:rsidP="005D266F">
            <w:pPr>
              <w:rPr>
                <w:rFonts w:ascii="Calibri" w:hAnsi="Calibri" w:cs="Arial"/>
                <w:b/>
                <w:bCs/>
              </w:rPr>
            </w:pPr>
          </w:p>
        </w:tc>
        <w:tc>
          <w:tcPr>
            <w:tcW w:w="1806" w:type="pct"/>
            <w:gridSpan w:val="2"/>
          </w:tcPr>
          <w:p w14:paraId="3A4DDEFD" w14:textId="77777777" w:rsidR="003C1D11" w:rsidRPr="00465AB8" w:rsidRDefault="003C1D11" w:rsidP="005D266F">
            <w:pPr>
              <w:rPr>
                <w:rFonts w:ascii="Calibri" w:hAnsi="Calibri" w:cs="Arial"/>
                <w:b/>
                <w:bCs/>
              </w:rPr>
            </w:pPr>
            <w:r w:rsidRPr="00465AB8">
              <w:rPr>
                <w:rFonts w:ascii="Calibri" w:hAnsi="Calibri" w:cs="Arial"/>
                <w:b/>
                <w:bCs/>
              </w:rPr>
              <w:t>Working title of dissertation/research project</w:t>
            </w:r>
            <w:r>
              <w:rPr>
                <w:rFonts w:ascii="Calibri" w:hAnsi="Calibri" w:cs="Arial"/>
                <w:b/>
                <w:bCs/>
              </w:rPr>
              <w:t>:</w:t>
            </w:r>
            <w:r w:rsidRPr="00465AB8">
              <w:rPr>
                <w:rFonts w:ascii="Calibri" w:hAnsi="Calibri" w:cs="Arial"/>
                <w:b/>
                <w:bCs/>
              </w:rPr>
              <w:t xml:space="preserve"> </w:t>
            </w:r>
          </w:p>
        </w:tc>
      </w:tr>
      <w:tr w:rsidR="003C1D11" w:rsidRPr="002D5AD0" w14:paraId="22EEB7F0" w14:textId="77777777" w:rsidTr="005D266F">
        <w:trPr>
          <w:trHeight w:val="855"/>
        </w:trPr>
        <w:tc>
          <w:tcPr>
            <w:tcW w:w="463" w:type="pct"/>
            <w:vAlign w:val="center"/>
          </w:tcPr>
          <w:p w14:paraId="6C703297" w14:textId="77777777" w:rsidR="003C1D11" w:rsidRPr="00557483" w:rsidRDefault="003C1D11" w:rsidP="005D266F">
            <w:pPr>
              <w:rPr>
                <w:rFonts w:ascii="Calibri" w:hAnsi="Calibri" w:cs="Arial"/>
                <w:b/>
                <w:bCs/>
              </w:rPr>
            </w:pPr>
            <w:r w:rsidRPr="00557483">
              <w:rPr>
                <w:rFonts w:ascii="Calibri" w:hAnsi="Calibri" w:cs="Arial"/>
                <w:b/>
                <w:bCs/>
              </w:rPr>
              <w:t>Meeting date &amp; supervisors present</w:t>
            </w:r>
          </w:p>
        </w:tc>
        <w:tc>
          <w:tcPr>
            <w:tcW w:w="1296" w:type="pct"/>
            <w:vAlign w:val="center"/>
          </w:tcPr>
          <w:p w14:paraId="2751C451" w14:textId="77777777" w:rsidR="003C1D11" w:rsidRPr="00465AB8" w:rsidRDefault="003C1D11" w:rsidP="005D266F">
            <w:pPr>
              <w:rPr>
                <w:rFonts w:ascii="Calibri" w:hAnsi="Calibri" w:cs="Arial"/>
                <w:b/>
                <w:bCs/>
              </w:rPr>
            </w:pPr>
            <w:r w:rsidRPr="00465AB8">
              <w:rPr>
                <w:rFonts w:ascii="Calibri" w:hAnsi="Calibri" w:cs="Arial"/>
                <w:b/>
                <w:bCs/>
              </w:rPr>
              <w:t>Progress since last meeting</w:t>
            </w:r>
          </w:p>
        </w:tc>
        <w:tc>
          <w:tcPr>
            <w:tcW w:w="1435" w:type="pct"/>
            <w:vAlign w:val="center"/>
          </w:tcPr>
          <w:p w14:paraId="06E51BD7" w14:textId="77777777" w:rsidR="003C1D11" w:rsidRPr="00465AB8" w:rsidRDefault="003C1D11" w:rsidP="005D266F">
            <w:pPr>
              <w:rPr>
                <w:rFonts w:ascii="Calibri" w:hAnsi="Calibri" w:cs="Arial"/>
                <w:b/>
                <w:bCs/>
              </w:rPr>
            </w:pPr>
            <w:r w:rsidRPr="00465AB8">
              <w:rPr>
                <w:rFonts w:ascii="Calibri" w:hAnsi="Calibri" w:cs="Arial"/>
                <w:b/>
                <w:bCs/>
              </w:rPr>
              <w:t>Agreed programme of work and target dates</w:t>
            </w:r>
          </w:p>
        </w:tc>
        <w:tc>
          <w:tcPr>
            <w:tcW w:w="1296" w:type="pct"/>
            <w:vAlign w:val="center"/>
          </w:tcPr>
          <w:p w14:paraId="1E69B45D" w14:textId="77777777" w:rsidR="003C1D11" w:rsidRPr="00465AB8" w:rsidRDefault="003C1D11" w:rsidP="005D266F">
            <w:pPr>
              <w:rPr>
                <w:rFonts w:ascii="Calibri" w:hAnsi="Calibri" w:cs="Arial"/>
                <w:b/>
                <w:bCs/>
              </w:rPr>
            </w:pPr>
            <w:r w:rsidRPr="00465AB8">
              <w:rPr>
                <w:rFonts w:ascii="Calibri" w:hAnsi="Calibri" w:cs="Arial"/>
                <w:b/>
                <w:bCs/>
              </w:rPr>
              <w:t xml:space="preserve">Other </w:t>
            </w:r>
            <w:r>
              <w:rPr>
                <w:rFonts w:ascii="Calibri" w:hAnsi="Calibri" w:cs="Arial"/>
                <w:b/>
                <w:bCs/>
              </w:rPr>
              <w:t>i</w:t>
            </w:r>
            <w:r w:rsidRPr="00465AB8">
              <w:rPr>
                <w:rFonts w:ascii="Calibri" w:hAnsi="Calibri" w:cs="Arial"/>
                <w:b/>
                <w:bCs/>
              </w:rPr>
              <w:t>ssues, e.g. facilities, supervision, training needs, etc.</w:t>
            </w:r>
          </w:p>
        </w:tc>
        <w:tc>
          <w:tcPr>
            <w:tcW w:w="509" w:type="pct"/>
            <w:vAlign w:val="center"/>
          </w:tcPr>
          <w:p w14:paraId="58392289" w14:textId="77777777" w:rsidR="003C1D11" w:rsidRPr="00465AB8" w:rsidRDefault="003C1D11" w:rsidP="005D266F">
            <w:pPr>
              <w:rPr>
                <w:rFonts w:ascii="Calibri" w:hAnsi="Calibri" w:cs="Arial"/>
                <w:b/>
                <w:bCs/>
              </w:rPr>
            </w:pPr>
            <w:r w:rsidRPr="00465AB8">
              <w:rPr>
                <w:rFonts w:ascii="Calibri" w:hAnsi="Calibri" w:cs="Arial"/>
                <w:b/>
                <w:bCs/>
              </w:rPr>
              <w:t>Date of next meeting</w:t>
            </w:r>
          </w:p>
        </w:tc>
      </w:tr>
      <w:tr w:rsidR="003C1D11" w:rsidRPr="002D5AD0" w14:paraId="2F8408AD" w14:textId="77777777" w:rsidTr="005D266F">
        <w:trPr>
          <w:trHeight w:val="2070"/>
        </w:trPr>
        <w:tc>
          <w:tcPr>
            <w:tcW w:w="463" w:type="pct"/>
          </w:tcPr>
          <w:p w14:paraId="3B1347AE" w14:textId="77777777" w:rsidR="003C1D11" w:rsidRPr="002D5AD0" w:rsidRDefault="003C1D11" w:rsidP="005D266F">
            <w:pPr>
              <w:rPr>
                <w:rFonts w:ascii="Arial" w:hAnsi="Arial" w:cs="Arial"/>
                <w:sz w:val="20"/>
                <w:szCs w:val="20"/>
              </w:rPr>
            </w:pPr>
          </w:p>
        </w:tc>
        <w:tc>
          <w:tcPr>
            <w:tcW w:w="1296" w:type="pct"/>
          </w:tcPr>
          <w:p w14:paraId="6DB1C1B7" w14:textId="77777777" w:rsidR="003C1D11" w:rsidRDefault="003C1D11" w:rsidP="005D266F">
            <w:pPr>
              <w:rPr>
                <w:rFonts w:ascii="Arial" w:hAnsi="Arial" w:cs="Arial"/>
                <w:sz w:val="20"/>
                <w:szCs w:val="20"/>
              </w:rPr>
            </w:pPr>
          </w:p>
          <w:p w14:paraId="57616BB6" w14:textId="77777777" w:rsidR="003C1D11" w:rsidRDefault="003C1D11" w:rsidP="005D266F">
            <w:pPr>
              <w:rPr>
                <w:rFonts w:ascii="Arial" w:hAnsi="Arial" w:cs="Arial"/>
                <w:sz w:val="20"/>
                <w:szCs w:val="20"/>
              </w:rPr>
            </w:pPr>
          </w:p>
          <w:p w14:paraId="4F6E040D" w14:textId="77777777" w:rsidR="003C1D11" w:rsidRPr="00B80046" w:rsidRDefault="003C1D11" w:rsidP="005D266F">
            <w:pPr>
              <w:jc w:val="center"/>
              <w:rPr>
                <w:rFonts w:ascii="Arial" w:hAnsi="Arial" w:cs="Arial"/>
                <w:sz w:val="20"/>
                <w:szCs w:val="20"/>
              </w:rPr>
            </w:pPr>
          </w:p>
        </w:tc>
        <w:tc>
          <w:tcPr>
            <w:tcW w:w="1435" w:type="pct"/>
          </w:tcPr>
          <w:p w14:paraId="4A9E45E2" w14:textId="77777777" w:rsidR="003C1D11" w:rsidRPr="002D5AD0" w:rsidRDefault="003C1D11" w:rsidP="005D266F">
            <w:pPr>
              <w:rPr>
                <w:rFonts w:ascii="Arial" w:hAnsi="Arial" w:cs="Arial"/>
                <w:sz w:val="20"/>
                <w:szCs w:val="20"/>
              </w:rPr>
            </w:pPr>
          </w:p>
        </w:tc>
        <w:tc>
          <w:tcPr>
            <w:tcW w:w="1296" w:type="pct"/>
          </w:tcPr>
          <w:p w14:paraId="34EBBCCE" w14:textId="77777777" w:rsidR="003C1D11" w:rsidRPr="002D5AD0" w:rsidRDefault="003C1D11" w:rsidP="005D266F">
            <w:pPr>
              <w:rPr>
                <w:rFonts w:ascii="Arial" w:hAnsi="Arial" w:cs="Arial"/>
                <w:sz w:val="20"/>
                <w:szCs w:val="20"/>
              </w:rPr>
            </w:pPr>
          </w:p>
        </w:tc>
        <w:tc>
          <w:tcPr>
            <w:tcW w:w="509" w:type="pct"/>
          </w:tcPr>
          <w:p w14:paraId="52B6EC2C" w14:textId="77777777" w:rsidR="003C1D11" w:rsidRDefault="003C1D11" w:rsidP="005D266F">
            <w:pPr>
              <w:rPr>
                <w:rFonts w:ascii="Arial" w:hAnsi="Arial" w:cs="Arial"/>
                <w:sz w:val="20"/>
                <w:szCs w:val="20"/>
              </w:rPr>
            </w:pPr>
          </w:p>
          <w:p w14:paraId="4E8F3CCF" w14:textId="77777777" w:rsidR="003C1D11" w:rsidRDefault="003C1D11" w:rsidP="005D266F">
            <w:pPr>
              <w:rPr>
                <w:rFonts w:ascii="Arial" w:hAnsi="Arial" w:cs="Arial"/>
                <w:sz w:val="20"/>
                <w:szCs w:val="20"/>
              </w:rPr>
            </w:pPr>
          </w:p>
          <w:p w14:paraId="681CAF75" w14:textId="77777777" w:rsidR="003C1D11" w:rsidRPr="002D5AD0" w:rsidRDefault="003C1D11" w:rsidP="005D266F">
            <w:pPr>
              <w:rPr>
                <w:rFonts w:ascii="Arial" w:hAnsi="Arial" w:cs="Arial"/>
                <w:sz w:val="20"/>
                <w:szCs w:val="20"/>
              </w:rPr>
            </w:pPr>
          </w:p>
        </w:tc>
      </w:tr>
      <w:tr w:rsidR="003C1D11" w:rsidRPr="002D5AD0" w14:paraId="1A41DFC9" w14:textId="77777777" w:rsidTr="005D266F">
        <w:trPr>
          <w:trHeight w:val="2070"/>
        </w:trPr>
        <w:tc>
          <w:tcPr>
            <w:tcW w:w="463" w:type="pct"/>
          </w:tcPr>
          <w:p w14:paraId="774DA145" w14:textId="77777777" w:rsidR="003C1D11" w:rsidRPr="002D5AD0" w:rsidRDefault="003C1D11" w:rsidP="005D266F">
            <w:pPr>
              <w:rPr>
                <w:rFonts w:ascii="Arial" w:hAnsi="Arial" w:cs="Arial"/>
                <w:sz w:val="20"/>
                <w:szCs w:val="20"/>
              </w:rPr>
            </w:pPr>
          </w:p>
        </w:tc>
        <w:tc>
          <w:tcPr>
            <w:tcW w:w="1296" w:type="pct"/>
          </w:tcPr>
          <w:p w14:paraId="7830DEC1" w14:textId="77777777" w:rsidR="003C1D11" w:rsidRPr="002D5AD0" w:rsidRDefault="003C1D11" w:rsidP="005D266F">
            <w:pPr>
              <w:rPr>
                <w:rFonts w:ascii="Arial" w:hAnsi="Arial" w:cs="Arial"/>
                <w:sz w:val="20"/>
                <w:szCs w:val="20"/>
              </w:rPr>
            </w:pPr>
          </w:p>
        </w:tc>
        <w:tc>
          <w:tcPr>
            <w:tcW w:w="1435" w:type="pct"/>
          </w:tcPr>
          <w:p w14:paraId="05DE9AB6" w14:textId="77777777" w:rsidR="003C1D11" w:rsidRPr="002D5AD0" w:rsidRDefault="003C1D11" w:rsidP="005D266F">
            <w:pPr>
              <w:rPr>
                <w:rFonts w:ascii="Arial" w:hAnsi="Arial" w:cs="Arial"/>
                <w:sz w:val="20"/>
                <w:szCs w:val="20"/>
              </w:rPr>
            </w:pPr>
          </w:p>
        </w:tc>
        <w:tc>
          <w:tcPr>
            <w:tcW w:w="1296" w:type="pct"/>
          </w:tcPr>
          <w:p w14:paraId="47E1F0B0" w14:textId="77777777" w:rsidR="003C1D11" w:rsidRPr="002D5AD0" w:rsidRDefault="003C1D11" w:rsidP="005D266F">
            <w:pPr>
              <w:rPr>
                <w:rFonts w:ascii="Arial" w:hAnsi="Arial" w:cs="Arial"/>
                <w:sz w:val="20"/>
                <w:szCs w:val="20"/>
              </w:rPr>
            </w:pPr>
          </w:p>
        </w:tc>
        <w:tc>
          <w:tcPr>
            <w:tcW w:w="509" w:type="pct"/>
          </w:tcPr>
          <w:p w14:paraId="41DB6F19" w14:textId="77777777" w:rsidR="003C1D11" w:rsidRPr="002D5AD0" w:rsidRDefault="003C1D11" w:rsidP="005D266F">
            <w:pPr>
              <w:rPr>
                <w:rFonts w:ascii="Arial" w:hAnsi="Arial" w:cs="Arial"/>
                <w:sz w:val="20"/>
                <w:szCs w:val="20"/>
              </w:rPr>
            </w:pPr>
          </w:p>
        </w:tc>
      </w:tr>
      <w:tr w:rsidR="003C1D11" w:rsidRPr="002D5AD0" w14:paraId="7BFFF383" w14:textId="77777777" w:rsidTr="005D266F">
        <w:trPr>
          <w:trHeight w:val="2070"/>
        </w:trPr>
        <w:tc>
          <w:tcPr>
            <w:tcW w:w="463" w:type="pct"/>
          </w:tcPr>
          <w:p w14:paraId="6C32E35B" w14:textId="77777777" w:rsidR="003C1D11" w:rsidRPr="002D5AD0" w:rsidRDefault="003C1D11" w:rsidP="005D266F">
            <w:pPr>
              <w:rPr>
                <w:rFonts w:ascii="Arial" w:hAnsi="Arial" w:cs="Arial"/>
                <w:sz w:val="20"/>
                <w:szCs w:val="20"/>
              </w:rPr>
            </w:pPr>
          </w:p>
        </w:tc>
        <w:tc>
          <w:tcPr>
            <w:tcW w:w="1296" w:type="pct"/>
          </w:tcPr>
          <w:p w14:paraId="774902E1" w14:textId="77777777" w:rsidR="003C1D11" w:rsidRPr="002D5AD0" w:rsidRDefault="003C1D11" w:rsidP="005D266F">
            <w:pPr>
              <w:rPr>
                <w:rFonts w:ascii="Arial" w:hAnsi="Arial" w:cs="Arial"/>
                <w:sz w:val="20"/>
                <w:szCs w:val="20"/>
              </w:rPr>
            </w:pPr>
          </w:p>
        </w:tc>
        <w:tc>
          <w:tcPr>
            <w:tcW w:w="1435" w:type="pct"/>
          </w:tcPr>
          <w:p w14:paraId="47007670" w14:textId="77777777" w:rsidR="003C1D11" w:rsidRPr="002D5AD0" w:rsidRDefault="003C1D11" w:rsidP="005D266F">
            <w:pPr>
              <w:rPr>
                <w:rFonts w:ascii="Arial" w:hAnsi="Arial" w:cs="Arial"/>
                <w:sz w:val="20"/>
                <w:szCs w:val="20"/>
              </w:rPr>
            </w:pPr>
          </w:p>
        </w:tc>
        <w:tc>
          <w:tcPr>
            <w:tcW w:w="1296" w:type="pct"/>
          </w:tcPr>
          <w:p w14:paraId="77CC7489" w14:textId="77777777" w:rsidR="003C1D11" w:rsidRPr="002D5AD0" w:rsidRDefault="003C1D11" w:rsidP="005D266F">
            <w:pPr>
              <w:rPr>
                <w:rFonts w:ascii="Arial" w:hAnsi="Arial" w:cs="Arial"/>
                <w:sz w:val="20"/>
                <w:szCs w:val="20"/>
              </w:rPr>
            </w:pPr>
          </w:p>
        </w:tc>
        <w:tc>
          <w:tcPr>
            <w:tcW w:w="509" w:type="pct"/>
          </w:tcPr>
          <w:p w14:paraId="799FA167" w14:textId="77777777" w:rsidR="003C1D11" w:rsidRPr="002D5AD0" w:rsidRDefault="003C1D11" w:rsidP="005D266F">
            <w:pPr>
              <w:rPr>
                <w:rFonts w:ascii="Arial" w:hAnsi="Arial" w:cs="Arial"/>
                <w:sz w:val="20"/>
                <w:szCs w:val="20"/>
              </w:rPr>
            </w:pPr>
          </w:p>
        </w:tc>
      </w:tr>
    </w:tbl>
    <w:p w14:paraId="252DD59D" w14:textId="77777777" w:rsidR="003C1D11" w:rsidRDefault="003C1D11" w:rsidP="003C1D11"/>
    <w:p w14:paraId="6A68A699" w14:textId="77777777" w:rsidR="003C1D11" w:rsidRDefault="003C1D11">
      <w:pPr>
        <w:rPr>
          <w:sz w:val="28"/>
          <w:szCs w:val="26"/>
        </w:rPr>
      </w:pPr>
      <w:r>
        <w:rPr>
          <w:sz w:val="28"/>
          <w:szCs w:val="26"/>
        </w:rPr>
        <w:br w:type="page"/>
      </w:r>
    </w:p>
    <w:p w14:paraId="4BCC2F1F" w14:textId="77777777" w:rsidR="005D266F" w:rsidRDefault="005D266F" w:rsidP="005D266F">
      <w:pPr>
        <w:spacing w:after="0"/>
      </w:pPr>
      <w:r>
        <w:rPr>
          <w:b/>
          <w:sz w:val="36"/>
          <w:szCs w:val="46"/>
        </w:rPr>
        <w:lastRenderedPageBreak/>
        <w:t xml:space="preserve">Worksheet / Data collection / Observation </w:t>
      </w:r>
      <w:proofErr w:type="spellStart"/>
      <w:r>
        <w:rPr>
          <w:b/>
          <w:sz w:val="36"/>
          <w:szCs w:val="46"/>
        </w:rPr>
        <w:t>etc</w:t>
      </w:r>
      <w:proofErr w:type="spellEnd"/>
    </w:p>
    <w:p w14:paraId="7338958B" w14:textId="77777777" w:rsidR="00B66673" w:rsidRPr="00B66673" w:rsidRDefault="00B66673" w:rsidP="00B66673">
      <w:pPr>
        <w:widowControl w:val="0"/>
        <w:autoSpaceDE w:val="0"/>
        <w:autoSpaceDN w:val="0"/>
        <w:adjustRightInd w:val="0"/>
        <w:spacing w:after="0" w:line="240" w:lineRule="auto"/>
        <w:rPr>
          <w:rFonts w:ascii="Calibri" w:hAnsi="Calibri" w:cs="Times New Roman"/>
          <w:color w:val="000000"/>
          <w:lang w:val="en-GB"/>
        </w:rPr>
      </w:pPr>
      <w:r w:rsidRPr="00B66673">
        <w:rPr>
          <w:rFonts w:ascii="Calibri" w:hAnsi="Calibri" w:cs="Times New Roman"/>
          <w:color w:val="000000"/>
          <w:lang w:val="en-GB"/>
        </w:rPr>
        <w:t>A.) Latent Semantic Analysis (LSA)</w:t>
      </w:r>
    </w:p>
    <w:p w14:paraId="5CCDFB2B" w14:textId="77777777" w:rsidR="00B66673" w:rsidRPr="00B66673" w:rsidRDefault="00B66673" w:rsidP="00B66673">
      <w:pPr>
        <w:widowControl w:val="0"/>
        <w:autoSpaceDE w:val="0"/>
        <w:autoSpaceDN w:val="0"/>
        <w:adjustRightInd w:val="0"/>
        <w:spacing w:after="0" w:line="240" w:lineRule="auto"/>
        <w:rPr>
          <w:rFonts w:ascii="Calibri" w:hAnsi="Calibri" w:cs="Times New Roman"/>
          <w:color w:val="000000"/>
          <w:lang w:val="en-GB"/>
        </w:rPr>
      </w:pPr>
    </w:p>
    <w:p w14:paraId="65297C42" w14:textId="77777777" w:rsidR="00B66673" w:rsidRPr="00B66673" w:rsidRDefault="00B66673" w:rsidP="00B66673">
      <w:pPr>
        <w:widowControl w:val="0"/>
        <w:autoSpaceDE w:val="0"/>
        <w:autoSpaceDN w:val="0"/>
        <w:adjustRightInd w:val="0"/>
        <w:spacing w:after="0" w:line="240" w:lineRule="auto"/>
        <w:rPr>
          <w:rFonts w:ascii="Calibri" w:hAnsi="Calibri" w:cs="Times New Roman"/>
          <w:color w:val="1A1A1A"/>
          <w:lang w:val="en-GB"/>
        </w:rPr>
      </w:pPr>
      <w:r w:rsidRPr="00B66673">
        <w:rPr>
          <w:rFonts w:ascii="Calibri" w:hAnsi="Calibri" w:cs="Times New Roman"/>
          <w:color w:val="1A1A1A"/>
          <w:lang w:val="en-GB"/>
        </w:rPr>
        <w:t>Latent Semantic Analysis is also known as Latent Semantic Index (LSI). It is used extensively in text-based sentiment</w:t>
      </w:r>
    </w:p>
    <w:p w14:paraId="0390CF70" w14:textId="77777777" w:rsidR="00B66673" w:rsidRPr="00B66673" w:rsidRDefault="00B66673" w:rsidP="00B66673">
      <w:pPr>
        <w:widowControl w:val="0"/>
        <w:autoSpaceDE w:val="0"/>
        <w:autoSpaceDN w:val="0"/>
        <w:adjustRightInd w:val="0"/>
        <w:spacing w:after="0" w:line="240" w:lineRule="auto"/>
        <w:rPr>
          <w:rFonts w:ascii="Calibri" w:hAnsi="Calibri" w:cs="Times New Roman"/>
          <w:color w:val="1A1A1A"/>
          <w:lang w:val="en-GB"/>
        </w:rPr>
      </w:pPr>
      <w:r w:rsidRPr="00B66673">
        <w:rPr>
          <w:rFonts w:ascii="Calibri" w:hAnsi="Calibri" w:cs="Times New Roman"/>
          <w:color w:val="1A1A1A"/>
          <w:lang w:val="en-GB"/>
        </w:rPr>
        <w:t>classification. Its purpose is to analyse text documents and understand the latent meaning of those documents. The LSA</w:t>
      </w:r>
    </w:p>
    <w:p w14:paraId="6572BEE5" w14:textId="77777777" w:rsidR="00B66673" w:rsidRPr="00B66673" w:rsidRDefault="00B66673" w:rsidP="00B66673">
      <w:pPr>
        <w:widowControl w:val="0"/>
        <w:autoSpaceDE w:val="0"/>
        <w:autoSpaceDN w:val="0"/>
        <w:adjustRightInd w:val="0"/>
        <w:spacing w:after="0" w:line="240" w:lineRule="auto"/>
        <w:rPr>
          <w:rFonts w:ascii="Calibri" w:hAnsi="Calibri" w:cs="Times New Roman"/>
          <w:color w:val="1A1A1A"/>
          <w:lang w:val="en-GB"/>
        </w:rPr>
      </w:pPr>
      <w:r w:rsidRPr="00B66673">
        <w:rPr>
          <w:rFonts w:ascii="Calibri" w:hAnsi="Calibri" w:cs="Times New Roman"/>
          <w:color w:val="1A1A1A"/>
          <w:lang w:val="en-GB"/>
        </w:rPr>
        <w:t>algorithm follows a two-point approach in order to classify a document. The first step is called the bag of words approach.</w:t>
      </w:r>
    </w:p>
    <w:p w14:paraId="7E1254C5" w14:textId="77777777" w:rsidR="00B66673" w:rsidRPr="00B66673" w:rsidRDefault="00B66673" w:rsidP="00B66673">
      <w:pPr>
        <w:widowControl w:val="0"/>
        <w:autoSpaceDE w:val="0"/>
        <w:autoSpaceDN w:val="0"/>
        <w:adjustRightInd w:val="0"/>
        <w:spacing w:after="0" w:line="240" w:lineRule="auto"/>
        <w:rPr>
          <w:rFonts w:ascii="Calibri" w:hAnsi="Calibri" w:cs="Times New Roman"/>
          <w:color w:val="1A1A1A"/>
          <w:lang w:val="en-GB"/>
        </w:rPr>
      </w:pPr>
      <w:r w:rsidRPr="00B66673">
        <w:rPr>
          <w:rFonts w:ascii="Calibri" w:hAnsi="Calibri" w:cs="Times New Roman"/>
          <w:color w:val="1A1A1A"/>
          <w:lang w:val="en-GB"/>
        </w:rPr>
        <w:t>Here, the documents are represented as “bag of words”. A count matrix is prepared where the number of instances of each word</w:t>
      </w:r>
    </w:p>
    <w:p w14:paraId="204AF3E4" w14:textId="77777777" w:rsidR="00B66673" w:rsidRPr="00B66673" w:rsidRDefault="00B66673" w:rsidP="00B66673">
      <w:pPr>
        <w:widowControl w:val="0"/>
        <w:autoSpaceDE w:val="0"/>
        <w:autoSpaceDN w:val="0"/>
        <w:adjustRightInd w:val="0"/>
        <w:spacing w:after="0" w:line="240" w:lineRule="auto"/>
        <w:rPr>
          <w:rFonts w:ascii="Calibri" w:hAnsi="Calibri" w:cs="Times New Roman"/>
          <w:color w:val="1A1A1A"/>
          <w:lang w:val="en-GB"/>
        </w:rPr>
      </w:pPr>
      <w:r w:rsidRPr="00B66673">
        <w:rPr>
          <w:rFonts w:ascii="Calibri" w:hAnsi="Calibri" w:cs="Times New Roman"/>
          <w:color w:val="1A1A1A"/>
          <w:lang w:val="en-GB"/>
        </w:rPr>
        <w:t>is calculated. In this step, the order of words is not important. In the second step, the algorithm tries to look for patterns for</w:t>
      </w:r>
    </w:p>
    <w:p w14:paraId="767B4213" w14:textId="77777777" w:rsidR="00B66673" w:rsidRPr="00B66673" w:rsidRDefault="00B66673" w:rsidP="00B66673">
      <w:pPr>
        <w:widowControl w:val="0"/>
        <w:autoSpaceDE w:val="0"/>
        <w:autoSpaceDN w:val="0"/>
        <w:adjustRightInd w:val="0"/>
        <w:spacing w:after="0" w:line="240" w:lineRule="auto"/>
        <w:rPr>
          <w:rFonts w:ascii="Calibri" w:hAnsi="Calibri" w:cs="Times New Roman"/>
          <w:color w:val="1A1A1A"/>
          <w:lang w:val="en-GB"/>
        </w:rPr>
      </w:pPr>
      <w:r w:rsidRPr="00B66673">
        <w:rPr>
          <w:rFonts w:ascii="Calibri" w:hAnsi="Calibri" w:cs="Times New Roman"/>
          <w:color w:val="1A1A1A"/>
          <w:lang w:val="en-GB"/>
        </w:rPr>
        <w:t>words that usually occur together in a certain kind of document. Next, we try to identify the frequency of a word in each</w:t>
      </w:r>
    </w:p>
    <w:p w14:paraId="71A2C158" w14:textId="77777777" w:rsidR="00B66673" w:rsidRPr="00B66673" w:rsidRDefault="00B66673" w:rsidP="00B66673">
      <w:pPr>
        <w:widowControl w:val="0"/>
        <w:autoSpaceDE w:val="0"/>
        <w:autoSpaceDN w:val="0"/>
        <w:adjustRightInd w:val="0"/>
        <w:spacing w:after="0" w:line="240" w:lineRule="auto"/>
        <w:rPr>
          <w:rFonts w:ascii="Calibri" w:hAnsi="Calibri" w:cs="Times New Roman"/>
          <w:color w:val="1A1A1A"/>
          <w:lang w:val="en-GB"/>
        </w:rPr>
      </w:pPr>
      <w:r w:rsidRPr="00B66673">
        <w:rPr>
          <w:rFonts w:ascii="Calibri" w:hAnsi="Calibri" w:cs="Times New Roman"/>
          <w:color w:val="1A1A1A"/>
          <w:lang w:val="en-GB"/>
        </w:rPr>
        <w:t>document following which we can assign weights to each word.</w:t>
      </w:r>
    </w:p>
    <w:p w14:paraId="0BE04349" w14:textId="77777777" w:rsidR="00B66673" w:rsidRPr="00B66673" w:rsidRDefault="00B66673" w:rsidP="00B66673">
      <w:pPr>
        <w:widowControl w:val="0"/>
        <w:autoSpaceDE w:val="0"/>
        <w:autoSpaceDN w:val="0"/>
        <w:adjustRightInd w:val="0"/>
        <w:spacing w:after="0" w:line="240" w:lineRule="auto"/>
        <w:rPr>
          <w:rFonts w:ascii="Calibri" w:hAnsi="Calibri" w:cs="Times New Roman"/>
          <w:color w:val="1A1A1A"/>
          <w:lang w:val="en-GB"/>
        </w:rPr>
      </w:pPr>
    </w:p>
    <w:p w14:paraId="3581F3CE" w14:textId="77777777" w:rsidR="00B66673" w:rsidRPr="00B66673" w:rsidRDefault="00B66673" w:rsidP="00B66673">
      <w:pPr>
        <w:widowControl w:val="0"/>
        <w:autoSpaceDE w:val="0"/>
        <w:autoSpaceDN w:val="0"/>
        <w:adjustRightInd w:val="0"/>
        <w:spacing w:after="0" w:line="240" w:lineRule="auto"/>
        <w:rPr>
          <w:rFonts w:ascii="Calibri" w:hAnsi="Calibri" w:cs="Times New Roman"/>
          <w:color w:val="1A1A1A"/>
          <w:lang w:val="en-GB"/>
        </w:rPr>
      </w:pPr>
      <w:r w:rsidRPr="00B66673">
        <w:rPr>
          <w:rFonts w:ascii="Calibri" w:hAnsi="Calibri" w:cs="Times New Roman"/>
          <w:color w:val="1A1A1A"/>
          <w:lang w:val="en-GB"/>
        </w:rPr>
        <w:t>The most popular weighting technique is called TFIDF.</w:t>
      </w:r>
    </w:p>
    <w:p w14:paraId="5572E6B9" w14:textId="77777777" w:rsidR="00B66673" w:rsidRPr="00B66673" w:rsidRDefault="00B66673" w:rsidP="00B66673">
      <w:pPr>
        <w:widowControl w:val="0"/>
        <w:autoSpaceDE w:val="0"/>
        <w:autoSpaceDN w:val="0"/>
        <w:adjustRightInd w:val="0"/>
        <w:spacing w:after="0" w:line="240" w:lineRule="auto"/>
        <w:rPr>
          <w:rFonts w:ascii="Calibri" w:hAnsi="Calibri" w:cs="Times New Roman"/>
          <w:color w:val="1A1A1A"/>
          <w:lang w:val="en-GB"/>
        </w:rPr>
      </w:pPr>
    </w:p>
    <w:p w14:paraId="340A2C96" w14:textId="77777777" w:rsidR="00B66673" w:rsidRPr="00B66673" w:rsidRDefault="00B66673" w:rsidP="00B66673">
      <w:pPr>
        <w:widowControl w:val="0"/>
        <w:autoSpaceDE w:val="0"/>
        <w:autoSpaceDN w:val="0"/>
        <w:adjustRightInd w:val="0"/>
        <w:spacing w:after="0" w:line="240" w:lineRule="auto"/>
        <w:rPr>
          <w:rFonts w:ascii="Calibri" w:hAnsi="Calibri" w:cs="Times New Roman"/>
          <w:color w:val="1A1A1A"/>
          <w:lang w:val="en-GB"/>
        </w:rPr>
      </w:pPr>
      <w:proofErr w:type="spellStart"/>
      <w:proofErr w:type="gramStart"/>
      <w:r w:rsidRPr="00B66673">
        <w:rPr>
          <w:rFonts w:ascii="Calibri" w:hAnsi="Calibri" w:cs="Times New Roman"/>
          <w:color w:val="1A1A1A"/>
          <w:lang w:val="en-GB"/>
        </w:rPr>
        <w:t>TFIDFi,j</w:t>
      </w:r>
      <w:proofErr w:type="spellEnd"/>
      <w:proofErr w:type="gramEnd"/>
      <w:r w:rsidRPr="00B66673">
        <w:rPr>
          <w:rFonts w:ascii="Calibri" w:hAnsi="Calibri" w:cs="Times New Roman"/>
          <w:color w:val="1A1A1A"/>
          <w:lang w:val="en-GB"/>
        </w:rPr>
        <w:t xml:space="preserve"> = ( </w:t>
      </w:r>
      <w:proofErr w:type="spellStart"/>
      <w:r w:rsidRPr="00B66673">
        <w:rPr>
          <w:rFonts w:ascii="Calibri" w:hAnsi="Calibri" w:cs="Times New Roman"/>
          <w:color w:val="1A1A1A"/>
          <w:lang w:val="en-GB"/>
        </w:rPr>
        <w:t>Ni,j</w:t>
      </w:r>
      <w:proofErr w:type="spellEnd"/>
      <w:r w:rsidRPr="00B66673">
        <w:rPr>
          <w:rFonts w:ascii="Calibri" w:hAnsi="Calibri" w:cs="Times New Roman"/>
          <w:color w:val="1A1A1A"/>
          <w:lang w:val="en-GB"/>
        </w:rPr>
        <w:t xml:space="preserve"> / N*,j ) * log( D / Di ) </w:t>
      </w:r>
    </w:p>
    <w:p w14:paraId="055D471E" w14:textId="77777777" w:rsidR="00B66673" w:rsidRPr="00B66673" w:rsidRDefault="00B66673" w:rsidP="00B66673">
      <w:pPr>
        <w:widowControl w:val="0"/>
        <w:autoSpaceDE w:val="0"/>
        <w:autoSpaceDN w:val="0"/>
        <w:adjustRightInd w:val="0"/>
        <w:spacing w:after="0" w:line="240" w:lineRule="auto"/>
        <w:rPr>
          <w:rFonts w:ascii="Calibri" w:hAnsi="Calibri" w:cs="Times New Roman"/>
          <w:color w:val="1A1A1A"/>
          <w:lang w:val="en-GB"/>
        </w:rPr>
      </w:pPr>
    </w:p>
    <w:p w14:paraId="667E0E75" w14:textId="77777777" w:rsidR="00B66673" w:rsidRPr="00B66673" w:rsidRDefault="00B66673" w:rsidP="00B66673">
      <w:pPr>
        <w:widowControl w:val="0"/>
        <w:autoSpaceDE w:val="0"/>
        <w:autoSpaceDN w:val="0"/>
        <w:adjustRightInd w:val="0"/>
        <w:spacing w:after="0" w:line="240" w:lineRule="auto"/>
        <w:rPr>
          <w:rFonts w:ascii="Calibri" w:hAnsi="Calibri" w:cs="Times New Roman"/>
          <w:color w:val="1A1A1A"/>
          <w:lang w:val="en-GB"/>
        </w:rPr>
      </w:pPr>
      <w:r w:rsidRPr="00B66673">
        <w:rPr>
          <w:rFonts w:ascii="Calibri" w:hAnsi="Calibri" w:cs="Times New Roman"/>
          <w:color w:val="1A1A1A"/>
          <w:lang w:val="en-GB"/>
        </w:rPr>
        <w:t xml:space="preserve">In this formula, TFIDF is the term frequency in the document, </w:t>
      </w:r>
      <w:proofErr w:type="spellStart"/>
      <w:proofErr w:type="gramStart"/>
      <w:r w:rsidRPr="00B66673">
        <w:rPr>
          <w:rFonts w:ascii="Calibri" w:hAnsi="Calibri" w:cs="Times New Roman"/>
          <w:color w:val="1A1A1A"/>
          <w:lang w:val="en-GB"/>
        </w:rPr>
        <w:t>Ni,j</w:t>
      </w:r>
      <w:proofErr w:type="spellEnd"/>
      <w:proofErr w:type="gramEnd"/>
      <w:r w:rsidRPr="00B66673">
        <w:rPr>
          <w:rFonts w:ascii="Calibri" w:hAnsi="Calibri" w:cs="Times New Roman"/>
          <w:color w:val="1A1A1A"/>
          <w:lang w:val="en-GB"/>
        </w:rPr>
        <w:t xml:space="preserve"> represents the number of times the word </w:t>
      </w:r>
      <w:proofErr w:type="spellStart"/>
      <w:r w:rsidRPr="00B66673">
        <w:rPr>
          <w:rFonts w:ascii="Calibri" w:hAnsi="Calibri" w:cs="Times New Roman"/>
          <w:color w:val="1A1A1A"/>
          <w:lang w:val="en-GB"/>
        </w:rPr>
        <w:t>i</w:t>
      </w:r>
      <w:proofErr w:type="spellEnd"/>
      <w:r w:rsidRPr="00B66673">
        <w:rPr>
          <w:rFonts w:ascii="Calibri" w:hAnsi="Calibri" w:cs="Times New Roman"/>
          <w:color w:val="1A1A1A"/>
          <w:lang w:val="en-GB"/>
        </w:rPr>
        <w:t xml:space="preserve"> appears in the</w:t>
      </w:r>
    </w:p>
    <w:p w14:paraId="0CFD8010" w14:textId="77777777" w:rsidR="00B66673" w:rsidRPr="00B66673" w:rsidRDefault="00B66673" w:rsidP="00B66673">
      <w:pPr>
        <w:widowControl w:val="0"/>
        <w:autoSpaceDE w:val="0"/>
        <w:autoSpaceDN w:val="0"/>
        <w:adjustRightInd w:val="0"/>
        <w:spacing w:after="0" w:line="240" w:lineRule="auto"/>
        <w:rPr>
          <w:rFonts w:ascii="Calibri" w:hAnsi="Calibri" w:cs="Times New Roman"/>
          <w:color w:val="1A1A1A"/>
          <w:lang w:val="en-GB"/>
        </w:rPr>
      </w:pPr>
      <w:r w:rsidRPr="00B66673">
        <w:rPr>
          <w:rFonts w:ascii="Calibri" w:hAnsi="Calibri" w:cs="Times New Roman"/>
          <w:color w:val="1A1A1A"/>
          <w:lang w:val="en-GB"/>
        </w:rPr>
        <w:t>document j, N</w:t>
      </w:r>
      <w:proofErr w:type="gramStart"/>
      <w:r w:rsidRPr="00B66673">
        <w:rPr>
          <w:rFonts w:ascii="Calibri" w:hAnsi="Calibri" w:cs="Times New Roman"/>
          <w:color w:val="1A1A1A"/>
          <w:lang w:val="en-GB"/>
        </w:rPr>
        <w:t>*,j</w:t>
      </w:r>
      <w:proofErr w:type="gramEnd"/>
      <w:r w:rsidRPr="00B66673">
        <w:rPr>
          <w:rFonts w:ascii="Calibri" w:hAnsi="Calibri" w:cs="Times New Roman"/>
          <w:color w:val="1A1A1A"/>
          <w:lang w:val="en-GB"/>
        </w:rPr>
        <w:t xml:space="preserve"> represents the number of total words in the document j, D is the number of documents and Di is the number</w:t>
      </w:r>
    </w:p>
    <w:p w14:paraId="7426AC51" w14:textId="77777777" w:rsidR="005D266F" w:rsidRPr="00B66673" w:rsidRDefault="00B66673" w:rsidP="00B66673">
      <w:pPr>
        <w:rPr>
          <w:rFonts w:ascii="Calibri" w:hAnsi="Calibri" w:cs="Times New Roman"/>
          <w:color w:val="1A1A1A"/>
          <w:lang w:val="en-GB"/>
        </w:rPr>
      </w:pPr>
      <w:r w:rsidRPr="00B66673">
        <w:rPr>
          <w:rFonts w:ascii="Calibri" w:hAnsi="Calibri" w:cs="Times New Roman"/>
          <w:color w:val="1A1A1A"/>
          <w:lang w:val="en-GB"/>
        </w:rPr>
        <w:t xml:space="preserve">of documents in which word </w:t>
      </w:r>
      <w:proofErr w:type="spellStart"/>
      <w:r w:rsidRPr="00B66673">
        <w:rPr>
          <w:rFonts w:ascii="Calibri" w:hAnsi="Calibri" w:cs="Times New Roman"/>
          <w:color w:val="1A1A1A"/>
          <w:lang w:val="en-GB"/>
        </w:rPr>
        <w:t>i</w:t>
      </w:r>
      <w:proofErr w:type="spellEnd"/>
      <w:r w:rsidRPr="00B66673">
        <w:rPr>
          <w:rFonts w:ascii="Calibri" w:hAnsi="Calibri" w:cs="Times New Roman"/>
          <w:color w:val="1A1A1A"/>
          <w:lang w:val="en-GB"/>
        </w:rPr>
        <w:t xml:space="preserve"> appears.</w:t>
      </w:r>
    </w:p>
    <w:p w14:paraId="0AAD9CB6" w14:textId="77777777" w:rsidR="00B66673" w:rsidRPr="00B66673" w:rsidRDefault="00B66673" w:rsidP="00B66673">
      <w:pPr>
        <w:widowControl w:val="0"/>
        <w:autoSpaceDE w:val="0"/>
        <w:autoSpaceDN w:val="0"/>
        <w:adjustRightInd w:val="0"/>
        <w:spacing w:after="0" w:line="240" w:lineRule="auto"/>
        <w:rPr>
          <w:rFonts w:ascii="Calibri" w:hAnsi="Calibri" w:cs="Times New Roman"/>
          <w:lang w:val="en-GB"/>
        </w:rPr>
      </w:pPr>
      <w:r w:rsidRPr="00B66673">
        <w:rPr>
          <w:rFonts w:ascii="Calibri" w:hAnsi="Calibri" w:cs="Times New Roman"/>
          <w:lang w:val="en-GB"/>
        </w:rPr>
        <w:t>B.) Naïve Bayes Algorithm (NB)</w:t>
      </w:r>
    </w:p>
    <w:p w14:paraId="41619A34" w14:textId="77777777" w:rsidR="00B66673" w:rsidRPr="00B66673" w:rsidRDefault="00B66673" w:rsidP="00B66673">
      <w:pPr>
        <w:widowControl w:val="0"/>
        <w:autoSpaceDE w:val="0"/>
        <w:autoSpaceDN w:val="0"/>
        <w:adjustRightInd w:val="0"/>
        <w:spacing w:after="0" w:line="240" w:lineRule="auto"/>
        <w:rPr>
          <w:rFonts w:ascii="Calibri" w:hAnsi="Calibri" w:cs="Times New Roman"/>
          <w:lang w:val="en-GB"/>
        </w:rPr>
      </w:pPr>
    </w:p>
    <w:p w14:paraId="58659D8C" w14:textId="77777777" w:rsidR="00B66673" w:rsidRPr="00B66673" w:rsidRDefault="00B66673" w:rsidP="00B66673">
      <w:pPr>
        <w:widowControl w:val="0"/>
        <w:autoSpaceDE w:val="0"/>
        <w:autoSpaceDN w:val="0"/>
        <w:adjustRightInd w:val="0"/>
        <w:spacing w:after="0" w:line="240" w:lineRule="auto"/>
        <w:rPr>
          <w:rFonts w:ascii="Calibri" w:hAnsi="Calibri" w:cs="Times New Roman"/>
          <w:lang w:val="en-GB"/>
        </w:rPr>
      </w:pPr>
      <w:r w:rsidRPr="00B66673">
        <w:rPr>
          <w:rFonts w:ascii="Calibri" w:hAnsi="Calibri" w:cs="Times New Roman"/>
          <w:lang w:val="en-GB"/>
        </w:rPr>
        <w:t>Naïve Bayes is a collection of classification algorithms which are based on the Bayes theorem. The common principle that</w:t>
      </w:r>
    </w:p>
    <w:p w14:paraId="4D59E9D6" w14:textId="77777777" w:rsidR="00B66673" w:rsidRPr="00B66673" w:rsidRDefault="00B66673" w:rsidP="00B66673">
      <w:pPr>
        <w:widowControl w:val="0"/>
        <w:autoSpaceDE w:val="0"/>
        <w:autoSpaceDN w:val="0"/>
        <w:adjustRightInd w:val="0"/>
        <w:spacing w:after="0" w:line="240" w:lineRule="auto"/>
        <w:rPr>
          <w:rFonts w:ascii="Calibri" w:hAnsi="Calibri" w:cs="Times New Roman"/>
          <w:lang w:val="en-GB"/>
        </w:rPr>
      </w:pPr>
      <w:r w:rsidRPr="00B66673">
        <w:rPr>
          <w:rFonts w:ascii="Calibri" w:hAnsi="Calibri" w:cs="Times New Roman"/>
          <w:lang w:val="en-GB"/>
        </w:rPr>
        <w:t>each algorithm in the Naïve Bayes family shares is that every feature being classified is independent of the value of any other</w:t>
      </w:r>
    </w:p>
    <w:p w14:paraId="0D6C98C0" w14:textId="77777777" w:rsidR="00B66673" w:rsidRPr="00B66673" w:rsidRDefault="00B66673" w:rsidP="00B66673">
      <w:pPr>
        <w:widowControl w:val="0"/>
        <w:autoSpaceDE w:val="0"/>
        <w:autoSpaceDN w:val="0"/>
        <w:adjustRightInd w:val="0"/>
        <w:spacing w:after="0" w:line="240" w:lineRule="auto"/>
        <w:rPr>
          <w:rFonts w:ascii="Calibri" w:hAnsi="Calibri" w:cs="Times New Roman"/>
          <w:lang w:val="en-GB"/>
        </w:rPr>
      </w:pPr>
      <w:r w:rsidRPr="00B66673">
        <w:rPr>
          <w:rFonts w:ascii="Calibri" w:hAnsi="Calibri" w:cs="Times New Roman"/>
          <w:lang w:val="en-GB"/>
        </w:rPr>
        <w:t xml:space="preserve">feature. Naïve Bayes is a simple algorithm than can sometimes outperform more sophisticated algorithms. </w:t>
      </w:r>
    </w:p>
    <w:p w14:paraId="1A2CC7B5" w14:textId="77777777" w:rsidR="00B66673" w:rsidRPr="00B66673" w:rsidRDefault="00B66673" w:rsidP="00B66673">
      <w:pPr>
        <w:widowControl w:val="0"/>
        <w:autoSpaceDE w:val="0"/>
        <w:autoSpaceDN w:val="0"/>
        <w:adjustRightInd w:val="0"/>
        <w:spacing w:after="0" w:line="240" w:lineRule="auto"/>
        <w:rPr>
          <w:rFonts w:ascii="Calibri" w:hAnsi="Calibri" w:cs="Times New Roman"/>
          <w:lang w:val="en-GB"/>
        </w:rPr>
      </w:pPr>
    </w:p>
    <w:p w14:paraId="42F628F2" w14:textId="77777777" w:rsidR="00B66673" w:rsidRPr="00B66673" w:rsidRDefault="00B66673" w:rsidP="00B66673">
      <w:pPr>
        <w:widowControl w:val="0"/>
        <w:autoSpaceDE w:val="0"/>
        <w:autoSpaceDN w:val="0"/>
        <w:adjustRightInd w:val="0"/>
        <w:spacing w:after="0" w:line="240" w:lineRule="auto"/>
        <w:rPr>
          <w:rFonts w:ascii="Calibri" w:hAnsi="Calibri" w:cs="Times New Roman"/>
          <w:lang w:val="en-GB"/>
        </w:rPr>
      </w:pPr>
      <w:r w:rsidRPr="00B66673">
        <w:rPr>
          <w:rFonts w:ascii="Calibri" w:hAnsi="Calibri" w:cs="Times New Roman"/>
          <w:lang w:val="en-GB"/>
        </w:rPr>
        <w:t xml:space="preserve">The conditional probability for the Naïve Bayes is defined </w:t>
      </w:r>
      <w:proofErr w:type="gramStart"/>
      <w:r w:rsidRPr="00B66673">
        <w:rPr>
          <w:rFonts w:ascii="Calibri" w:hAnsi="Calibri" w:cs="Times New Roman"/>
          <w:lang w:val="en-GB"/>
        </w:rPr>
        <w:t>as :</w:t>
      </w:r>
      <w:proofErr w:type="gramEnd"/>
    </w:p>
    <w:p w14:paraId="788D9C9C" w14:textId="77777777" w:rsidR="00B66673" w:rsidRPr="00B66673" w:rsidRDefault="00B66673" w:rsidP="00B66673">
      <w:pPr>
        <w:widowControl w:val="0"/>
        <w:autoSpaceDE w:val="0"/>
        <w:autoSpaceDN w:val="0"/>
        <w:adjustRightInd w:val="0"/>
        <w:spacing w:after="0" w:line="240" w:lineRule="auto"/>
        <w:rPr>
          <w:rFonts w:ascii="Calibri" w:hAnsi="Calibri" w:cs="Times New Roman"/>
          <w:lang w:val="en-GB"/>
        </w:rPr>
      </w:pPr>
    </w:p>
    <w:p w14:paraId="6BBDFE8F" w14:textId="77777777" w:rsidR="00B66673" w:rsidRPr="00B66673" w:rsidRDefault="00B66673" w:rsidP="00B66673">
      <w:pPr>
        <w:widowControl w:val="0"/>
        <w:autoSpaceDE w:val="0"/>
        <w:autoSpaceDN w:val="0"/>
        <w:adjustRightInd w:val="0"/>
        <w:spacing w:after="0" w:line="240" w:lineRule="auto"/>
        <w:rPr>
          <w:rFonts w:ascii="Calibri" w:hAnsi="Calibri" w:cs="Times New Roman"/>
          <w:lang w:val="en-GB"/>
        </w:rPr>
      </w:pPr>
      <w:proofErr w:type="gramStart"/>
      <w:r w:rsidRPr="00B66673">
        <w:rPr>
          <w:rFonts w:ascii="Calibri" w:hAnsi="Calibri" w:cs="Times New Roman"/>
          <w:lang w:val="en-GB"/>
        </w:rPr>
        <w:t xml:space="preserve">P( </w:t>
      </w:r>
      <w:proofErr w:type="spellStart"/>
      <w:r w:rsidRPr="00B66673">
        <w:rPr>
          <w:rFonts w:ascii="Calibri" w:hAnsi="Calibri" w:cs="Times New Roman"/>
          <w:lang w:val="en-GB"/>
        </w:rPr>
        <w:t>Xj</w:t>
      </w:r>
      <w:proofErr w:type="spellEnd"/>
      <w:proofErr w:type="gramEnd"/>
      <w:r w:rsidRPr="00B66673">
        <w:rPr>
          <w:rFonts w:ascii="Calibri" w:hAnsi="Calibri" w:cs="Times New Roman"/>
          <w:lang w:val="en-GB"/>
        </w:rPr>
        <w:t xml:space="preserve"> </w:t>
      </w:r>
      <w:proofErr w:type="spellStart"/>
      <w:r w:rsidRPr="00B66673">
        <w:rPr>
          <w:rFonts w:ascii="Calibri" w:hAnsi="Calibri" w:cs="Times New Roman"/>
          <w:lang w:val="en-GB"/>
        </w:rPr>
        <w:t>yj</w:t>
      </w:r>
      <w:proofErr w:type="spellEnd"/>
      <w:r w:rsidRPr="00B66673">
        <w:rPr>
          <w:rFonts w:ascii="Calibri" w:hAnsi="Calibri" w:cs="Times New Roman"/>
          <w:lang w:val="en-GB"/>
        </w:rPr>
        <w:t xml:space="preserve">) = _mi=1 P( </w:t>
      </w:r>
      <w:proofErr w:type="spellStart"/>
      <w:r w:rsidRPr="00B66673">
        <w:rPr>
          <w:rFonts w:ascii="Calibri" w:hAnsi="Calibri" w:cs="Times New Roman"/>
          <w:lang w:val="en-GB"/>
        </w:rPr>
        <w:t>xij</w:t>
      </w:r>
      <w:proofErr w:type="spellEnd"/>
      <w:r w:rsidRPr="00B66673">
        <w:rPr>
          <w:rFonts w:ascii="Calibri" w:hAnsi="Calibri" w:cs="Times New Roman"/>
          <w:lang w:val="en-GB"/>
        </w:rPr>
        <w:t xml:space="preserve"> </w:t>
      </w:r>
      <w:proofErr w:type="spellStart"/>
      <w:r w:rsidRPr="00B66673">
        <w:rPr>
          <w:rFonts w:ascii="Calibri" w:hAnsi="Calibri" w:cs="Times New Roman"/>
          <w:lang w:val="en-GB"/>
        </w:rPr>
        <w:t>yj</w:t>
      </w:r>
      <w:proofErr w:type="spellEnd"/>
      <w:r w:rsidRPr="00B66673">
        <w:rPr>
          <w:rFonts w:ascii="Calibri" w:hAnsi="Calibri" w:cs="Times New Roman"/>
          <w:lang w:val="en-GB"/>
        </w:rPr>
        <w:t>) (2)</w:t>
      </w:r>
    </w:p>
    <w:p w14:paraId="72DBB7BF" w14:textId="77777777" w:rsidR="00B66673" w:rsidRPr="00B66673" w:rsidRDefault="00B66673" w:rsidP="00B66673">
      <w:pPr>
        <w:widowControl w:val="0"/>
        <w:autoSpaceDE w:val="0"/>
        <w:autoSpaceDN w:val="0"/>
        <w:adjustRightInd w:val="0"/>
        <w:spacing w:after="0" w:line="240" w:lineRule="auto"/>
        <w:rPr>
          <w:rFonts w:ascii="Calibri" w:hAnsi="Calibri" w:cs="Times New Roman"/>
          <w:lang w:val="en-GB"/>
        </w:rPr>
      </w:pPr>
    </w:p>
    <w:p w14:paraId="722507B4" w14:textId="77777777" w:rsidR="00B66673" w:rsidRPr="00B66673" w:rsidRDefault="00B66673" w:rsidP="00B66673">
      <w:pPr>
        <w:widowControl w:val="0"/>
        <w:autoSpaceDE w:val="0"/>
        <w:autoSpaceDN w:val="0"/>
        <w:adjustRightInd w:val="0"/>
        <w:spacing w:after="0" w:line="240" w:lineRule="auto"/>
        <w:rPr>
          <w:rFonts w:ascii="Calibri" w:hAnsi="Calibri" w:cs="Times New Roman"/>
          <w:lang w:val="en-GB"/>
        </w:rPr>
      </w:pPr>
      <w:r w:rsidRPr="00B66673">
        <w:rPr>
          <w:rFonts w:ascii="Calibri" w:hAnsi="Calibri" w:cs="Times New Roman"/>
          <w:lang w:val="en-GB"/>
        </w:rPr>
        <w:t>In this formula, is the feature vector defined as X=fx</w:t>
      </w:r>
      <w:proofErr w:type="gramStart"/>
      <w:r w:rsidRPr="00B66673">
        <w:rPr>
          <w:rFonts w:ascii="Calibri" w:hAnsi="Calibri" w:cs="Times New Roman"/>
          <w:lang w:val="en-GB"/>
        </w:rPr>
        <w:t>1  ,</w:t>
      </w:r>
      <w:proofErr w:type="gramEnd"/>
      <w:r w:rsidRPr="00B66673">
        <w:rPr>
          <w:rFonts w:ascii="Calibri" w:hAnsi="Calibri" w:cs="Times New Roman"/>
          <w:lang w:val="en-GB"/>
        </w:rPr>
        <w:t>x2  ,....</w:t>
      </w:r>
      <w:proofErr w:type="spellStart"/>
      <w:r w:rsidRPr="00B66673">
        <w:rPr>
          <w:rFonts w:ascii="Calibri" w:hAnsi="Calibri" w:cs="Times New Roman"/>
          <w:lang w:val="en-GB"/>
        </w:rPr>
        <w:t>xm</w:t>
      </w:r>
      <w:proofErr w:type="spellEnd"/>
      <w:r w:rsidRPr="00B66673">
        <w:rPr>
          <w:rFonts w:ascii="Calibri" w:hAnsi="Calibri" w:cs="Times New Roman"/>
          <w:lang w:val="en-GB"/>
        </w:rPr>
        <w:t xml:space="preserve"> g and </w:t>
      </w:r>
      <w:proofErr w:type="spellStart"/>
      <w:r w:rsidRPr="00B66673">
        <w:rPr>
          <w:rFonts w:ascii="Calibri" w:hAnsi="Calibri" w:cs="Times New Roman"/>
          <w:lang w:val="en-GB"/>
        </w:rPr>
        <w:t>yj</w:t>
      </w:r>
      <w:proofErr w:type="spellEnd"/>
      <w:r w:rsidRPr="00B66673">
        <w:rPr>
          <w:rFonts w:ascii="Calibri" w:hAnsi="Calibri" w:cs="Times New Roman"/>
          <w:lang w:val="en-GB"/>
        </w:rPr>
        <w:t xml:space="preserve">  is the class label.</w:t>
      </w:r>
    </w:p>
    <w:p w14:paraId="11A58532" w14:textId="77777777" w:rsidR="00B66673" w:rsidRPr="00B66673" w:rsidRDefault="00B66673" w:rsidP="00B66673">
      <w:pPr>
        <w:rPr>
          <w:rFonts w:ascii="Calibri" w:hAnsi="Calibri" w:cs="Times New Roman"/>
          <w:lang w:val="en-GB"/>
        </w:rPr>
      </w:pPr>
    </w:p>
    <w:p w14:paraId="15F38BEF" w14:textId="77777777" w:rsidR="00B66673" w:rsidRPr="00B66673" w:rsidRDefault="00B66673" w:rsidP="00B66673">
      <w:pPr>
        <w:widowControl w:val="0"/>
        <w:autoSpaceDE w:val="0"/>
        <w:autoSpaceDN w:val="0"/>
        <w:adjustRightInd w:val="0"/>
        <w:spacing w:after="0" w:line="240" w:lineRule="auto"/>
        <w:rPr>
          <w:rFonts w:ascii="Calibri" w:hAnsi="Calibri" w:cs="Times New Roman"/>
          <w:lang w:val="en-GB"/>
        </w:rPr>
      </w:pPr>
      <w:r w:rsidRPr="00B66673">
        <w:rPr>
          <w:rFonts w:ascii="Calibri" w:hAnsi="Calibri" w:cs="Times New Roman"/>
          <w:lang w:val="en-GB"/>
        </w:rPr>
        <w:t>C.) Support Vector Machines (SVM)</w:t>
      </w:r>
    </w:p>
    <w:p w14:paraId="3B4C0F37" w14:textId="77777777" w:rsidR="00B66673" w:rsidRPr="00B66673" w:rsidRDefault="00B66673" w:rsidP="00B66673">
      <w:pPr>
        <w:widowControl w:val="0"/>
        <w:autoSpaceDE w:val="0"/>
        <w:autoSpaceDN w:val="0"/>
        <w:adjustRightInd w:val="0"/>
        <w:spacing w:after="0" w:line="240" w:lineRule="auto"/>
        <w:rPr>
          <w:rFonts w:ascii="Calibri" w:hAnsi="Calibri" w:cs="Times New Roman"/>
          <w:lang w:val="en-GB"/>
        </w:rPr>
      </w:pPr>
    </w:p>
    <w:p w14:paraId="6FF07E14" w14:textId="77777777" w:rsidR="00B66673" w:rsidRPr="00B66673" w:rsidRDefault="00B66673" w:rsidP="00B66673">
      <w:pPr>
        <w:widowControl w:val="0"/>
        <w:autoSpaceDE w:val="0"/>
        <w:autoSpaceDN w:val="0"/>
        <w:adjustRightInd w:val="0"/>
        <w:spacing w:after="0" w:line="240" w:lineRule="auto"/>
        <w:rPr>
          <w:rFonts w:ascii="Calibri" w:hAnsi="Calibri" w:cs="Times New Roman"/>
          <w:lang w:val="en-GB"/>
        </w:rPr>
      </w:pPr>
      <w:r w:rsidRPr="00B66673">
        <w:rPr>
          <w:rFonts w:ascii="Calibri" w:hAnsi="Calibri" w:cs="Times New Roman"/>
          <w:lang w:val="en-GB"/>
        </w:rPr>
        <w:t>Support Vector Machines aka SVM is a machine learning problem that is widely used in classification problems. SVM’s</w:t>
      </w:r>
    </w:p>
    <w:p w14:paraId="7821C1F1" w14:textId="77777777" w:rsidR="00B66673" w:rsidRPr="00B66673" w:rsidRDefault="00B66673" w:rsidP="00B66673">
      <w:pPr>
        <w:widowControl w:val="0"/>
        <w:autoSpaceDE w:val="0"/>
        <w:autoSpaceDN w:val="0"/>
        <w:adjustRightInd w:val="0"/>
        <w:spacing w:after="0" w:line="240" w:lineRule="auto"/>
        <w:rPr>
          <w:rFonts w:ascii="Calibri" w:hAnsi="Calibri" w:cs="Times New Roman"/>
          <w:lang w:val="en-GB"/>
        </w:rPr>
      </w:pPr>
      <w:r w:rsidRPr="00B66673">
        <w:rPr>
          <w:rFonts w:ascii="Calibri" w:hAnsi="Calibri" w:cs="Times New Roman"/>
          <w:lang w:val="en-GB"/>
        </w:rPr>
        <w:t>are based on the idea of finding the right hyperplane that can divide a dataset into two classes. SVM uses the discriminative</w:t>
      </w:r>
    </w:p>
    <w:p w14:paraId="421A4458" w14:textId="77777777" w:rsidR="00B66673" w:rsidRDefault="00B66673" w:rsidP="00B66673">
      <w:pPr>
        <w:rPr>
          <w:rFonts w:ascii="Times New Roman" w:hAnsi="Times New Roman" w:cs="Times New Roman"/>
          <w:color w:val="1A1A1A"/>
          <w:sz w:val="20"/>
          <w:szCs w:val="20"/>
          <w:lang w:val="en-GB"/>
        </w:rPr>
      </w:pPr>
    </w:p>
    <w:p w14:paraId="04BCBF4F" w14:textId="77777777" w:rsidR="005D266F" w:rsidRDefault="005D266F" w:rsidP="005D266F">
      <w:pPr>
        <w:spacing w:after="0"/>
        <w:rPr>
          <w:b/>
          <w:sz w:val="36"/>
          <w:szCs w:val="46"/>
        </w:rPr>
      </w:pPr>
      <w:r>
        <w:rPr>
          <w:b/>
          <w:sz w:val="36"/>
          <w:szCs w:val="46"/>
        </w:rPr>
        <w:lastRenderedPageBreak/>
        <w:t xml:space="preserve">Worksheet / Data collection / Observation </w:t>
      </w:r>
      <w:proofErr w:type="spellStart"/>
      <w:r>
        <w:rPr>
          <w:b/>
          <w:sz w:val="36"/>
          <w:szCs w:val="46"/>
        </w:rPr>
        <w:t>etc</w:t>
      </w:r>
      <w:proofErr w:type="spellEnd"/>
    </w:p>
    <w:p w14:paraId="5803FD49" w14:textId="77777777" w:rsidR="00B66673" w:rsidRDefault="00B66673" w:rsidP="005D266F">
      <w:pPr>
        <w:spacing w:after="0"/>
        <w:rPr>
          <w:b/>
          <w:sz w:val="36"/>
          <w:szCs w:val="46"/>
        </w:rPr>
      </w:pPr>
    </w:p>
    <w:p w14:paraId="2C18AD37" w14:textId="77777777" w:rsidR="00B66673" w:rsidRPr="00B66673" w:rsidRDefault="00B66673" w:rsidP="00B66673">
      <w:pPr>
        <w:widowControl w:val="0"/>
        <w:autoSpaceDE w:val="0"/>
        <w:autoSpaceDN w:val="0"/>
        <w:adjustRightInd w:val="0"/>
        <w:spacing w:after="0" w:line="240" w:lineRule="auto"/>
        <w:rPr>
          <w:rFonts w:ascii="Calibri" w:hAnsi="Calibri" w:cs="Times New Roman"/>
          <w:lang w:val="en-GB"/>
        </w:rPr>
      </w:pPr>
      <w:r w:rsidRPr="00B66673">
        <w:rPr>
          <w:rFonts w:ascii="Calibri" w:hAnsi="Calibri" w:cs="Times New Roman"/>
          <w:lang w:val="en-GB"/>
        </w:rPr>
        <w:t>function defined as</w:t>
      </w:r>
    </w:p>
    <w:p w14:paraId="49B9ECB3" w14:textId="77777777" w:rsidR="00B66673" w:rsidRPr="00B66673" w:rsidRDefault="00B66673" w:rsidP="00B66673">
      <w:pPr>
        <w:widowControl w:val="0"/>
        <w:autoSpaceDE w:val="0"/>
        <w:autoSpaceDN w:val="0"/>
        <w:adjustRightInd w:val="0"/>
        <w:spacing w:after="0" w:line="240" w:lineRule="auto"/>
        <w:rPr>
          <w:rFonts w:ascii="Calibri" w:hAnsi="Calibri" w:cs="Times New Roman"/>
          <w:lang w:val="en-GB"/>
        </w:rPr>
      </w:pPr>
    </w:p>
    <w:p w14:paraId="7CBA6112" w14:textId="77777777" w:rsidR="00B66673" w:rsidRPr="00B66673" w:rsidRDefault="00B66673" w:rsidP="00B66673">
      <w:pPr>
        <w:widowControl w:val="0"/>
        <w:autoSpaceDE w:val="0"/>
        <w:autoSpaceDN w:val="0"/>
        <w:adjustRightInd w:val="0"/>
        <w:spacing w:after="0" w:line="240" w:lineRule="auto"/>
        <w:rPr>
          <w:rFonts w:ascii="Calibri" w:hAnsi="Calibri" w:cs="Times New Roman"/>
          <w:lang w:val="en-GB"/>
        </w:rPr>
      </w:pPr>
      <w:proofErr w:type="gramStart"/>
      <w:r w:rsidRPr="00B66673">
        <w:rPr>
          <w:rFonts w:ascii="Calibri" w:hAnsi="Calibri" w:cs="Times New Roman"/>
          <w:lang w:val="en-GB"/>
        </w:rPr>
        <w:t>g( X</w:t>
      </w:r>
      <w:proofErr w:type="gramEnd"/>
      <w:r w:rsidRPr="00B66673">
        <w:rPr>
          <w:rFonts w:ascii="Calibri" w:hAnsi="Calibri" w:cs="Times New Roman"/>
          <w:lang w:val="en-GB"/>
        </w:rPr>
        <w:t xml:space="preserve">) = </w:t>
      </w:r>
      <w:proofErr w:type="spellStart"/>
      <w:r w:rsidRPr="00B66673">
        <w:rPr>
          <w:rFonts w:ascii="Calibri" w:hAnsi="Calibri" w:cs="Times New Roman"/>
          <w:lang w:val="en-GB"/>
        </w:rPr>
        <w:t>wT</w:t>
      </w:r>
      <w:proofErr w:type="spellEnd"/>
      <w:r w:rsidRPr="00B66673">
        <w:rPr>
          <w:rFonts w:ascii="Calibri" w:hAnsi="Calibri" w:cs="Times New Roman"/>
          <w:lang w:val="en-GB"/>
        </w:rPr>
        <w:t xml:space="preserve">  _( X) + b (3)</w:t>
      </w:r>
    </w:p>
    <w:p w14:paraId="152AEBC6" w14:textId="77777777" w:rsidR="00B66673" w:rsidRPr="00B66673" w:rsidRDefault="00B66673" w:rsidP="00B66673">
      <w:pPr>
        <w:widowControl w:val="0"/>
        <w:autoSpaceDE w:val="0"/>
        <w:autoSpaceDN w:val="0"/>
        <w:adjustRightInd w:val="0"/>
        <w:spacing w:after="0" w:line="240" w:lineRule="auto"/>
        <w:rPr>
          <w:rFonts w:ascii="Calibri" w:hAnsi="Calibri" w:cs="Times New Roman"/>
          <w:lang w:val="en-GB"/>
        </w:rPr>
      </w:pPr>
    </w:p>
    <w:p w14:paraId="2AA3C4B3" w14:textId="77777777" w:rsidR="00B66673" w:rsidRPr="00B66673" w:rsidRDefault="00B66673" w:rsidP="00B66673">
      <w:pPr>
        <w:widowControl w:val="0"/>
        <w:autoSpaceDE w:val="0"/>
        <w:autoSpaceDN w:val="0"/>
        <w:adjustRightInd w:val="0"/>
        <w:spacing w:after="0" w:line="240" w:lineRule="auto"/>
        <w:rPr>
          <w:rFonts w:ascii="Calibri" w:hAnsi="Calibri" w:cs="Times New Roman"/>
          <w:lang w:val="en-GB"/>
        </w:rPr>
      </w:pPr>
      <w:r w:rsidRPr="00B66673">
        <w:rPr>
          <w:rFonts w:ascii="Calibri" w:hAnsi="Calibri" w:cs="Times New Roman"/>
          <w:lang w:val="en-GB"/>
        </w:rPr>
        <w:t>In this formula, ’X’ is the feature vector, ’w’ is the weights vector and ’b’ is the bias vector. _ () is the non-linear mapping</w:t>
      </w:r>
    </w:p>
    <w:p w14:paraId="67BDE296" w14:textId="77777777" w:rsidR="00B66673" w:rsidRPr="00B66673" w:rsidRDefault="00B66673" w:rsidP="00B66673">
      <w:pPr>
        <w:rPr>
          <w:rFonts w:ascii="Calibri" w:hAnsi="Calibri" w:cs="Times New Roman"/>
          <w:lang w:val="en-GB"/>
        </w:rPr>
      </w:pPr>
      <w:r w:rsidRPr="00B66673">
        <w:rPr>
          <w:rFonts w:ascii="Calibri" w:hAnsi="Calibri" w:cs="Times New Roman"/>
          <w:lang w:val="en-GB"/>
        </w:rPr>
        <w:t>from input space to high dimensional feature space. ’w’ and ’b’ are learned automatically on the training set.</w:t>
      </w:r>
    </w:p>
    <w:p w14:paraId="7AAA9358" w14:textId="77777777" w:rsidR="00B66673" w:rsidRDefault="00B66673" w:rsidP="005D266F">
      <w:pPr>
        <w:spacing w:after="0"/>
      </w:pPr>
    </w:p>
    <w:p w14:paraId="7CE384A9" w14:textId="77777777" w:rsidR="00B66673" w:rsidRDefault="00B66673" w:rsidP="00B66673">
      <w:pPr>
        <w:widowControl w:val="0"/>
        <w:autoSpaceDE w:val="0"/>
        <w:autoSpaceDN w:val="0"/>
        <w:adjustRightInd w:val="0"/>
        <w:spacing w:after="0" w:line="240" w:lineRule="auto"/>
        <w:rPr>
          <w:rFonts w:ascii="Times New Roman" w:hAnsi="Times New Roman" w:cs="Times New Roman"/>
          <w:color w:val="000000"/>
          <w:sz w:val="20"/>
          <w:szCs w:val="20"/>
          <w:lang w:val="en-GB"/>
        </w:rPr>
      </w:pPr>
      <w:r>
        <w:rPr>
          <w:rFonts w:ascii="Times New Roman" w:hAnsi="Times New Roman" w:cs="Times New Roman"/>
          <w:color w:val="000000"/>
          <w:sz w:val="20"/>
          <w:szCs w:val="20"/>
          <w:lang w:val="en-GB"/>
        </w:rPr>
        <w:t>D.) K-Nearest Neighbours (KNN)</w:t>
      </w:r>
    </w:p>
    <w:p w14:paraId="3F65449A" w14:textId="77777777" w:rsidR="00B66673" w:rsidRDefault="00B66673" w:rsidP="00B66673">
      <w:pPr>
        <w:widowControl w:val="0"/>
        <w:autoSpaceDE w:val="0"/>
        <w:autoSpaceDN w:val="0"/>
        <w:adjustRightInd w:val="0"/>
        <w:spacing w:after="0" w:line="240" w:lineRule="auto"/>
        <w:rPr>
          <w:rFonts w:ascii="Times New Roman" w:hAnsi="Times New Roman" w:cs="Times New Roman"/>
          <w:color w:val="000000"/>
          <w:sz w:val="20"/>
          <w:szCs w:val="20"/>
          <w:lang w:val="en-GB"/>
        </w:rPr>
      </w:pPr>
    </w:p>
    <w:p w14:paraId="2B058F81" w14:textId="77777777" w:rsidR="00B66673" w:rsidRDefault="00B66673" w:rsidP="00B66673">
      <w:pPr>
        <w:widowControl w:val="0"/>
        <w:autoSpaceDE w:val="0"/>
        <w:autoSpaceDN w:val="0"/>
        <w:adjustRightInd w:val="0"/>
        <w:spacing w:after="0" w:line="240" w:lineRule="auto"/>
        <w:rPr>
          <w:rFonts w:ascii="Times New Roman" w:hAnsi="Times New Roman" w:cs="Times New Roman"/>
          <w:color w:val="000000"/>
          <w:sz w:val="20"/>
          <w:szCs w:val="20"/>
          <w:lang w:val="en-GB"/>
        </w:rPr>
      </w:pPr>
      <w:r>
        <w:rPr>
          <w:rFonts w:ascii="Times New Roman" w:hAnsi="Times New Roman" w:cs="Times New Roman"/>
          <w:color w:val="000000"/>
          <w:sz w:val="20"/>
          <w:szCs w:val="20"/>
          <w:lang w:val="en-GB"/>
        </w:rPr>
        <w:t>K-Nearest Neighbours algorithm or the KNN algorithm is a non-parametric lazy learning algorithm. This algorithm stores</w:t>
      </w:r>
    </w:p>
    <w:p w14:paraId="0F5F0D40" w14:textId="77777777" w:rsidR="00B66673" w:rsidRDefault="00B66673" w:rsidP="00B66673">
      <w:pPr>
        <w:widowControl w:val="0"/>
        <w:autoSpaceDE w:val="0"/>
        <w:autoSpaceDN w:val="0"/>
        <w:adjustRightInd w:val="0"/>
        <w:spacing w:after="0" w:line="240" w:lineRule="auto"/>
        <w:rPr>
          <w:rFonts w:ascii="Times New Roman" w:hAnsi="Times New Roman" w:cs="Times New Roman"/>
          <w:color w:val="000000"/>
          <w:sz w:val="20"/>
          <w:szCs w:val="20"/>
          <w:lang w:val="en-GB"/>
        </w:rPr>
      </w:pPr>
      <w:r>
        <w:rPr>
          <w:rFonts w:ascii="Times New Roman" w:hAnsi="Times New Roman" w:cs="Times New Roman"/>
          <w:color w:val="000000"/>
          <w:sz w:val="20"/>
          <w:szCs w:val="20"/>
          <w:lang w:val="en-GB"/>
        </w:rPr>
        <w:t>all available cases and classifies new cases based on similarity measure. It measures the distance between a query scenario and</w:t>
      </w:r>
    </w:p>
    <w:p w14:paraId="4C8C0B5E" w14:textId="77777777" w:rsidR="00B66673" w:rsidRDefault="00B66673" w:rsidP="00B66673">
      <w:pPr>
        <w:widowControl w:val="0"/>
        <w:autoSpaceDE w:val="0"/>
        <w:autoSpaceDN w:val="0"/>
        <w:adjustRightInd w:val="0"/>
        <w:spacing w:after="0" w:line="240" w:lineRule="auto"/>
        <w:rPr>
          <w:rFonts w:ascii="Times New Roman" w:hAnsi="Times New Roman" w:cs="Times New Roman"/>
          <w:color w:val="000000"/>
          <w:sz w:val="20"/>
          <w:szCs w:val="20"/>
          <w:lang w:val="en-GB"/>
        </w:rPr>
      </w:pPr>
      <w:r>
        <w:rPr>
          <w:rFonts w:ascii="Times New Roman" w:hAnsi="Times New Roman" w:cs="Times New Roman"/>
          <w:color w:val="000000"/>
          <w:sz w:val="20"/>
          <w:szCs w:val="20"/>
          <w:lang w:val="en-GB"/>
        </w:rPr>
        <w:t>a set of other scenarios in the dataset. KNN algorithm is measured by a distance function.</w:t>
      </w:r>
    </w:p>
    <w:p w14:paraId="339CFB0D" w14:textId="77777777" w:rsidR="00B66673" w:rsidRDefault="00B66673" w:rsidP="00B66673">
      <w:pPr>
        <w:widowControl w:val="0"/>
        <w:autoSpaceDE w:val="0"/>
        <w:autoSpaceDN w:val="0"/>
        <w:adjustRightInd w:val="0"/>
        <w:spacing w:after="0" w:line="240" w:lineRule="auto"/>
        <w:rPr>
          <w:rFonts w:ascii="Times New Roman" w:hAnsi="Times New Roman" w:cs="Times New Roman"/>
          <w:color w:val="262626"/>
          <w:sz w:val="20"/>
          <w:szCs w:val="20"/>
          <w:lang w:val="en-GB"/>
        </w:rPr>
      </w:pPr>
    </w:p>
    <w:p w14:paraId="2857FCC3" w14:textId="77777777" w:rsidR="00B66673" w:rsidRPr="00B66673" w:rsidRDefault="00B66673" w:rsidP="00B66673">
      <w:pPr>
        <w:widowControl w:val="0"/>
        <w:autoSpaceDE w:val="0"/>
        <w:autoSpaceDN w:val="0"/>
        <w:adjustRightInd w:val="0"/>
        <w:spacing w:after="0" w:line="240" w:lineRule="auto"/>
        <w:rPr>
          <w:rFonts w:ascii="Times New Roman" w:hAnsi="Times New Roman" w:cs="Times New Roman"/>
          <w:color w:val="262626"/>
          <w:sz w:val="13"/>
          <w:szCs w:val="13"/>
          <w:lang w:val="en-GB"/>
        </w:rPr>
      </w:pPr>
      <w:proofErr w:type="spellStart"/>
      <w:proofErr w:type="gramStart"/>
      <w:r>
        <w:rPr>
          <w:rFonts w:ascii="Times New Roman" w:hAnsi="Times New Roman" w:cs="Times New Roman"/>
          <w:color w:val="262626"/>
          <w:sz w:val="20"/>
          <w:szCs w:val="20"/>
          <w:lang w:val="en-GB"/>
        </w:rPr>
        <w:t>dist</w:t>
      </w:r>
      <w:proofErr w:type="spellEnd"/>
      <w:r>
        <w:rPr>
          <w:rFonts w:ascii="Times New Roman" w:hAnsi="Times New Roman" w:cs="Times New Roman"/>
          <w:color w:val="262626"/>
          <w:sz w:val="20"/>
          <w:szCs w:val="20"/>
          <w:lang w:val="en-GB"/>
        </w:rPr>
        <w:t>(</w:t>
      </w:r>
      <w:proofErr w:type="gramEnd"/>
      <w:r>
        <w:rPr>
          <w:rFonts w:ascii="Times New Roman" w:hAnsi="Times New Roman" w:cs="Times New Roman"/>
          <w:color w:val="262626"/>
          <w:sz w:val="20"/>
          <w:szCs w:val="20"/>
          <w:lang w:val="en-GB"/>
        </w:rPr>
        <w:t xml:space="preserve">x, y) = </w:t>
      </w:r>
      <w:r>
        <w:rPr>
          <w:rFonts w:ascii="Times New Roman" w:hAnsi="Times New Roman" w:cs="Times New Roman"/>
          <w:color w:val="262626"/>
          <w:sz w:val="13"/>
          <w:szCs w:val="13"/>
          <w:lang w:val="en-GB"/>
        </w:rPr>
        <w:t xml:space="preserve">n </w:t>
      </w:r>
      <w:proofErr w:type="spellStart"/>
      <w:r>
        <w:rPr>
          <w:rFonts w:ascii="Times New Roman" w:hAnsi="Times New Roman" w:cs="Times New Roman"/>
          <w:color w:val="262626"/>
          <w:sz w:val="13"/>
          <w:szCs w:val="13"/>
          <w:lang w:val="en-GB"/>
        </w:rPr>
        <w:t>i</w:t>
      </w:r>
      <w:proofErr w:type="spellEnd"/>
      <w:r>
        <w:rPr>
          <w:rFonts w:ascii="Times New Roman" w:hAnsi="Times New Roman" w:cs="Times New Roman"/>
          <w:color w:val="262626"/>
          <w:sz w:val="13"/>
          <w:szCs w:val="13"/>
          <w:lang w:val="en-GB"/>
        </w:rPr>
        <w:t>=1</w:t>
      </w:r>
      <w:r>
        <w:rPr>
          <w:rFonts w:ascii="Times New Roman" w:hAnsi="Times New Roman" w:cs="Times New Roman"/>
          <w:color w:val="262626"/>
          <w:sz w:val="20"/>
          <w:szCs w:val="20"/>
          <w:lang w:val="en-GB"/>
        </w:rPr>
        <w:t>Σ √(x</w:t>
      </w:r>
      <w:r>
        <w:rPr>
          <w:rFonts w:ascii="Times New Roman" w:hAnsi="Times New Roman" w:cs="Times New Roman"/>
          <w:color w:val="262626"/>
          <w:sz w:val="13"/>
          <w:szCs w:val="13"/>
          <w:lang w:val="en-GB"/>
        </w:rPr>
        <w:t xml:space="preserve">i </w:t>
      </w:r>
      <w:r>
        <w:rPr>
          <w:rFonts w:ascii="Times New Roman" w:hAnsi="Times New Roman" w:cs="Times New Roman"/>
          <w:color w:val="262626"/>
          <w:sz w:val="20"/>
          <w:szCs w:val="20"/>
          <w:lang w:val="en-GB"/>
        </w:rPr>
        <w:t>). - (</w:t>
      </w:r>
      <w:proofErr w:type="spellStart"/>
      <w:r>
        <w:rPr>
          <w:rFonts w:ascii="Times New Roman" w:hAnsi="Times New Roman" w:cs="Times New Roman"/>
          <w:color w:val="262626"/>
          <w:sz w:val="20"/>
          <w:szCs w:val="20"/>
          <w:lang w:val="en-GB"/>
        </w:rPr>
        <w:t>y</w:t>
      </w:r>
      <w:r>
        <w:rPr>
          <w:rFonts w:ascii="Times New Roman" w:hAnsi="Times New Roman" w:cs="Times New Roman"/>
          <w:color w:val="262626"/>
          <w:sz w:val="13"/>
          <w:szCs w:val="13"/>
          <w:lang w:val="en-GB"/>
        </w:rPr>
        <w:t>i</w:t>
      </w:r>
      <w:proofErr w:type="spellEnd"/>
      <w:r>
        <w:rPr>
          <w:rFonts w:ascii="Times New Roman" w:hAnsi="Times New Roman" w:cs="Times New Roman"/>
          <w:color w:val="262626"/>
          <w:sz w:val="20"/>
          <w:szCs w:val="20"/>
          <w:lang w:val="en-GB"/>
        </w:rPr>
        <w:t>). (4)</w:t>
      </w:r>
    </w:p>
    <w:p w14:paraId="528892EA" w14:textId="77777777" w:rsidR="00B66673" w:rsidRDefault="00B66673" w:rsidP="00B66673">
      <w:pPr>
        <w:widowControl w:val="0"/>
        <w:autoSpaceDE w:val="0"/>
        <w:autoSpaceDN w:val="0"/>
        <w:adjustRightInd w:val="0"/>
        <w:spacing w:after="0" w:line="240" w:lineRule="auto"/>
        <w:rPr>
          <w:rFonts w:ascii="Times New Roman" w:hAnsi="Times New Roman" w:cs="Times New Roman"/>
          <w:color w:val="262626"/>
          <w:sz w:val="20"/>
          <w:szCs w:val="20"/>
          <w:lang w:val="en-GB"/>
        </w:rPr>
      </w:pPr>
    </w:p>
    <w:p w14:paraId="5C78FF2F" w14:textId="77777777" w:rsidR="00B66673" w:rsidRDefault="00B66673" w:rsidP="00B66673">
      <w:pPr>
        <w:widowControl w:val="0"/>
        <w:autoSpaceDE w:val="0"/>
        <w:autoSpaceDN w:val="0"/>
        <w:adjustRightInd w:val="0"/>
        <w:spacing w:after="0" w:line="240" w:lineRule="auto"/>
        <w:rPr>
          <w:rFonts w:ascii="Times New Roman" w:hAnsi="Times New Roman" w:cs="Times New Roman"/>
          <w:color w:val="000000"/>
          <w:sz w:val="20"/>
          <w:szCs w:val="20"/>
          <w:lang w:val="en-GB"/>
        </w:rPr>
      </w:pPr>
      <w:r>
        <w:rPr>
          <w:rFonts w:ascii="Times New Roman" w:hAnsi="Times New Roman" w:cs="Times New Roman"/>
          <w:color w:val="262626"/>
          <w:sz w:val="20"/>
          <w:szCs w:val="20"/>
          <w:lang w:val="en-GB"/>
        </w:rPr>
        <w:t xml:space="preserve">In this </w:t>
      </w:r>
      <w:proofErr w:type="gramStart"/>
      <w:r>
        <w:rPr>
          <w:rFonts w:ascii="Times New Roman" w:hAnsi="Times New Roman" w:cs="Times New Roman"/>
          <w:color w:val="262626"/>
          <w:sz w:val="20"/>
          <w:szCs w:val="20"/>
          <w:lang w:val="en-GB"/>
        </w:rPr>
        <w:t xml:space="preserve">formula, </w:t>
      </w:r>
      <w:r>
        <w:rPr>
          <w:rFonts w:ascii="Times New Roman" w:hAnsi="Times New Roman" w:cs="Times New Roman"/>
          <w:color w:val="000000"/>
          <w:sz w:val="20"/>
          <w:szCs w:val="20"/>
          <w:lang w:val="en-GB"/>
        </w:rPr>
        <w:t xml:space="preserve"> We</w:t>
      </w:r>
      <w:proofErr w:type="gramEnd"/>
      <w:r>
        <w:rPr>
          <w:rFonts w:ascii="Times New Roman" w:hAnsi="Times New Roman" w:cs="Times New Roman"/>
          <w:color w:val="000000"/>
          <w:sz w:val="20"/>
          <w:szCs w:val="20"/>
          <w:lang w:val="en-GB"/>
        </w:rPr>
        <w:t xml:space="preserve"> can compute the distance between two</w:t>
      </w:r>
    </w:p>
    <w:p w14:paraId="28E2A8A9" w14:textId="77777777" w:rsidR="00B66673" w:rsidRDefault="00B66673" w:rsidP="00B66673">
      <w:pPr>
        <w:widowControl w:val="0"/>
        <w:autoSpaceDE w:val="0"/>
        <w:autoSpaceDN w:val="0"/>
        <w:adjustRightInd w:val="0"/>
        <w:spacing w:after="0" w:line="240" w:lineRule="auto"/>
        <w:rPr>
          <w:rFonts w:ascii="Times New Roman" w:hAnsi="Times New Roman" w:cs="Times New Roman"/>
          <w:color w:val="000000"/>
          <w:sz w:val="20"/>
          <w:szCs w:val="20"/>
          <w:lang w:val="en-GB"/>
        </w:rPr>
      </w:pPr>
      <w:r>
        <w:rPr>
          <w:rFonts w:ascii="Times New Roman" w:hAnsi="Times New Roman" w:cs="Times New Roman"/>
          <w:color w:val="000000"/>
          <w:sz w:val="20"/>
          <w:szCs w:val="20"/>
          <w:lang w:val="en-GB"/>
        </w:rPr>
        <w:t>scenarios using some distance function d(</w:t>
      </w:r>
      <w:proofErr w:type="spellStart"/>
      <w:proofErr w:type="gramStart"/>
      <w:r>
        <w:rPr>
          <w:rFonts w:ascii="Times New Roman" w:hAnsi="Times New Roman" w:cs="Times New Roman"/>
          <w:color w:val="000000"/>
          <w:sz w:val="20"/>
          <w:szCs w:val="20"/>
          <w:lang w:val="en-GB"/>
        </w:rPr>
        <w:t>x,y</w:t>
      </w:r>
      <w:proofErr w:type="spellEnd"/>
      <w:proofErr w:type="gramEnd"/>
      <w:r>
        <w:rPr>
          <w:rFonts w:ascii="Times New Roman" w:hAnsi="Times New Roman" w:cs="Times New Roman"/>
          <w:color w:val="000000"/>
          <w:sz w:val="20"/>
          <w:szCs w:val="20"/>
          <w:lang w:val="en-GB"/>
        </w:rPr>
        <w:t xml:space="preserve">), where </w:t>
      </w:r>
      <w:proofErr w:type="spellStart"/>
      <w:r>
        <w:rPr>
          <w:rFonts w:ascii="Times New Roman" w:hAnsi="Times New Roman" w:cs="Times New Roman"/>
          <w:color w:val="000000"/>
          <w:sz w:val="20"/>
          <w:szCs w:val="20"/>
          <w:lang w:val="en-GB"/>
        </w:rPr>
        <w:t>x,y</w:t>
      </w:r>
      <w:proofErr w:type="spellEnd"/>
      <w:r>
        <w:rPr>
          <w:rFonts w:ascii="Times New Roman" w:hAnsi="Times New Roman" w:cs="Times New Roman"/>
          <w:color w:val="000000"/>
          <w:sz w:val="20"/>
          <w:szCs w:val="20"/>
          <w:lang w:val="en-GB"/>
        </w:rPr>
        <w:t xml:space="preserve"> are</w:t>
      </w:r>
    </w:p>
    <w:p w14:paraId="1A6D152B" w14:textId="77777777" w:rsidR="005E3836" w:rsidRDefault="00B66673" w:rsidP="00B66673">
      <w:pPr>
        <w:rPr>
          <w:sz w:val="28"/>
          <w:szCs w:val="26"/>
        </w:rPr>
      </w:pPr>
      <w:r>
        <w:rPr>
          <w:rFonts w:ascii="Times New Roman" w:hAnsi="Times New Roman" w:cs="Times New Roman"/>
          <w:color w:val="000000"/>
          <w:sz w:val="20"/>
          <w:szCs w:val="20"/>
          <w:lang w:val="en-GB"/>
        </w:rPr>
        <w:t>scenarios composed of N features.</w:t>
      </w:r>
      <w:r>
        <w:rPr>
          <w:sz w:val="28"/>
          <w:szCs w:val="26"/>
        </w:rPr>
        <w:t xml:space="preserve"> </w:t>
      </w:r>
      <w:r w:rsidR="005E3836">
        <w:rPr>
          <w:sz w:val="28"/>
          <w:szCs w:val="26"/>
        </w:rPr>
        <w:br w:type="page"/>
      </w:r>
    </w:p>
    <w:p w14:paraId="65D1C7D1" w14:textId="77777777" w:rsidR="005D5342" w:rsidRDefault="005D5342" w:rsidP="003618E2">
      <w:pPr>
        <w:spacing w:after="0"/>
        <w:jc w:val="center"/>
        <w:rPr>
          <w:sz w:val="28"/>
          <w:szCs w:val="26"/>
        </w:rPr>
        <w:sectPr w:rsidR="005D5342" w:rsidSect="005D5342">
          <w:headerReference w:type="default" r:id="rId8"/>
          <w:footerReference w:type="default" r:id="rId9"/>
          <w:pgSz w:w="11907" w:h="16839" w:code="9"/>
          <w:pgMar w:top="567" w:right="600" w:bottom="2410" w:left="800" w:header="240" w:footer="720" w:gutter="0"/>
          <w:cols w:space="720"/>
          <w:docGrid w:linePitch="360"/>
        </w:sectPr>
      </w:pPr>
    </w:p>
    <w:p w14:paraId="3BEB9BC8" w14:textId="77777777" w:rsidR="003618E2" w:rsidRPr="001E4DD6" w:rsidRDefault="003618E2" w:rsidP="003618E2">
      <w:pPr>
        <w:spacing w:after="0"/>
        <w:jc w:val="center"/>
        <w:rPr>
          <w:sz w:val="28"/>
          <w:szCs w:val="26"/>
        </w:rPr>
      </w:pPr>
      <w:r w:rsidRPr="001E4DD6">
        <w:rPr>
          <w:sz w:val="28"/>
          <w:szCs w:val="26"/>
        </w:rPr>
        <w:lastRenderedPageBreak/>
        <w:t>Project Assessment (Reviews)</w:t>
      </w:r>
      <w:r>
        <w:rPr>
          <w:sz w:val="28"/>
          <w:szCs w:val="26"/>
        </w:rPr>
        <w:t xml:space="preserve">                        </w:t>
      </w:r>
      <w:r w:rsidR="00816BE6">
        <w:rPr>
          <w:sz w:val="28"/>
          <w:szCs w:val="26"/>
        </w:rPr>
        <w:t xml:space="preserve">                         </w:t>
      </w:r>
      <w:r>
        <w:rPr>
          <w:sz w:val="28"/>
          <w:szCs w:val="26"/>
        </w:rPr>
        <w:t>Date:</w:t>
      </w:r>
      <w:r w:rsidR="00C133D3">
        <w:rPr>
          <w:sz w:val="28"/>
          <w:szCs w:val="26"/>
        </w:rPr>
        <w:t xml:space="preserve"> 20/10/16</w:t>
      </w:r>
    </w:p>
    <w:p w14:paraId="58C40EFD" w14:textId="77777777" w:rsidR="003618E2" w:rsidRDefault="003618E2" w:rsidP="003618E2">
      <w:pPr>
        <w:spacing w:after="0"/>
        <w:rPr>
          <w:b/>
          <w:bCs/>
          <w:sz w:val="32"/>
        </w:rPr>
      </w:pPr>
      <w:r>
        <w:rPr>
          <w:b/>
          <w:bCs/>
          <w:sz w:val="32"/>
        </w:rPr>
        <w:t>Zeroth Review</w:t>
      </w:r>
    </w:p>
    <w:p w14:paraId="747FD6C0" w14:textId="77777777" w:rsidR="003618E2" w:rsidRPr="00903A14" w:rsidRDefault="003618E2" w:rsidP="003618E2">
      <w:pPr>
        <w:spacing w:after="0"/>
        <w:rPr>
          <w:b/>
          <w:bCs/>
          <w:sz w:val="32"/>
        </w:rPr>
      </w:pPr>
    </w:p>
    <w:tbl>
      <w:tblPr>
        <w:tblStyle w:val="TableGrid"/>
        <w:tblW w:w="14142" w:type="dxa"/>
        <w:tblLayout w:type="fixed"/>
        <w:tblLook w:val="04A0" w:firstRow="1" w:lastRow="0" w:firstColumn="1" w:lastColumn="0" w:noHBand="0" w:noVBand="1"/>
      </w:tblPr>
      <w:tblGrid>
        <w:gridCol w:w="1101"/>
        <w:gridCol w:w="3107"/>
        <w:gridCol w:w="3103"/>
        <w:gridCol w:w="5130"/>
        <w:gridCol w:w="1701"/>
      </w:tblGrid>
      <w:tr w:rsidR="003618E2" w14:paraId="6001D46D" w14:textId="77777777" w:rsidTr="00966E3F">
        <w:trPr>
          <w:trHeight w:val="672"/>
        </w:trPr>
        <w:tc>
          <w:tcPr>
            <w:tcW w:w="1101" w:type="dxa"/>
            <w:vMerge w:val="restart"/>
          </w:tcPr>
          <w:p w14:paraId="675E7198" w14:textId="77777777" w:rsidR="003618E2" w:rsidRPr="003A3EB3" w:rsidRDefault="003618E2" w:rsidP="00794F23">
            <w:pPr>
              <w:rPr>
                <w:b/>
              </w:rPr>
            </w:pPr>
            <w:r w:rsidRPr="003A3EB3">
              <w:rPr>
                <w:b/>
              </w:rPr>
              <w:t>Register Number</w:t>
            </w:r>
          </w:p>
        </w:tc>
        <w:tc>
          <w:tcPr>
            <w:tcW w:w="3107" w:type="dxa"/>
            <w:vMerge w:val="restart"/>
          </w:tcPr>
          <w:p w14:paraId="2D38B926" w14:textId="77777777" w:rsidR="003618E2" w:rsidRPr="003A3EB3" w:rsidRDefault="003618E2" w:rsidP="00794F23">
            <w:pPr>
              <w:rPr>
                <w:b/>
              </w:rPr>
            </w:pPr>
            <w:r w:rsidRPr="003A3EB3">
              <w:rPr>
                <w:b/>
              </w:rPr>
              <w:t>General comments</w:t>
            </w:r>
          </w:p>
        </w:tc>
        <w:tc>
          <w:tcPr>
            <w:tcW w:w="3103" w:type="dxa"/>
            <w:vMerge w:val="restart"/>
          </w:tcPr>
          <w:p w14:paraId="7423B3FA" w14:textId="77777777" w:rsidR="003618E2" w:rsidRPr="003A3EB3" w:rsidRDefault="003618E2" w:rsidP="00794F23">
            <w:pPr>
              <w:rPr>
                <w:b/>
              </w:rPr>
            </w:pPr>
            <w:r w:rsidRPr="003A3EB3">
              <w:rPr>
                <w:b/>
              </w:rPr>
              <w:t>Specific comments</w:t>
            </w:r>
          </w:p>
        </w:tc>
        <w:tc>
          <w:tcPr>
            <w:tcW w:w="5130" w:type="dxa"/>
            <w:vMerge w:val="restart"/>
          </w:tcPr>
          <w:p w14:paraId="18BC8179" w14:textId="77777777" w:rsidR="003618E2" w:rsidRPr="003A3EB3" w:rsidRDefault="003618E2" w:rsidP="00794F23">
            <w:pPr>
              <w:jc w:val="center"/>
              <w:rPr>
                <w:b/>
              </w:rPr>
            </w:pPr>
            <w:r w:rsidRPr="003A3EB3">
              <w:rPr>
                <w:b/>
              </w:rPr>
              <w:t>Title of the Project</w:t>
            </w:r>
          </w:p>
        </w:tc>
        <w:tc>
          <w:tcPr>
            <w:tcW w:w="1701" w:type="dxa"/>
          </w:tcPr>
          <w:p w14:paraId="12BFB7FB" w14:textId="77777777" w:rsidR="003618E2" w:rsidRPr="003A3EB3" w:rsidRDefault="003618E2" w:rsidP="00794F23">
            <w:pPr>
              <w:jc w:val="center"/>
              <w:rPr>
                <w:b/>
              </w:rPr>
            </w:pPr>
            <w:r w:rsidRPr="003A3EB3">
              <w:rPr>
                <w:b/>
              </w:rPr>
              <w:t>Total</w:t>
            </w:r>
          </w:p>
        </w:tc>
      </w:tr>
      <w:tr w:rsidR="003618E2" w14:paraId="3CC20DD2" w14:textId="77777777" w:rsidTr="00966E3F">
        <w:trPr>
          <w:trHeight w:val="117"/>
        </w:trPr>
        <w:tc>
          <w:tcPr>
            <w:tcW w:w="1101" w:type="dxa"/>
            <w:vMerge/>
          </w:tcPr>
          <w:p w14:paraId="413F34EF" w14:textId="77777777" w:rsidR="003618E2" w:rsidRPr="003A3EB3" w:rsidRDefault="003618E2" w:rsidP="00794F23">
            <w:pPr>
              <w:rPr>
                <w:b/>
              </w:rPr>
            </w:pPr>
          </w:p>
        </w:tc>
        <w:tc>
          <w:tcPr>
            <w:tcW w:w="3107" w:type="dxa"/>
            <w:vMerge/>
          </w:tcPr>
          <w:p w14:paraId="30DE9EC6" w14:textId="77777777" w:rsidR="003618E2" w:rsidRPr="003A3EB3" w:rsidRDefault="003618E2" w:rsidP="00794F23">
            <w:pPr>
              <w:rPr>
                <w:b/>
              </w:rPr>
            </w:pPr>
          </w:p>
        </w:tc>
        <w:tc>
          <w:tcPr>
            <w:tcW w:w="3103" w:type="dxa"/>
            <w:vMerge/>
          </w:tcPr>
          <w:p w14:paraId="677DE59F" w14:textId="77777777" w:rsidR="003618E2" w:rsidRPr="003A3EB3" w:rsidRDefault="003618E2" w:rsidP="00794F23">
            <w:pPr>
              <w:rPr>
                <w:b/>
              </w:rPr>
            </w:pPr>
          </w:p>
        </w:tc>
        <w:tc>
          <w:tcPr>
            <w:tcW w:w="5130" w:type="dxa"/>
            <w:vMerge/>
          </w:tcPr>
          <w:p w14:paraId="63DF00D7" w14:textId="77777777" w:rsidR="003618E2" w:rsidRPr="003A3EB3" w:rsidRDefault="003618E2" w:rsidP="00794F23">
            <w:pPr>
              <w:tabs>
                <w:tab w:val="left" w:pos="915"/>
              </w:tabs>
              <w:jc w:val="center"/>
              <w:rPr>
                <w:b/>
              </w:rPr>
            </w:pPr>
          </w:p>
        </w:tc>
        <w:tc>
          <w:tcPr>
            <w:tcW w:w="1701" w:type="dxa"/>
          </w:tcPr>
          <w:p w14:paraId="7D303083" w14:textId="77777777" w:rsidR="003618E2" w:rsidRPr="003A3EB3" w:rsidRDefault="003618E2" w:rsidP="00794F23">
            <w:pPr>
              <w:jc w:val="center"/>
              <w:rPr>
                <w:b/>
              </w:rPr>
            </w:pPr>
            <w:r w:rsidRPr="003A3EB3">
              <w:rPr>
                <w:b/>
              </w:rPr>
              <w:t>20</w:t>
            </w:r>
            <w:r>
              <w:rPr>
                <w:b/>
              </w:rPr>
              <w:t xml:space="preserve"> Marks</w:t>
            </w:r>
          </w:p>
        </w:tc>
      </w:tr>
      <w:tr w:rsidR="003618E2" w14:paraId="67D1D2D7" w14:textId="77777777" w:rsidTr="00966E3F">
        <w:trPr>
          <w:trHeight w:val="1653"/>
        </w:trPr>
        <w:tc>
          <w:tcPr>
            <w:tcW w:w="1101" w:type="dxa"/>
          </w:tcPr>
          <w:p w14:paraId="7B99116B" w14:textId="77777777" w:rsidR="003618E2" w:rsidRDefault="003618E2" w:rsidP="00794F23"/>
        </w:tc>
        <w:tc>
          <w:tcPr>
            <w:tcW w:w="3107" w:type="dxa"/>
          </w:tcPr>
          <w:p w14:paraId="3A3E37CC" w14:textId="77777777" w:rsidR="003618E2" w:rsidRDefault="003618E2" w:rsidP="00794F23"/>
        </w:tc>
        <w:tc>
          <w:tcPr>
            <w:tcW w:w="3103" w:type="dxa"/>
          </w:tcPr>
          <w:p w14:paraId="7FEF65BF" w14:textId="77777777" w:rsidR="003618E2" w:rsidRDefault="003618E2" w:rsidP="00794F23"/>
        </w:tc>
        <w:tc>
          <w:tcPr>
            <w:tcW w:w="5130" w:type="dxa"/>
          </w:tcPr>
          <w:p w14:paraId="1E1F4C05" w14:textId="77777777" w:rsidR="003618E2" w:rsidRDefault="003618E2" w:rsidP="00794F23"/>
        </w:tc>
        <w:tc>
          <w:tcPr>
            <w:tcW w:w="1701" w:type="dxa"/>
          </w:tcPr>
          <w:p w14:paraId="31B42A91" w14:textId="77777777" w:rsidR="003618E2" w:rsidRDefault="003618E2" w:rsidP="00794F23"/>
        </w:tc>
      </w:tr>
      <w:tr w:rsidR="003618E2" w14:paraId="613773A4" w14:textId="77777777" w:rsidTr="00966E3F">
        <w:trPr>
          <w:trHeight w:val="1653"/>
        </w:trPr>
        <w:tc>
          <w:tcPr>
            <w:tcW w:w="1101" w:type="dxa"/>
          </w:tcPr>
          <w:p w14:paraId="77927DF5" w14:textId="77777777" w:rsidR="003618E2" w:rsidRDefault="003618E2" w:rsidP="00794F23"/>
        </w:tc>
        <w:tc>
          <w:tcPr>
            <w:tcW w:w="3107" w:type="dxa"/>
          </w:tcPr>
          <w:p w14:paraId="49F729DF" w14:textId="77777777" w:rsidR="003618E2" w:rsidRDefault="003618E2" w:rsidP="00794F23"/>
        </w:tc>
        <w:tc>
          <w:tcPr>
            <w:tcW w:w="3103" w:type="dxa"/>
          </w:tcPr>
          <w:p w14:paraId="2A0E323F" w14:textId="77777777" w:rsidR="003618E2" w:rsidRDefault="003618E2" w:rsidP="00794F23"/>
        </w:tc>
        <w:tc>
          <w:tcPr>
            <w:tcW w:w="5130" w:type="dxa"/>
          </w:tcPr>
          <w:p w14:paraId="7DAA5361" w14:textId="77777777" w:rsidR="003618E2" w:rsidRDefault="003618E2" w:rsidP="00794F23"/>
        </w:tc>
        <w:tc>
          <w:tcPr>
            <w:tcW w:w="1701" w:type="dxa"/>
          </w:tcPr>
          <w:p w14:paraId="0A4DAECC" w14:textId="77777777" w:rsidR="003618E2" w:rsidRDefault="003618E2" w:rsidP="00794F23"/>
        </w:tc>
      </w:tr>
      <w:tr w:rsidR="003618E2" w14:paraId="04FE6987" w14:textId="77777777" w:rsidTr="00966E3F">
        <w:trPr>
          <w:trHeight w:val="1653"/>
        </w:trPr>
        <w:tc>
          <w:tcPr>
            <w:tcW w:w="1101" w:type="dxa"/>
          </w:tcPr>
          <w:p w14:paraId="275C48E0" w14:textId="77777777" w:rsidR="003618E2" w:rsidRDefault="003618E2" w:rsidP="00794F23"/>
        </w:tc>
        <w:tc>
          <w:tcPr>
            <w:tcW w:w="3107" w:type="dxa"/>
          </w:tcPr>
          <w:p w14:paraId="1A647B3D" w14:textId="77777777" w:rsidR="003618E2" w:rsidRDefault="003618E2" w:rsidP="00794F23"/>
        </w:tc>
        <w:tc>
          <w:tcPr>
            <w:tcW w:w="3103" w:type="dxa"/>
          </w:tcPr>
          <w:p w14:paraId="1BD8A00A" w14:textId="77777777" w:rsidR="003618E2" w:rsidRDefault="003618E2" w:rsidP="00794F23"/>
        </w:tc>
        <w:tc>
          <w:tcPr>
            <w:tcW w:w="5130" w:type="dxa"/>
          </w:tcPr>
          <w:p w14:paraId="6080610B" w14:textId="77777777" w:rsidR="003618E2" w:rsidRDefault="003618E2" w:rsidP="00794F23"/>
        </w:tc>
        <w:tc>
          <w:tcPr>
            <w:tcW w:w="1701" w:type="dxa"/>
          </w:tcPr>
          <w:p w14:paraId="3817D2CA" w14:textId="77777777" w:rsidR="003618E2" w:rsidRDefault="003618E2" w:rsidP="00794F23"/>
        </w:tc>
      </w:tr>
      <w:tr w:rsidR="003618E2" w14:paraId="61199F6E" w14:textId="77777777" w:rsidTr="00966E3F">
        <w:trPr>
          <w:trHeight w:val="1653"/>
        </w:trPr>
        <w:tc>
          <w:tcPr>
            <w:tcW w:w="1101" w:type="dxa"/>
          </w:tcPr>
          <w:p w14:paraId="2F2300DD" w14:textId="77777777" w:rsidR="003618E2" w:rsidRDefault="003618E2" w:rsidP="00794F23"/>
        </w:tc>
        <w:tc>
          <w:tcPr>
            <w:tcW w:w="3107" w:type="dxa"/>
          </w:tcPr>
          <w:p w14:paraId="6CE4E730" w14:textId="77777777" w:rsidR="003618E2" w:rsidRDefault="003618E2" w:rsidP="00794F23"/>
        </w:tc>
        <w:tc>
          <w:tcPr>
            <w:tcW w:w="3103" w:type="dxa"/>
          </w:tcPr>
          <w:p w14:paraId="24861287" w14:textId="77777777" w:rsidR="003618E2" w:rsidRDefault="003618E2" w:rsidP="00794F23"/>
        </w:tc>
        <w:tc>
          <w:tcPr>
            <w:tcW w:w="5130" w:type="dxa"/>
          </w:tcPr>
          <w:p w14:paraId="468182B5" w14:textId="77777777" w:rsidR="003618E2" w:rsidRDefault="003618E2" w:rsidP="00794F23"/>
        </w:tc>
        <w:tc>
          <w:tcPr>
            <w:tcW w:w="1701" w:type="dxa"/>
          </w:tcPr>
          <w:p w14:paraId="71804666" w14:textId="77777777" w:rsidR="003618E2" w:rsidRDefault="003618E2" w:rsidP="00794F23"/>
        </w:tc>
      </w:tr>
    </w:tbl>
    <w:p w14:paraId="2F0619DA" w14:textId="77777777" w:rsidR="003618E2" w:rsidRDefault="003618E2" w:rsidP="003618E2">
      <w:pPr>
        <w:spacing w:after="0"/>
        <w:jc w:val="center"/>
        <w:rPr>
          <w:sz w:val="28"/>
          <w:szCs w:val="26"/>
        </w:rPr>
      </w:pPr>
    </w:p>
    <w:p w14:paraId="181A8056" w14:textId="77777777" w:rsidR="00E678D1" w:rsidRDefault="00966E3F" w:rsidP="00966E3F">
      <w:pPr>
        <w:spacing w:after="0"/>
        <w:rPr>
          <w:sz w:val="28"/>
          <w:szCs w:val="26"/>
        </w:rPr>
      </w:pPr>
      <w:r>
        <w:rPr>
          <w:sz w:val="28"/>
          <w:szCs w:val="26"/>
        </w:rPr>
        <w:lastRenderedPageBreak/>
        <w:t xml:space="preserve">                                                   </w:t>
      </w:r>
      <w:r w:rsidR="00E678D1" w:rsidRPr="001E4DD6">
        <w:rPr>
          <w:sz w:val="28"/>
          <w:szCs w:val="26"/>
        </w:rPr>
        <w:t>Project Assessment (Reviews)</w:t>
      </w:r>
      <w:r w:rsidR="00E678D1">
        <w:rPr>
          <w:sz w:val="28"/>
          <w:szCs w:val="26"/>
        </w:rPr>
        <w:t xml:space="preserve">                      </w:t>
      </w:r>
      <w:r>
        <w:rPr>
          <w:sz w:val="28"/>
          <w:szCs w:val="26"/>
        </w:rPr>
        <w:t xml:space="preserve">                                               </w:t>
      </w:r>
      <w:r w:rsidR="00E678D1">
        <w:rPr>
          <w:sz w:val="28"/>
          <w:szCs w:val="26"/>
        </w:rPr>
        <w:t xml:space="preserve">  Date:</w:t>
      </w:r>
      <w:r w:rsidR="00C133D3">
        <w:rPr>
          <w:sz w:val="28"/>
          <w:szCs w:val="26"/>
        </w:rPr>
        <w:t xml:space="preserve"> 27/01/17</w:t>
      </w:r>
    </w:p>
    <w:p w14:paraId="4BBA294D" w14:textId="77777777" w:rsidR="00E678D1" w:rsidRDefault="00E678D1" w:rsidP="00E678D1">
      <w:pPr>
        <w:spacing w:after="0"/>
        <w:jc w:val="center"/>
        <w:rPr>
          <w:sz w:val="28"/>
          <w:szCs w:val="26"/>
        </w:rPr>
      </w:pPr>
    </w:p>
    <w:p w14:paraId="3FCF4271" w14:textId="77777777" w:rsidR="00E678D1" w:rsidRDefault="00E678D1" w:rsidP="00E678D1">
      <w:pPr>
        <w:spacing w:after="0"/>
        <w:ind w:right="330"/>
        <w:rPr>
          <w:b/>
          <w:bCs/>
          <w:sz w:val="32"/>
        </w:rPr>
      </w:pPr>
      <w:r>
        <w:rPr>
          <w:b/>
          <w:bCs/>
          <w:sz w:val="32"/>
        </w:rPr>
        <w:t>Review</w:t>
      </w:r>
      <w:r w:rsidRPr="00903A14">
        <w:rPr>
          <w:b/>
          <w:bCs/>
          <w:sz w:val="32"/>
        </w:rPr>
        <w:t>: I</w:t>
      </w:r>
    </w:p>
    <w:p w14:paraId="0D34D03B" w14:textId="77777777" w:rsidR="00E678D1" w:rsidRPr="00903A14" w:rsidRDefault="00DA7ED1" w:rsidP="00E678D1">
      <w:pPr>
        <w:spacing w:after="0"/>
        <w:ind w:right="330"/>
        <w:rPr>
          <w:b/>
          <w:bCs/>
          <w:sz w:val="32"/>
        </w:rPr>
      </w:pPr>
      <w:r>
        <w:rPr>
          <w:b/>
          <w:bCs/>
          <w:sz w:val="32"/>
        </w:rPr>
        <w:t xml:space="preserve">Register Number: </w:t>
      </w:r>
      <w:r w:rsidR="006025B2">
        <w:rPr>
          <w:b/>
          <w:bCs/>
          <w:sz w:val="32"/>
        </w:rPr>
        <w:t>1031310379</w:t>
      </w:r>
    </w:p>
    <w:tbl>
      <w:tblPr>
        <w:tblStyle w:val="TableGrid"/>
        <w:tblW w:w="15654" w:type="dxa"/>
        <w:tblInd w:w="-95" w:type="dxa"/>
        <w:tblLayout w:type="fixed"/>
        <w:tblLook w:val="04A0" w:firstRow="1" w:lastRow="0" w:firstColumn="1" w:lastColumn="0" w:noHBand="0" w:noVBand="1"/>
      </w:tblPr>
      <w:tblGrid>
        <w:gridCol w:w="1599"/>
        <w:gridCol w:w="1518"/>
        <w:gridCol w:w="2935"/>
        <w:gridCol w:w="2231"/>
        <w:gridCol w:w="1701"/>
        <w:gridCol w:w="1843"/>
        <w:gridCol w:w="1276"/>
        <w:gridCol w:w="2551"/>
      </w:tblGrid>
      <w:tr w:rsidR="00DA7ED1" w14:paraId="5F25A7EB" w14:textId="77777777" w:rsidTr="00DA7ED1">
        <w:trPr>
          <w:trHeight w:val="739"/>
        </w:trPr>
        <w:tc>
          <w:tcPr>
            <w:tcW w:w="1599" w:type="dxa"/>
            <w:vMerge w:val="restart"/>
          </w:tcPr>
          <w:p w14:paraId="3E251F7B" w14:textId="77777777" w:rsidR="00DA7ED1" w:rsidRPr="009F127F" w:rsidRDefault="00DA7ED1" w:rsidP="00794F23">
            <w:pPr>
              <w:rPr>
                <w:b/>
              </w:rPr>
            </w:pPr>
            <w:r w:rsidRPr="009F127F">
              <w:rPr>
                <w:b/>
              </w:rPr>
              <w:t>General comments</w:t>
            </w:r>
          </w:p>
        </w:tc>
        <w:tc>
          <w:tcPr>
            <w:tcW w:w="1518" w:type="dxa"/>
            <w:vMerge w:val="restart"/>
          </w:tcPr>
          <w:p w14:paraId="3135866E" w14:textId="77777777" w:rsidR="00DA7ED1" w:rsidRPr="009F127F" w:rsidRDefault="00DA7ED1" w:rsidP="00794F23">
            <w:pPr>
              <w:rPr>
                <w:b/>
              </w:rPr>
            </w:pPr>
            <w:r w:rsidRPr="009F127F">
              <w:rPr>
                <w:b/>
              </w:rPr>
              <w:t>Specific comments</w:t>
            </w:r>
          </w:p>
        </w:tc>
        <w:tc>
          <w:tcPr>
            <w:tcW w:w="2935" w:type="dxa"/>
            <w:vMerge w:val="restart"/>
          </w:tcPr>
          <w:p w14:paraId="6D72EE25" w14:textId="77777777" w:rsidR="00DA7ED1" w:rsidRPr="009F127F" w:rsidRDefault="00DA7ED1" w:rsidP="00794F23">
            <w:pPr>
              <w:jc w:val="center"/>
              <w:rPr>
                <w:b/>
              </w:rPr>
            </w:pPr>
            <w:r w:rsidRPr="009F127F">
              <w:rPr>
                <w:b/>
              </w:rPr>
              <w:t>Reviewer</w:t>
            </w:r>
            <w:r>
              <w:rPr>
                <w:b/>
              </w:rPr>
              <w:t xml:space="preserve"> Names</w:t>
            </w:r>
          </w:p>
        </w:tc>
        <w:tc>
          <w:tcPr>
            <w:tcW w:w="2231" w:type="dxa"/>
          </w:tcPr>
          <w:p w14:paraId="6D26E684" w14:textId="77777777" w:rsidR="00DA7ED1" w:rsidRPr="009F127F" w:rsidRDefault="00DA7ED1" w:rsidP="00794F23">
            <w:pPr>
              <w:rPr>
                <w:b/>
              </w:rPr>
            </w:pPr>
            <w:r w:rsidRPr="009F127F">
              <w:rPr>
                <w:b/>
              </w:rPr>
              <w:t>Presentation</w:t>
            </w:r>
          </w:p>
          <w:p w14:paraId="08665782" w14:textId="77777777" w:rsidR="00DA7ED1" w:rsidRPr="009F127F" w:rsidRDefault="00DA7ED1" w:rsidP="00794F23">
            <w:pPr>
              <w:rPr>
                <w:b/>
              </w:rPr>
            </w:pPr>
          </w:p>
        </w:tc>
        <w:tc>
          <w:tcPr>
            <w:tcW w:w="1701" w:type="dxa"/>
          </w:tcPr>
          <w:p w14:paraId="5937CBF3" w14:textId="77777777" w:rsidR="00DA7ED1" w:rsidRPr="009F127F" w:rsidRDefault="00DA7ED1" w:rsidP="00794F23">
            <w:pPr>
              <w:rPr>
                <w:b/>
              </w:rPr>
            </w:pPr>
            <w:r w:rsidRPr="009F127F">
              <w:rPr>
                <w:b/>
              </w:rPr>
              <w:t>Design &amp;</w:t>
            </w:r>
          </w:p>
          <w:p w14:paraId="4C980C2F" w14:textId="77777777" w:rsidR="00DA7ED1" w:rsidRPr="009F127F" w:rsidRDefault="00DA7ED1" w:rsidP="00794F23">
            <w:pPr>
              <w:rPr>
                <w:b/>
              </w:rPr>
            </w:pPr>
            <w:r w:rsidRPr="009F127F">
              <w:rPr>
                <w:b/>
              </w:rPr>
              <w:t>Methodology</w:t>
            </w:r>
          </w:p>
        </w:tc>
        <w:tc>
          <w:tcPr>
            <w:tcW w:w="1843" w:type="dxa"/>
          </w:tcPr>
          <w:p w14:paraId="001837ED" w14:textId="77777777" w:rsidR="00DA7ED1" w:rsidRPr="009F127F" w:rsidRDefault="00DA7ED1" w:rsidP="00794F23">
            <w:pPr>
              <w:rPr>
                <w:b/>
              </w:rPr>
            </w:pPr>
            <w:r w:rsidRPr="009F127F">
              <w:rPr>
                <w:b/>
              </w:rPr>
              <w:t>Implementation</w:t>
            </w:r>
          </w:p>
        </w:tc>
        <w:tc>
          <w:tcPr>
            <w:tcW w:w="1276" w:type="dxa"/>
          </w:tcPr>
          <w:p w14:paraId="3C263233" w14:textId="77777777" w:rsidR="00DA7ED1" w:rsidRPr="009F127F" w:rsidRDefault="00DA7ED1" w:rsidP="00794F23">
            <w:pPr>
              <w:rPr>
                <w:b/>
              </w:rPr>
            </w:pPr>
            <w:r w:rsidRPr="009F127F">
              <w:rPr>
                <w:b/>
              </w:rPr>
              <w:t>Report</w:t>
            </w:r>
          </w:p>
        </w:tc>
        <w:tc>
          <w:tcPr>
            <w:tcW w:w="2551" w:type="dxa"/>
          </w:tcPr>
          <w:p w14:paraId="2060A3B9" w14:textId="77777777" w:rsidR="00DA7ED1" w:rsidRPr="009F127F" w:rsidRDefault="00DA7ED1" w:rsidP="00794F23">
            <w:pPr>
              <w:jc w:val="center"/>
              <w:rPr>
                <w:b/>
              </w:rPr>
            </w:pPr>
            <w:r w:rsidRPr="009F127F">
              <w:rPr>
                <w:b/>
              </w:rPr>
              <w:t>Total</w:t>
            </w:r>
          </w:p>
          <w:p w14:paraId="3675C57A" w14:textId="77777777" w:rsidR="00DA7ED1" w:rsidRPr="009F127F" w:rsidRDefault="00DA7ED1" w:rsidP="00794F23">
            <w:pPr>
              <w:rPr>
                <w:b/>
              </w:rPr>
            </w:pPr>
          </w:p>
        </w:tc>
      </w:tr>
      <w:tr w:rsidR="00DA7ED1" w14:paraId="35A05876" w14:textId="77777777" w:rsidTr="00DA7ED1">
        <w:trPr>
          <w:trHeight w:val="128"/>
        </w:trPr>
        <w:tc>
          <w:tcPr>
            <w:tcW w:w="1599" w:type="dxa"/>
            <w:vMerge/>
          </w:tcPr>
          <w:p w14:paraId="42A7D0F7" w14:textId="77777777" w:rsidR="00DA7ED1" w:rsidRPr="009F127F" w:rsidRDefault="00DA7ED1" w:rsidP="00794F23">
            <w:pPr>
              <w:rPr>
                <w:b/>
              </w:rPr>
            </w:pPr>
          </w:p>
        </w:tc>
        <w:tc>
          <w:tcPr>
            <w:tcW w:w="1518" w:type="dxa"/>
            <w:vMerge/>
          </w:tcPr>
          <w:p w14:paraId="3B087177" w14:textId="77777777" w:rsidR="00DA7ED1" w:rsidRPr="009F127F" w:rsidRDefault="00DA7ED1" w:rsidP="00794F23">
            <w:pPr>
              <w:rPr>
                <w:b/>
              </w:rPr>
            </w:pPr>
          </w:p>
        </w:tc>
        <w:tc>
          <w:tcPr>
            <w:tcW w:w="2935" w:type="dxa"/>
            <w:vMerge/>
          </w:tcPr>
          <w:p w14:paraId="4DF5C4FC" w14:textId="77777777" w:rsidR="00DA7ED1" w:rsidRPr="009F127F" w:rsidRDefault="00DA7ED1" w:rsidP="00794F23">
            <w:pPr>
              <w:rPr>
                <w:b/>
              </w:rPr>
            </w:pPr>
          </w:p>
        </w:tc>
        <w:tc>
          <w:tcPr>
            <w:tcW w:w="2231" w:type="dxa"/>
          </w:tcPr>
          <w:p w14:paraId="6892E0D2" w14:textId="77777777" w:rsidR="00DA7ED1" w:rsidRPr="009F127F" w:rsidRDefault="00DA7ED1" w:rsidP="00794F23">
            <w:pPr>
              <w:tabs>
                <w:tab w:val="left" w:pos="915"/>
              </w:tabs>
              <w:jc w:val="center"/>
              <w:rPr>
                <w:b/>
              </w:rPr>
            </w:pPr>
            <w:r w:rsidRPr="009F127F">
              <w:rPr>
                <w:b/>
              </w:rPr>
              <w:t>10 Marks</w:t>
            </w:r>
          </w:p>
        </w:tc>
        <w:tc>
          <w:tcPr>
            <w:tcW w:w="1701" w:type="dxa"/>
          </w:tcPr>
          <w:p w14:paraId="65C7B9FE" w14:textId="77777777" w:rsidR="00DA7ED1" w:rsidRPr="009F127F" w:rsidRDefault="00DA7ED1" w:rsidP="00794F23">
            <w:pPr>
              <w:jc w:val="center"/>
              <w:rPr>
                <w:b/>
              </w:rPr>
            </w:pPr>
            <w:r w:rsidRPr="009F127F">
              <w:rPr>
                <w:b/>
              </w:rPr>
              <w:t>15 Marks</w:t>
            </w:r>
          </w:p>
        </w:tc>
        <w:tc>
          <w:tcPr>
            <w:tcW w:w="1843" w:type="dxa"/>
          </w:tcPr>
          <w:p w14:paraId="3A374015" w14:textId="77777777" w:rsidR="00DA7ED1" w:rsidRPr="009F127F" w:rsidRDefault="00DA7ED1" w:rsidP="00794F23">
            <w:pPr>
              <w:jc w:val="center"/>
              <w:rPr>
                <w:b/>
              </w:rPr>
            </w:pPr>
            <w:r w:rsidRPr="009F127F">
              <w:rPr>
                <w:b/>
              </w:rPr>
              <w:t>15 Marks</w:t>
            </w:r>
          </w:p>
        </w:tc>
        <w:tc>
          <w:tcPr>
            <w:tcW w:w="1276" w:type="dxa"/>
          </w:tcPr>
          <w:p w14:paraId="74A2344D" w14:textId="77777777" w:rsidR="00DA7ED1" w:rsidRPr="009F127F" w:rsidRDefault="00DA7ED1" w:rsidP="00794F23">
            <w:pPr>
              <w:jc w:val="center"/>
              <w:rPr>
                <w:b/>
              </w:rPr>
            </w:pPr>
            <w:r w:rsidRPr="009F127F">
              <w:rPr>
                <w:b/>
              </w:rPr>
              <w:t>10 Marks</w:t>
            </w:r>
          </w:p>
        </w:tc>
        <w:tc>
          <w:tcPr>
            <w:tcW w:w="2551" w:type="dxa"/>
          </w:tcPr>
          <w:p w14:paraId="0DBD638A" w14:textId="77777777" w:rsidR="00DA7ED1" w:rsidRPr="009F127F" w:rsidRDefault="00DA7ED1" w:rsidP="00794F23">
            <w:pPr>
              <w:jc w:val="center"/>
              <w:rPr>
                <w:b/>
              </w:rPr>
            </w:pPr>
            <w:r w:rsidRPr="009F127F">
              <w:rPr>
                <w:b/>
              </w:rPr>
              <w:t>50</w:t>
            </w:r>
            <w:r>
              <w:rPr>
                <w:b/>
              </w:rPr>
              <w:t xml:space="preserve">  marks</w:t>
            </w:r>
          </w:p>
        </w:tc>
      </w:tr>
      <w:tr w:rsidR="00DA7ED1" w14:paraId="2A2347CB" w14:textId="77777777" w:rsidTr="00DA7ED1">
        <w:trPr>
          <w:trHeight w:val="414"/>
        </w:trPr>
        <w:tc>
          <w:tcPr>
            <w:tcW w:w="1599" w:type="dxa"/>
            <w:vMerge w:val="restart"/>
          </w:tcPr>
          <w:p w14:paraId="636E6A9A" w14:textId="77777777" w:rsidR="00DA7ED1" w:rsidRDefault="00DA7ED1" w:rsidP="00794F23"/>
        </w:tc>
        <w:tc>
          <w:tcPr>
            <w:tcW w:w="1518" w:type="dxa"/>
            <w:vMerge w:val="restart"/>
          </w:tcPr>
          <w:p w14:paraId="1DFC7794" w14:textId="77777777" w:rsidR="00DA7ED1" w:rsidRDefault="00DA7ED1" w:rsidP="00794F23"/>
        </w:tc>
        <w:tc>
          <w:tcPr>
            <w:tcW w:w="2935" w:type="dxa"/>
          </w:tcPr>
          <w:p w14:paraId="7984363D" w14:textId="77777777" w:rsidR="00DA7ED1" w:rsidRDefault="00DA7ED1" w:rsidP="00794F23"/>
          <w:p w14:paraId="6021BB51" w14:textId="77777777" w:rsidR="00DA7ED1" w:rsidRDefault="00DA7ED1" w:rsidP="00794F23"/>
        </w:tc>
        <w:tc>
          <w:tcPr>
            <w:tcW w:w="2231" w:type="dxa"/>
          </w:tcPr>
          <w:p w14:paraId="091C07B1" w14:textId="77777777" w:rsidR="00DA7ED1" w:rsidRDefault="00DA7ED1" w:rsidP="00794F23"/>
        </w:tc>
        <w:tc>
          <w:tcPr>
            <w:tcW w:w="1701" w:type="dxa"/>
          </w:tcPr>
          <w:p w14:paraId="135FCF0B" w14:textId="77777777" w:rsidR="00DA7ED1" w:rsidRDefault="00DA7ED1" w:rsidP="00794F23"/>
        </w:tc>
        <w:tc>
          <w:tcPr>
            <w:tcW w:w="1843" w:type="dxa"/>
          </w:tcPr>
          <w:p w14:paraId="5D96A63F" w14:textId="77777777" w:rsidR="00DA7ED1" w:rsidRDefault="00DA7ED1" w:rsidP="00794F23"/>
        </w:tc>
        <w:tc>
          <w:tcPr>
            <w:tcW w:w="1276" w:type="dxa"/>
          </w:tcPr>
          <w:p w14:paraId="7774A323" w14:textId="77777777" w:rsidR="00DA7ED1" w:rsidRDefault="00DA7ED1" w:rsidP="00794F23"/>
        </w:tc>
        <w:tc>
          <w:tcPr>
            <w:tcW w:w="2551" w:type="dxa"/>
          </w:tcPr>
          <w:p w14:paraId="50A37744" w14:textId="77777777" w:rsidR="00DA7ED1" w:rsidRDefault="00DA7ED1" w:rsidP="00794F23"/>
        </w:tc>
      </w:tr>
      <w:tr w:rsidR="00DA7ED1" w14:paraId="24DDAA7D" w14:textId="77777777" w:rsidTr="00DA7ED1">
        <w:trPr>
          <w:trHeight w:val="351"/>
        </w:trPr>
        <w:tc>
          <w:tcPr>
            <w:tcW w:w="1599" w:type="dxa"/>
            <w:vMerge/>
          </w:tcPr>
          <w:p w14:paraId="2685F34A" w14:textId="77777777" w:rsidR="00DA7ED1" w:rsidRDefault="00DA7ED1" w:rsidP="00794F23"/>
        </w:tc>
        <w:tc>
          <w:tcPr>
            <w:tcW w:w="1518" w:type="dxa"/>
            <w:vMerge/>
          </w:tcPr>
          <w:p w14:paraId="7BD32EBA" w14:textId="77777777" w:rsidR="00DA7ED1" w:rsidRDefault="00DA7ED1" w:rsidP="00794F23"/>
        </w:tc>
        <w:tc>
          <w:tcPr>
            <w:tcW w:w="2935" w:type="dxa"/>
          </w:tcPr>
          <w:p w14:paraId="6FB49565" w14:textId="77777777" w:rsidR="00DA7ED1" w:rsidRDefault="00DA7ED1" w:rsidP="00794F23"/>
          <w:p w14:paraId="7DD43F65" w14:textId="77777777" w:rsidR="00DA7ED1" w:rsidRDefault="00DA7ED1" w:rsidP="00794F23"/>
        </w:tc>
        <w:tc>
          <w:tcPr>
            <w:tcW w:w="2231" w:type="dxa"/>
          </w:tcPr>
          <w:p w14:paraId="529101B2" w14:textId="77777777" w:rsidR="00DA7ED1" w:rsidRDefault="00DA7ED1" w:rsidP="00794F23"/>
        </w:tc>
        <w:tc>
          <w:tcPr>
            <w:tcW w:w="1701" w:type="dxa"/>
          </w:tcPr>
          <w:p w14:paraId="1FFAFB2F" w14:textId="77777777" w:rsidR="00DA7ED1" w:rsidRDefault="00DA7ED1" w:rsidP="00794F23"/>
        </w:tc>
        <w:tc>
          <w:tcPr>
            <w:tcW w:w="1843" w:type="dxa"/>
          </w:tcPr>
          <w:p w14:paraId="7A82F4AA" w14:textId="77777777" w:rsidR="00DA7ED1" w:rsidRDefault="00DA7ED1" w:rsidP="00794F23"/>
        </w:tc>
        <w:tc>
          <w:tcPr>
            <w:tcW w:w="1276" w:type="dxa"/>
          </w:tcPr>
          <w:p w14:paraId="0CF11F9D" w14:textId="77777777" w:rsidR="00DA7ED1" w:rsidRDefault="00DA7ED1" w:rsidP="00794F23"/>
        </w:tc>
        <w:tc>
          <w:tcPr>
            <w:tcW w:w="2551" w:type="dxa"/>
          </w:tcPr>
          <w:p w14:paraId="19567545" w14:textId="77777777" w:rsidR="00DA7ED1" w:rsidRDefault="00DA7ED1" w:rsidP="00794F23"/>
        </w:tc>
      </w:tr>
      <w:tr w:rsidR="00DA7ED1" w14:paraId="3C550F63" w14:textId="77777777" w:rsidTr="00DA7ED1">
        <w:trPr>
          <w:trHeight w:val="351"/>
        </w:trPr>
        <w:tc>
          <w:tcPr>
            <w:tcW w:w="1599" w:type="dxa"/>
            <w:vMerge/>
          </w:tcPr>
          <w:p w14:paraId="66E24FC1" w14:textId="77777777" w:rsidR="00DA7ED1" w:rsidRDefault="00DA7ED1" w:rsidP="00794F23"/>
        </w:tc>
        <w:tc>
          <w:tcPr>
            <w:tcW w:w="1518" w:type="dxa"/>
            <w:vMerge/>
          </w:tcPr>
          <w:p w14:paraId="131A90DC" w14:textId="77777777" w:rsidR="00DA7ED1" w:rsidRDefault="00DA7ED1" w:rsidP="00794F23"/>
        </w:tc>
        <w:tc>
          <w:tcPr>
            <w:tcW w:w="2935" w:type="dxa"/>
          </w:tcPr>
          <w:p w14:paraId="7D33F10E" w14:textId="77777777" w:rsidR="00DA7ED1" w:rsidRDefault="00DA7ED1" w:rsidP="00794F23"/>
          <w:p w14:paraId="4CB39B93" w14:textId="77777777" w:rsidR="00DA7ED1" w:rsidRDefault="00DA7ED1" w:rsidP="00794F23"/>
        </w:tc>
        <w:tc>
          <w:tcPr>
            <w:tcW w:w="2231" w:type="dxa"/>
          </w:tcPr>
          <w:p w14:paraId="2164290D" w14:textId="77777777" w:rsidR="00DA7ED1" w:rsidRDefault="00DA7ED1" w:rsidP="00794F23"/>
        </w:tc>
        <w:tc>
          <w:tcPr>
            <w:tcW w:w="1701" w:type="dxa"/>
          </w:tcPr>
          <w:p w14:paraId="1A87989D" w14:textId="77777777" w:rsidR="00DA7ED1" w:rsidRDefault="00DA7ED1" w:rsidP="00794F23"/>
        </w:tc>
        <w:tc>
          <w:tcPr>
            <w:tcW w:w="1843" w:type="dxa"/>
          </w:tcPr>
          <w:p w14:paraId="5EF67E0C" w14:textId="77777777" w:rsidR="00DA7ED1" w:rsidRDefault="00DA7ED1" w:rsidP="00794F23"/>
        </w:tc>
        <w:tc>
          <w:tcPr>
            <w:tcW w:w="1276" w:type="dxa"/>
          </w:tcPr>
          <w:p w14:paraId="314E8959" w14:textId="77777777" w:rsidR="00DA7ED1" w:rsidRDefault="00DA7ED1" w:rsidP="00794F23"/>
        </w:tc>
        <w:tc>
          <w:tcPr>
            <w:tcW w:w="2551" w:type="dxa"/>
          </w:tcPr>
          <w:p w14:paraId="2CF7DFE5" w14:textId="77777777" w:rsidR="00DA7ED1" w:rsidRDefault="00DA7ED1" w:rsidP="00794F23"/>
        </w:tc>
      </w:tr>
      <w:tr w:rsidR="00DA7ED1" w14:paraId="5044DA5E" w14:textId="77777777" w:rsidTr="00DA7ED1">
        <w:trPr>
          <w:trHeight w:val="351"/>
        </w:trPr>
        <w:tc>
          <w:tcPr>
            <w:tcW w:w="1599" w:type="dxa"/>
            <w:vMerge/>
          </w:tcPr>
          <w:p w14:paraId="263C0F79" w14:textId="77777777" w:rsidR="00DA7ED1" w:rsidRDefault="00DA7ED1" w:rsidP="00794F23"/>
        </w:tc>
        <w:tc>
          <w:tcPr>
            <w:tcW w:w="1518" w:type="dxa"/>
            <w:vMerge/>
          </w:tcPr>
          <w:p w14:paraId="692A6BDF" w14:textId="77777777" w:rsidR="00DA7ED1" w:rsidRDefault="00DA7ED1" w:rsidP="00794F23"/>
        </w:tc>
        <w:tc>
          <w:tcPr>
            <w:tcW w:w="2935" w:type="dxa"/>
          </w:tcPr>
          <w:p w14:paraId="1B793ED4" w14:textId="77777777" w:rsidR="00DA7ED1" w:rsidRDefault="00DA7ED1" w:rsidP="00794F23"/>
          <w:p w14:paraId="156C0550" w14:textId="77777777" w:rsidR="00DA7ED1" w:rsidRDefault="00DA7ED1" w:rsidP="00794F23"/>
        </w:tc>
        <w:tc>
          <w:tcPr>
            <w:tcW w:w="2231" w:type="dxa"/>
          </w:tcPr>
          <w:p w14:paraId="6C148DAD" w14:textId="77777777" w:rsidR="00DA7ED1" w:rsidRDefault="00DA7ED1" w:rsidP="00794F23"/>
        </w:tc>
        <w:tc>
          <w:tcPr>
            <w:tcW w:w="1701" w:type="dxa"/>
          </w:tcPr>
          <w:p w14:paraId="6B8C07DA" w14:textId="77777777" w:rsidR="00DA7ED1" w:rsidRDefault="00DA7ED1" w:rsidP="00794F23"/>
        </w:tc>
        <w:tc>
          <w:tcPr>
            <w:tcW w:w="1843" w:type="dxa"/>
          </w:tcPr>
          <w:p w14:paraId="76162683" w14:textId="77777777" w:rsidR="00DA7ED1" w:rsidRDefault="00DA7ED1" w:rsidP="00794F23"/>
        </w:tc>
        <w:tc>
          <w:tcPr>
            <w:tcW w:w="1276" w:type="dxa"/>
          </w:tcPr>
          <w:p w14:paraId="4AD05438" w14:textId="77777777" w:rsidR="00DA7ED1" w:rsidRDefault="00DA7ED1" w:rsidP="00794F23"/>
        </w:tc>
        <w:tc>
          <w:tcPr>
            <w:tcW w:w="2551" w:type="dxa"/>
          </w:tcPr>
          <w:p w14:paraId="353BC016" w14:textId="77777777" w:rsidR="00DA7ED1" w:rsidRDefault="00DA7ED1" w:rsidP="00794F23"/>
        </w:tc>
      </w:tr>
      <w:tr w:rsidR="00DA7ED1" w14:paraId="75EB4C69" w14:textId="77777777" w:rsidTr="00DA7ED1">
        <w:trPr>
          <w:trHeight w:val="351"/>
        </w:trPr>
        <w:tc>
          <w:tcPr>
            <w:tcW w:w="1599" w:type="dxa"/>
            <w:vMerge/>
          </w:tcPr>
          <w:p w14:paraId="7C7A21D6" w14:textId="77777777" w:rsidR="00DA7ED1" w:rsidRDefault="00DA7ED1" w:rsidP="00794F23"/>
        </w:tc>
        <w:tc>
          <w:tcPr>
            <w:tcW w:w="1518" w:type="dxa"/>
            <w:vMerge/>
          </w:tcPr>
          <w:p w14:paraId="7470F8D6" w14:textId="77777777" w:rsidR="00DA7ED1" w:rsidRDefault="00DA7ED1" w:rsidP="00794F23"/>
        </w:tc>
        <w:tc>
          <w:tcPr>
            <w:tcW w:w="2935" w:type="dxa"/>
          </w:tcPr>
          <w:p w14:paraId="2D0731BD" w14:textId="77777777" w:rsidR="00DA7ED1" w:rsidRDefault="00DA7ED1" w:rsidP="00794F23"/>
          <w:p w14:paraId="080BED37" w14:textId="77777777" w:rsidR="00DA7ED1" w:rsidRDefault="00DA7ED1" w:rsidP="00794F23"/>
        </w:tc>
        <w:tc>
          <w:tcPr>
            <w:tcW w:w="2231" w:type="dxa"/>
          </w:tcPr>
          <w:p w14:paraId="4C980A61" w14:textId="77777777" w:rsidR="00DA7ED1" w:rsidRDefault="00DA7ED1" w:rsidP="00794F23"/>
        </w:tc>
        <w:tc>
          <w:tcPr>
            <w:tcW w:w="1701" w:type="dxa"/>
          </w:tcPr>
          <w:p w14:paraId="7FD31C4D" w14:textId="77777777" w:rsidR="00DA7ED1" w:rsidRDefault="00DA7ED1" w:rsidP="00794F23"/>
        </w:tc>
        <w:tc>
          <w:tcPr>
            <w:tcW w:w="1843" w:type="dxa"/>
          </w:tcPr>
          <w:p w14:paraId="60F1B9D8" w14:textId="77777777" w:rsidR="00DA7ED1" w:rsidRDefault="00DA7ED1" w:rsidP="00794F23"/>
        </w:tc>
        <w:tc>
          <w:tcPr>
            <w:tcW w:w="1276" w:type="dxa"/>
          </w:tcPr>
          <w:p w14:paraId="347387AF" w14:textId="77777777" w:rsidR="00DA7ED1" w:rsidRDefault="00DA7ED1" w:rsidP="00794F23"/>
        </w:tc>
        <w:tc>
          <w:tcPr>
            <w:tcW w:w="2551" w:type="dxa"/>
          </w:tcPr>
          <w:p w14:paraId="4F2913D9" w14:textId="77777777" w:rsidR="00DA7ED1" w:rsidRDefault="00DA7ED1" w:rsidP="00794F23"/>
        </w:tc>
      </w:tr>
      <w:tr w:rsidR="00DA7ED1" w14:paraId="27726CF0" w14:textId="77777777" w:rsidTr="00DA7ED1">
        <w:trPr>
          <w:trHeight w:val="351"/>
        </w:trPr>
        <w:tc>
          <w:tcPr>
            <w:tcW w:w="1599" w:type="dxa"/>
            <w:vMerge/>
          </w:tcPr>
          <w:p w14:paraId="5EDF5D84" w14:textId="77777777" w:rsidR="00DA7ED1" w:rsidRDefault="00DA7ED1" w:rsidP="00794F23"/>
        </w:tc>
        <w:tc>
          <w:tcPr>
            <w:tcW w:w="1518" w:type="dxa"/>
            <w:vMerge/>
          </w:tcPr>
          <w:p w14:paraId="3A137715" w14:textId="77777777" w:rsidR="00DA7ED1" w:rsidRDefault="00DA7ED1" w:rsidP="00794F23"/>
        </w:tc>
        <w:tc>
          <w:tcPr>
            <w:tcW w:w="2935" w:type="dxa"/>
          </w:tcPr>
          <w:p w14:paraId="17CC2A36" w14:textId="77777777" w:rsidR="00DA7ED1" w:rsidRDefault="00DA7ED1" w:rsidP="00794F23"/>
          <w:p w14:paraId="0E7C1B55" w14:textId="77777777" w:rsidR="00DA7ED1" w:rsidRDefault="00DA7ED1" w:rsidP="00794F23"/>
        </w:tc>
        <w:tc>
          <w:tcPr>
            <w:tcW w:w="2231" w:type="dxa"/>
          </w:tcPr>
          <w:p w14:paraId="4A314AD2" w14:textId="77777777" w:rsidR="00DA7ED1" w:rsidRDefault="00DA7ED1" w:rsidP="00794F23"/>
        </w:tc>
        <w:tc>
          <w:tcPr>
            <w:tcW w:w="1701" w:type="dxa"/>
          </w:tcPr>
          <w:p w14:paraId="601023F1" w14:textId="77777777" w:rsidR="00DA7ED1" w:rsidRDefault="00DA7ED1" w:rsidP="00794F23"/>
        </w:tc>
        <w:tc>
          <w:tcPr>
            <w:tcW w:w="1843" w:type="dxa"/>
          </w:tcPr>
          <w:p w14:paraId="663FC398" w14:textId="77777777" w:rsidR="00DA7ED1" w:rsidRDefault="00DA7ED1" w:rsidP="00794F23"/>
        </w:tc>
        <w:tc>
          <w:tcPr>
            <w:tcW w:w="1276" w:type="dxa"/>
          </w:tcPr>
          <w:p w14:paraId="373F7F67" w14:textId="77777777" w:rsidR="00DA7ED1" w:rsidRDefault="00DA7ED1" w:rsidP="00794F23"/>
        </w:tc>
        <w:tc>
          <w:tcPr>
            <w:tcW w:w="2551" w:type="dxa"/>
          </w:tcPr>
          <w:p w14:paraId="1A075C73" w14:textId="77777777" w:rsidR="00DA7ED1" w:rsidRDefault="00DA7ED1" w:rsidP="00794F23"/>
        </w:tc>
      </w:tr>
      <w:tr w:rsidR="00DA7ED1" w14:paraId="2B2725DF" w14:textId="77777777" w:rsidTr="00DA7ED1">
        <w:trPr>
          <w:trHeight w:val="351"/>
        </w:trPr>
        <w:tc>
          <w:tcPr>
            <w:tcW w:w="1599" w:type="dxa"/>
            <w:vMerge/>
          </w:tcPr>
          <w:p w14:paraId="6BC9FFC3" w14:textId="77777777" w:rsidR="00DA7ED1" w:rsidRDefault="00DA7ED1" w:rsidP="00794F23"/>
        </w:tc>
        <w:tc>
          <w:tcPr>
            <w:tcW w:w="1518" w:type="dxa"/>
            <w:vMerge/>
          </w:tcPr>
          <w:p w14:paraId="3F65CE1B" w14:textId="77777777" w:rsidR="00DA7ED1" w:rsidRDefault="00DA7ED1" w:rsidP="00794F23"/>
        </w:tc>
        <w:tc>
          <w:tcPr>
            <w:tcW w:w="2935" w:type="dxa"/>
          </w:tcPr>
          <w:p w14:paraId="3FA0BBCC" w14:textId="77777777" w:rsidR="00DA7ED1" w:rsidRDefault="00DA7ED1" w:rsidP="00794F23"/>
          <w:p w14:paraId="145160B9" w14:textId="77777777" w:rsidR="00DA7ED1" w:rsidRDefault="00DA7ED1" w:rsidP="00794F23"/>
        </w:tc>
        <w:tc>
          <w:tcPr>
            <w:tcW w:w="2231" w:type="dxa"/>
          </w:tcPr>
          <w:p w14:paraId="10F843FF" w14:textId="77777777" w:rsidR="00DA7ED1" w:rsidRDefault="00DA7ED1" w:rsidP="00794F23"/>
        </w:tc>
        <w:tc>
          <w:tcPr>
            <w:tcW w:w="1701" w:type="dxa"/>
          </w:tcPr>
          <w:p w14:paraId="1F553640" w14:textId="77777777" w:rsidR="00DA7ED1" w:rsidRDefault="00DA7ED1" w:rsidP="00794F23"/>
        </w:tc>
        <w:tc>
          <w:tcPr>
            <w:tcW w:w="1843" w:type="dxa"/>
          </w:tcPr>
          <w:p w14:paraId="230EF9F6" w14:textId="77777777" w:rsidR="00DA7ED1" w:rsidRDefault="00DA7ED1" w:rsidP="00794F23"/>
        </w:tc>
        <w:tc>
          <w:tcPr>
            <w:tcW w:w="1276" w:type="dxa"/>
          </w:tcPr>
          <w:p w14:paraId="10981B80" w14:textId="77777777" w:rsidR="00DA7ED1" w:rsidRDefault="00DA7ED1" w:rsidP="00794F23"/>
        </w:tc>
        <w:tc>
          <w:tcPr>
            <w:tcW w:w="2551" w:type="dxa"/>
          </w:tcPr>
          <w:p w14:paraId="3663BBC4" w14:textId="77777777" w:rsidR="00DA7ED1" w:rsidRDefault="00DA7ED1" w:rsidP="00794F23"/>
        </w:tc>
      </w:tr>
      <w:tr w:rsidR="00DA7ED1" w14:paraId="740CEA89" w14:textId="77777777" w:rsidTr="00DA7ED1">
        <w:trPr>
          <w:trHeight w:val="342"/>
        </w:trPr>
        <w:tc>
          <w:tcPr>
            <w:tcW w:w="1599" w:type="dxa"/>
            <w:vMerge/>
          </w:tcPr>
          <w:p w14:paraId="17E4A36C" w14:textId="77777777" w:rsidR="00DA7ED1" w:rsidRDefault="00DA7ED1" w:rsidP="00794F23"/>
        </w:tc>
        <w:tc>
          <w:tcPr>
            <w:tcW w:w="1518" w:type="dxa"/>
            <w:vMerge/>
          </w:tcPr>
          <w:p w14:paraId="395E1DAF" w14:textId="77777777" w:rsidR="00DA7ED1" w:rsidRDefault="00DA7ED1" w:rsidP="00794F23"/>
        </w:tc>
        <w:tc>
          <w:tcPr>
            <w:tcW w:w="2935" w:type="dxa"/>
          </w:tcPr>
          <w:p w14:paraId="6AA585EF" w14:textId="77777777" w:rsidR="00DA7ED1" w:rsidRDefault="00DA7ED1" w:rsidP="00794F23"/>
          <w:p w14:paraId="6B1006FA" w14:textId="77777777" w:rsidR="00DA7ED1" w:rsidRDefault="00DA7ED1" w:rsidP="00794F23"/>
        </w:tc>
        <w:tc>
          <w:tcPr>
            <w:tcW w:w="2231" w:type="dxa"/>
          </w:tcPr>
          <w:p w14:paraId="60E886E6" w14:textId="77777777" w:rsidR="00DA7ED1" w:rsidRDefault="00DA7ED1" w:rsidP="00794F23"/>
        </w:tc>
        <w:tc>
          <w:tcPr>
            <w:tcW w:w="1701" w:type="dxa"/>
          </w:tcPr>
          <w:p w14:paraId="538C1CEA" w14:textId="77777777" w:rsidR="00DA7ED1" w:rsidRDefault="00DA7ED1" w:rsidP="00794F23"/>
        </w:tc>
        <w:tc>
          <w:tcPr>
            <w:tcW w:w="1843" w:type="dxa"/>
          </w:tcPr>
          <w:p w14:paraId="413E2469" w14:textId="77777777" w:rsidR="00DA7ED1" w:rsidRDefault="00DA7ED1" w:rsidP="00794F23"/>
        </w:tc>
        <w:tc>
          <w:tcPr>
            <w:tcW w:w="1276" w:type="dxa"/>
          </w:tcPr>
          <w:p w14:paraId="08079D1A" w14:textId="77777777" w:rsidR="00DA7ED1" w:rsidRDefault="00DA7ED1" w:rsidP="00794F23"/>
        </w:tc>
        <w:tc>
          <w:tcPr>
            <w:tcW w:w="2551" w:type="dxa"/>
          </w:tcPr>
          <w:p w14:paraId="27229077" w14:textId="77777777" w:rsidR="00DA7ED1" w:rsidRDefault="00DA7ED1" w:rsidP="00794F23"/>
        </w:tc>
      </w:tr>
      <w:tr w:rsidR="00DA7ED1" w14:paraId="27D39B69" w14:textId="77777777" w:rsidTr="00DA7ED1">
        <w:trPr>
          <w:trHeight w:val="441"/>
        </w:trPr>
        <w:tc>
          <w:tcPr>
            <w:tcW w:w="1599" w:type="dxa"/>
            <w:vMerge/>
          </w:tcPr>
          <w:p w14:paraId="2E8E8AA6" w14:textId="77777777" w:rsidR="00DA7ED1" w:rsidRDefault="00DA7ED1" w:rsidP="00794F23"/>
        </w:tc>
        <w:tc>
          <w:tcPr>
            <w:tcW w:w="1518" w:type="dxa"/>
            <w:vMerge/>
          </w:tcPr>
          <w:p w14:paraId="2D69C5F7" w14:textId="77777777" w:rsidR="00DA7ED1" w:rsidRDefault="00DA7ED1" w:rsidP="00794F23"/>
        </w:tc>
        <w:tc>
          <w:tcPr>
            <w:tcW w:w="2935" w:type="dxa"/>
          </w:tcPr>
          <w:p w14:paraId="4DDC6F65" w14:textId="77777777" w:rsidR="00DA7ED1" w:rsidRDefault="00DA7ED1" w:rsidP="00794F23"/>
          <w:p w14:paraId="1CAA474A" w14:textId="77777777" w:rsidR="00DA7ED1" w:rsidRDefault="00DA7ED1" w:rsidP="00794F23"/>
        </w:tc>
        <w:tc>
          <w:tcPr>
            <w:tcW w:w="2231" w:type="dxa"/>
          </w:tcPr>
          <w:p w14:paraId="4B7DB44E" w14:textId="77777777" w:rsidR="00DA7ED1" w:rsidRDefault="00DA7ED1" w:rsidP="00794F23"/>
        </w:tc>
        <w:tc>
          <w:tcPr>
            <w:tcW w:w="1701" w:type="dxa"/>
          </w:tcPr>
          <w:p w14:paraId="307AE6AF" w14:textId="77777777" w:rsidR="00DA7ED1" w:rsidRDefault="00DA7ED1" w:rsidP="00794F23"/>
        </w:tc>
        <w:tc>
          <w:tcPr>
            <w:tcW w:w="1843" w:type="dxa"/>
          </w:tcPr>
          <w:p w14:paraId="75F092F3" w14:textId="77777777" w:rsidR="00DA7ED1" w:rsidRDefault="00DA7ED1" w:rsidP="00794F23"/>
        </w:tc>
        <w:tc>
          <w:tcPr>
            <w:tcW w:w="1276" w:type="dxa"/>
          </w:tcPr>
          <w:p w14:paraId="29426A24" w14:textId="77777777" w:rsidR="00DA7ED1" w:rsidRDefault="00DA7ED1" w:rsidP="00794F23"/>
        </w:tc>
        <w:tc>
          <w:tcPr>
            <w:tcW w:w="2551" w:type="dxa"/>
          </w:tcPr>
          <w:p w14:paraId="73EEB646" w14:textId="77777777" w:rsidR="00DA7ED1" w:rsidRDefault="00DA7ED1" w:rsidP="00794F23"/>
        </w:tc>
      </w:tr>
    </w:tbl>
    <w:p w14:paraId="7BFDC7E8" w14:textId="77777777" w:rsidR="00E678D1" w:rsidRDefault="00E678D1" w:rsidP="00E678D1">
      <w:pPr>
        <w:spacing w:after="0"/>
      </w:pPr>
    </w:p>
    <w:p w14:paraId="51EB1B65" w14:textId="77777777" w:rsidR="00E678D1" w:rsidRDefault="00E678D1" w:rsidP="00E678D1">
      <w:pPr>
        <w:spacing w:after="0"/>
      </w:pPr>
    </w:p>
    <w:p w14:paraId="4386E54E" w14:textId="77777777" w:rsidR="00E678D1" w:rsidRPr="001E57BF" w:rsidRDefault="00E678D1" w:rsidP="00E678D1">
      <w:pPr>
        <w:spacing w:after="0"/>
      </w:pPr>
      <w:r>
        <w:t>IMPLEMENTATION: 20% OF CODE</w:t>
      </w:r>
    </w:p>
    <w:p w14:paraId="2917C597" w14:textId="77777777" w:rsidR="003618E2" w:rsidRDefault="003618E2" w:rsidP="003618E2">
      <w:pPr>
        <w:spacing w:after="0"/>
        <w:rPr>
          <w:sz w:val="28"/>
          <w:szCs w:val="26"/>
        </w:rPr>
      </w:pPr>
    </w:p>
    <w:p w14:paraId="10040D0C" w14:textId="77777777" w:rsidR="005B2E26" w:rsidRDefault="005B2E26" w:rsidP="005B2E26">
      <w:pPr>
        <w:spacing w:after="0"/>
        <w:rPr>
          <w:sz w:val="28"/>
          <w:szCs w:val="26"/>
        </w:rPr>
      </w:pPr>
      <w:r>
        <w:rPr>
          <w:sz w:val="28"/>
          <w:szCs w:val="26"/>
        </w:rPr>
        <w:lastRenderedPageBreak/>
        <w:t xml:space="preserve">                                                   </w:t>
      </w:r>
      <w:r w:rsidRPr="001E4DD6">
        <w:rPr>
          <w:sz w:val="28"/>
          <w:szCs w:val="26"/>
        </w:rPr>
        <w:t>Project Assessment (Reviews)</w:t>
      </w:r>
      <w:r>
        <w:rPr>
          <w:sz w:val="28"/>
          <w:szCs w:val="26"/>
        </w:rPr>
        <w:t xml:space="preserve">                                                                       Date:</w:t>
      </w:r>
      <w:r w:rsidR="00C133D3">
        <w:rPr>
          <w:sz w:val="28"/>
          <w:szCs w:val="26"/>
        </w:rPr>
        <w:t xml:space="preserve"> </w:t>
      </w:r>
    </w:p>
    <w:p w14:paraId="06753B03" w14:textId="77777777" w:rsidR="005B2E26" w:rsidRDefault="005B2E26" w:rsidP="005B2E26">
      <w:pPr>
        <w:spacing w:after="0"/>
        <w:jc w:val="center"/>
        <w:rPr>
          <w:sz w:val="28"/>
          <w:szCs w:val="26"/>
        </w:rPr>
      </w:pPr>
    </w:p>
    <w:p w14:paraId="5A6597AA" w14:textId="77777777" w:rsidR="005B2E26" w:rsidRDefault="005B2E26" w:rsidP="005B2E26">
      <w:pPr>
        <w:spacing w:after="0"/>
        <w:ind w:right="330"/>
        <w:rPr>
          <w:b/>
          <w:bCs/>
          <w:sz w:val="32"/>
        </w:rPr>
      </w:pPr>
      <w:r>
        <w:rPr>
          <w:b/>
          <w:bCs/>
          <w:sz w:val="32"/>
        </w:rPr>
        <w:t>Review</w:t>
      </w:r>
      <w:r w:rsidRPr="00903A14">
        <w:rPr>
          <w:b/>
          <w:bCs/>
          <w:sz w:val="32"/>
        </w:rPr>
        <w:t>: I</w:t>
      </w:r>
    </w:p>
    <w:p w14:paraId="067829BB" w14:textId="77777777" w:rsidR="005B2E26" w:rsidRPr="00903A14" w:rsidRDefault="00DA7ED1" w:rsidP="005B2E26">
      <w:pPr>
        <w:spacing w:after="0"/>
        <w:ind w:right="330"/>
        <w:rPr>
          <w:b/>
          <w:bCs/>
          <w:sz w:val="32"/>
        </w:rPr>
      </w:pPr>
      <w:r>
        <w:rPr>
          <w:b/>
          <w:bCs/>
          <w:sz w:val="32"/>
        </w:rPr>
        <w:t xml:space="preserve">Register Number: </w:t>
      </w:r>
      <w:r w:rsidR="006025B2">
        <w:rPr>
          <w:b/>
          <w:bCs/>
          <w:sz w:val="32"/>
        </w:rPr>
        <w:t>1031310362</w:t>
      </w:r>
    </w:p>
    <w:tbl>
      <w:tblPr>
        <w:tblStyle w:val="TableGrid"/>
        <w:tblW w:w="15654" w:type="dxa"/>
        <w:tblInd w:w="-95" w:type="dxa"/>
        <w:tblLayout w:type="fixed"/>
        <w:tblLook w:val="04A0" w:firstRow="1" w:lastRow="0" w:firstColumn="1" w:lastColumn="0" w:noHBand="0" w:noVBand="1"/>
      </w:tblPr>
      <w:tblGrid>
        <w:gridCol w:w="1599"/>
        <w:gridCol w:w="1518"/>
        <w:gridCol w:w="2935"/>
        <w:gridCol w:w="2231"/>
        <w:gridCol w:w="1701"/>
        <w:gridCol w:w="1843"/>
        <w:gridCol w:w="1276"/>
        <w:gridCol w:w="2551"/>
      </w:tblGrid>
      <w:tr w:rsidR="00DA7ED1" w14:paraId="4C26B03E" w14:textId="77777777" w:rsidTr="00DA7ED1">
        <w:trPr>
          <w:trHeight w:val="739"/>
        </w:trPr>
        <w:tc>
          <w:tcPr>
            <w:tcW w:w="1599" w:type="dxa"/>
            <w:vMerge w:val="restart"/>
          </w:tcPr>
          <w:p w14:paraId="4AE59DA9" w14:textId="77777777" w:rsidR="00DA7ED1" w:rsidRPr="009F127F" w:rsidRDefault="00DA7ED1" w:rsidP="00794F23">
            <w:pPr>
              <w:rPr>
                <w:b/>
              </w:rPr>
            </w:pPr>
            <w:r w:rsidRPr="009F127F">
              <w:rPr>
                <w:b/>
              </w:rPr>
              <w:t>General comments</w:t>
            </w:r>
          </w:p>
        </w:tc>
        <w:tc>
          <w:tcPr>
            <w:tcW w:w="1518" w:type="dxa"/>
            <w:vMerge w:val="restart"/>
          </w:tcPr>
          <w:p w14:paraId="65DE351C" w14:textId="77777777" w:rsidR="00DA7ED1" w:rsidRPr="009F127F" w:rsidRDefault="00DA7ED1" w:rsidP="00794F23">
            <w:pPr>
              <w:rPr>
                <w:b/>
              </w:rPr>
            </w:pPr>
            <w:r w:rsidRPr="009F127F">
              <w:rPr>
                <w:b/>
              </w:rPr>
              <w:t>Specific comments</w:t>
            </w:r>
          </w:p>
        </w:tc>
        <w:tc>
          <w:tcPr>
            <w:tcW w:w="2935" w:type="dxa"/>
            <w:vMerge w:val="restart"/>
          </w:tcPr>
          <w:p w14:paraId="18A84F69" w14:textId="77777777" w:rsidR="00DA7ED1" w:rsidRPr="009F127F" w:rsidRDefault="00DA7ED1" w:rsidP="00794F23">
            <w:pPr>
              <w:jc w:val="center"/>
              <w:rPr>
                <w:b/>
              </w:rPr>
            </w:pPr>
            <w:r w:rsidRPr="009F127F">
              <w:rPr>
                <w:b/>
              </w:rPr>
              <w:t>Reviewer</w:t>
            </w:r>
            <w:r>
              <w:rPr>
                <w:b/>
              </w:rPr>
              <w:t xml:space="preserve"> Names</w:t>
            </w:r>
          </w:p>
        </w:tc>
        <w:tc>
          <w:tcPr>
            <w:tcW w:w="2231" w:type="dxa"/>
          </w:tcPr>
          <w:p w14:paraId="0BFB39A0" w14:textId="77777777" w:rsidR="00DA7ED1" w:rsidRPr="009F127F" w:rsidRDefault="00DA7ED1" w:rsidP="00794F23">
            <w:pPr>
              <w:rPr>
                <w:b/>
              </w:rPr>
            </w:pPr>
            <w:r w:rsidRPr="009F127F">
              <w:rPr>
                <w:b/>
              </w:rPr>
              <w:t>Presentation</w:t>
            </w:r>
          </w:p>
          <w:p w14:paraId="3FDE77BB" w14:textId="77777777" w:rsidR="00DA7ED1" w:rsidRPr="009F127F" w:rsidRDefault="00DA7ED1" w:rsidP="00794F23">
            <w:pPr>
              <w:rPr>
                <w:b/>
              </w:rPr>
            </w:pPr>
          </w:p>
        </w:tc>
        <w:tc>
          <w:tcPr>
            <w:tcW w:w="1701" w:type="dxa"/>
          </w:tcPr>
          <w:p w14:paraId="54A41B25" w14:textId="77777777" w:rsidR="00DA7ED1" w:rsidRPr="009F127F" w:rsidRDefault="00DA7ED1" w:rsidP="00794F23">
            <w:pPr>
              <w:rPr>
                <w:b/>
              </w:rPr>
            </w:pPr>
            <w:r w:rsidRPr="009F127F">
              <w:rPr>
                <w:b/>
              </w:rPr>
              <w:t>Design &amp;</w:t>
            </w:r>
          </w:p>
          <w:p w14:paraId="36B24EF5" w14:textId="77777777" w:rsidR="00DA7ED1" w:rsidRPr="009F127F" w:rsidRDefault="00DA7ED1" w:rsidP="00794F23">
            <w:pPr>
              <w:rPr>
                <w:b/>
              </w:rPr>
            </w:pPr>
            <w:r w:rsidRPr="009F127F">
              <w:rPr>
                <w:b/>
              </w:rPr>
              <w:t>Methodology</w:t>
            </w:r>
          </w:p>
        </w:tc>
        <w:tc>
          <w:tcPr>
            <w:tcW w:w="1843" w:type="dxa"/>
          </w:tcPr>
          <w:p w14:paraId="718BD1C9" w14:textId="77777777" w:rsidR="00DA7ED1" w:rsidRPr="009F127F" w:rsidRDefault="00DA7ED1" w:rsidP="00794F23">
            <w:pPr>
              <w:rPr>
                <w:b/>
              </w:rPr>
            </w:pPr>
            <w:r w:rsidRPr="009F127F">
              <w:rPr>
                <w:b/>
              </w:rPr>
              <w:t>Implementation</w:t>
            </w:r>
          </w:p>
        </w:tc>
        <w:tc>
          <w:tcPr>
            <w:tcW w:w="1276" w:type="dxa"/>
          </w:tcPr>
          <w:p w14:paraId="1BFC027C" w14:textId="77777777" w:rsidR="00DA7ED1" w:rsidRPr="009F127F" w:rsidRDefault="00DA7ED1" w:rsidP="00794F23">
            <w:pPr>
              <w:rPr>
                <w:b/>
              </w:rPr>
            </w:pPr>
            <w:r w:rsidRPr="009F127F">
              <w:rPr>
                <w:b/>
              </w:rPr>
              <w:t>Report</w:t>
            </w:r>
          </w:p>
        </w:tc>
        <w:tc>
          <w:tcPr>
            <w:tcW w:w="2551" w:type="dxa"/>
          </w:tcPr>
          <w:p w14:paraId="2DF80945" w14:textId="77777777" w:rsidR="00DA7ED1" w:rsidRPr="009F127F" w:rsidRDefault="00DA7ED1" w:rsidP="00794F23">
            <w:pPr>
              <w:jc w:val="center"/>
              <w:rPr>
                <w:b/>
              </w:rPr>
            </w:pPr>
            <w:r w:rsidRPr="009F127F">
              <w:rPr>
                <w:b/>
              </w:rPr>
              <w:t>Total</w:t>
            </w:r>
          </w:p>
          <w:p w14:paraId="1F8854B7" w14:textId="77777777" w:rsidR="00DA7ED1" w:rsidRPr="009F127F" w:rsidRDefault="00DA7ED1" w:rsidP="00794F23">
            <w:pPr>
              <w:rPr>
                <w:b/>
              </w:rPr>
            </w:pPr>
          </w:p>
        </w:tc>
      </w:tr>
      <w:tr w:rsidR="00DA7ED1" w14:paraId="2A0E2C8E" w14:textId="77777777" w:rsidTr="00DA7ED1">
        <w:trPr>
          <w:trHeight w:val="128"/>
        </w:trPr>
        <w:tc>
          <w:tcPr>
            <w:tcW w:w="1599" w:type="dxa"/>
            <w:vMerge/>
          </w:tcPr>
          <w:p w14:paraId="03442A78" w14:textId="77777777" w:rsidR="00DA7ED1" w:rsidRPr="009F127F" w:rsidRDefault="00DA7ED1" w:rsidP="00794F23">
            <w:pPr>
              <w:rPr>
                <w:b/>
              </w:rPr>
            </w:pPr>
          </w:p>
        </w:tc>
        <w:tc>
          <w:tcPr>
            <w:tcW w:w="1518" w:type="dxa"/>
            <w:vMerge/>
          </w:tcPr>
          <w:p w14:paraId="691DFF4E" w14:textId="77777777" w:rsidR="00DA7ED1" w:rsidRPr="009F127F" w:rsidRDefault="00DA7ED1" w:rsidP="00794F23">
            <w:pPr>
              <w:rPr>
                <w:b/>
              </w:rPr>
            </w:pPr>
          </w:p>
        </w:tc>
        <w:tc>
          <w:tcPr>
            <w:tcW w:w="2935" w:type="dxa"/>
            <w:vMerge/>
          </w:tcPr>
          <w:p w14:paraId="3ED838A4" w14:textId="77777777" w:rsidR="00DA7ED1" w:rsidRPr="009F127F" w:rsidRDefault="00DA7ED1" w:rsidP="00794F23">
            <w:pPr>
              <w:rPr>
                <w:b/>
              </w:rPr>
            </w:pPr>
          </w:p>
        </w:tc>
        <w:tc>
          <w:tcPr>
            <w:tcW w:w="2231" w:type="dxa"/>
          </w:tcPr>
          <w:p w14:paraId="0801CC3D" w14:textId="77777777" w:rsidR="00DA7ED1" w:rsidRPr="009F127F" w:rsidRDefault="00DA7ED1" w:rsidP="00794F23">
            <w:pPr>
              <w:tabs>
                <w:tab w:val="left" w:pos="915"/>
              </w:tabs>
              <w:jc w:val="center"/>
              <w:rPr>
                <w:b/>
              </w:rPr>
            </w:pPr>
            <w:r w:rsidRPr="009F127F">
              <w:rPr>
                <w:b/>
              </w:rPr>
              <w:t>10 Marks</w:t>
            </w:r>
          </w:p>
        </w:tc>
        <w:tc>
          <w:tcPr>
            <w:tcW w:w="1701" w:type="dxa"/>
          </w:tcPr>
          <w:p w14:paraId="4804FFC6" w14:textId="77777777" w:rsidR="00DA7ED1" w:rsidRPr="009F127F" w:rsidRDefault="00DA7ED1" w:rsidP="00794F23">
            <w:pPr>
              <w:jc w:val="center"/>
              <w:rPr>
                <w:b/>
              </w:rPr>
            </w:pPr>
            <w:r w:rsidRPr="009F127F">
              <w:rPr>
                <w:b/>
              </w:rPr>
              <w:t>15 Marks</w:t>
            </w:r>
          </w:p>
        </w:tc>
        <w:tc>
          <w:tcPr>
            <w:tcW w:w="1843" w:type="dxa"/>
          </w:tcPr>
          <w:p w14:paraId="02D530F1" w14:textId="77777777" w:rsidR="00DA7ED1" w:rsidRPr="009F127F" w:rsidRDefault="00DA7ED1" w:rsidP="00794F23">
            <w:pPr>
              <w:jc w:val="center"/>
              <w:rPr>
                <w:b/>
              </w:rPr>
            </w:pPr>
            <w:r w:rsidRPr="009F127F">
              <w:rPr>
                <w:b/>
              </w:rPr>
              <w:t>15 Marks</w:t>
            </w:r>
          </w:p>
        </w:tc>
        <w:tc>
          <w:tcPr>
            <w:tcW w:w="1276" w:type="dxa"/>
          </w:tcPr>
          <w:p w14:paraId="47C33124" w14:textId="77777777" w:rsidR="00DA7ED1" w:rsidRPr="009F127F" w:rsidRDefault="00DA7ED1" w:rsidP="00794F23">
            <w:pPr>
              <w:jc w:val="center"/>
              <w:rPr>
                <w:b/>
              </w:rPr>
            </w:pPr>
            <w:r w:rsidRPr="009F127F">
              <w:rPr>
                <w:b/>
              </w:rPr>
              <w:t>10 Marks</w:t>
            </w:r>
          </w:p>
        </w:tc>
        <w:tc>
          <w:tcPr>
            <w:tcW w:w="2551" w:type="dxa"/>
          </w:tcPr>
          <w:p w14:paraId="264116A3" w14:textId="77777777" w:rsidR="00DA7ED1" w:rsidRPr="009F127F" w:rsidRDefault="00DA7ED1" w:rsidP="00794F23">
            <w:pPr>
              <w:jc w:val="center"/>
              <w:rPr>
                <w:b/>
              </w:rPr>
            </w:pPr>
            <w:r w:rsidRPr="009F127F">
              <w:rPr>
                <w:b/>
              </w:rPr>
              <w:t>50</w:t>
            </w:r>
            <w:r>
              <w:rPr>
                <w:b/>
              </w:rPr>
              <w:t xml:space="preserve">  marks</w:t>
            </w:r>
          </w:p>
        </w:tc>
      </w:tr>
      <w:tr w:rsidR="00DA7ED1" w14:paraId="2DE2906B" w14:textId="77777777" w:rsidTr="00DA7ED1">
        <w:trPr>
          <w:trHeight w:val="414"/>
        </w:trPr>
        <w:tc>
          <w:tcPr>
            <w:tcW w:w="1599" w:type="dxa"/>
            <w:vMerge w:val="restart"/>
          </w:tcPr>
          <w:p w14:paraId="7CD0060B" w14:textId="77777777" w:rsidR="00DA7ED1" w:rsidRDefault="00DA7ED1" w:rsidP="00794F23"/>
        </w:tc>
        <w:tc>
          <w:tcPr>
            <w:tcW w:w="1518" w:type="dxa"/>
            <w:vMerge w:val="restart"/>
          </w:tcPr>
          <w:p w14:paraId="5384D89E" w14:textId="77777777" w:rsidR="00DA7ED1" w:rsidRDefault="00DA7ED1" w:rsidP="00794F23"/>
        </w:tc>
        <w:tc>
          <w:tcPr>
            <w:tcW w:w="2935" w:type="dxa"/>
          </w:tcPr>
          <w:p w14:paraId="2A7712B8" w14:textId="77777777" w:rsidR="00DA7ED1" w:rsidRDefault="00DA7ED1" w:rsidP="00794F23"/>
          <w:p w14:paraId="3515F735" w14:textId="77777777" w:rsidR="00DA7ED1" w:rsidRDefault="00DA7ED1" w:rsidP="00794F23"/>
        </w:tc>
        <w:tc>
          <w:tcPr>
            <w:tcW w:w="2231" w:type="dxa"/>
          </w:tcPr>
          <w:p w14:paraId="26B98858" w14:textId="77777777" w:rsidR="00DA7ED1" w:rsidRDefault="00DA7ED1" w:rsidP="00794F23"/>
        </w:tc>
        <w:tc>
          <w:tcPr>
            <w:tcW w:w="1701" w:type="dxa"/>
          </w:tcPr>
          <w:p w14:paraId="36B05483" w14:textId="77777777" w:rsidR="00DA7ED1" w:rsidRDefault="00DA7ED1" w:rsidP="00794F23"/>
        </w:tc>
        <w:tc>
          <w:tcPr>
            <w:tcW w:w="1843" w:type="dxa"/>
          </w:tcPr>
          <w:p w14:paraId="25A6F670" w14:textId="77777777" w:rsidR="00DA7ED1" w:rsidRDefault="00DA7ED1" w:rsidP="00794F23"/>
        </w:tc>
        <w:tc>
          <w:tcPr>
            <w:tcW w:w="1276" w:type="dxa"/>
          </w:tcPr>
          <w:p w14:paraId="11490028" w14:textId="77777777" w:rsidR="00DA7ED1" w:rsidRDefault="00DA7ED1" w:rsidP="00794F23"/>
        </w:tc>
        <w:tc>
          <w:tcPr>
            <w:tcW w:w="2551" w:type="dxa"/>
          </w:tcPr>
          <w:p w14:paraId="3897AD5D" w14:textId="77777777" w:rsidR="00DA7ED1" w:rsidRDefault="00DA7ED1" w:rsidP="00794F23"/>
        </w:tc>
      </w:tr>
      <w:tr w:rsidR="00DA7ED1" w14:paraId="034D2221" w14:textId="77777777" w:rsidTr="00DA7ED1">
        <w:trPr>
          <w:trHeight w:val="351"/>
        </w:trPr>
        <w:tc>
          <w:tcPr>
            <w:tcW w:w="1599" w:type="dxa"/>
            <w:vMerge/>
          </w:tcPr>
          <w:p w14:paraId="67CB2539" w14:textId="77777777" w:rsidR="00DA7ED1" w:rsidRDefault="00DA7ED1" w:rsidP="00794F23"/>
        </w:tc>
        <w:tc>
          <w:tcPr>
            <w:tcW w:w="1518" w:type="dxa"/>
            <w:vMerge/>
          </w:tcPr>
          <w:p w14:paraId="775FD911" w14:textId="77777777" w:rsidR="00DA7ED1" w:rsidRDefault="00DA7ED1" w:rsidP="00794F23"/>
        </w:tc>
        <w:tc>
          <w:tcPr>
            <w:tcW w:w="2935" w:type="dxa"/>
          </w:tcPr>
          <w:p w14:paraId="33174774" w14:textId="77777777" w:rsidR="00DA7ED1" w:rsidRDefault="00DA7ED1" w:rsidP="00794F23"/>
          <w:p w14:paraId="1F1D04BC" w14:textId="77777777" w:rsidR="00DA7ED1" w:rsidRDefault="00DA7ED1" w:rsidP="00794F23"/>
        </w:tc>
        <w:tc>
          <w:tcPr>
            <w:tcW w:w="2231" w:type="dxa"/>
          </w:tcPr>
          <w:p w14:paraId="374B60BC" w14:textId="77777777" w:rsidR="00DA7ED1" w:rsidRDefault="00DA7ED1" w:rsidP="00794F23"/>
        </w:tc>
        <w:tc>
          <w:tcPr>
            <w:tcW w:w="1701" w:type="dxa"/>
          </w:tcPr>
          <w:p w14:paraId="61CAEE3A" w14:textId="77777777" w:rsidR="00DA7ED1" w:rsidRDefault="00DA7ED1" w:rsidP="00794F23"/>
        </w:tc>
        <w:tc>
          <w:tcPr>
            <w:tcW w:w="1843" w:type="dxa"/>
          </w:tcPr>
          <w:p w14:paraId="4122106B" w14:textId="77777777" w:rsidR="00DA7ED1" w:rsidRDefault="00DA7ED1" w:rsidP="00794F23"/>
        </w:tc>
        <w:tc>
          <w:tcPr>
            <w:tcW w:w="1276" w:type="dxa"/>
          </w:tcPr>
          <w:p w14:paraId="52DCC18C" w14:textId="77777777" w:rsidR="00DA7ED1" w:rsidRDefault="00DA7ED1" w:rsidP="00794F23"/>
        </w:tc>
        <w:tc>
          <w:tcPr>
            <w:tcW w:w="2551" w:type="dxa"/>
          </w:tcPr>
          <w:p w14:paraId="79F9E82E" w14:textId="77777777" w:rsidR="00DA7ED1" w:rsidRDefault="00DA7ED1" w:rsidP="00794F23"/>
        </w:tc>
      </w:tr>
      <w:tr w:rsidR="00DA7ED1" w14:paraId="0815682C" w14:textId="77777777" w:rsidTr="00DA7ED1">
        <w:trPr>
          <w:trHeight w:val="351"/>
        </w:trPr>
        <w:tc>
          <w:tcPr>
            <w:tcW w:w="1599" w:type="dxa"/>
            <w:vMerge/>
          </w:tcPr>
          <w:p w14:paraId="4122F161" w14:textId="77777777" w:rsidR="00DA7ED1" w:rsidRDefault="00DA7ED1" w:rsidP="00794F23"/>
        </w:tc>
        <w:tc>
          <w:tcPr>
            <w:tcW w:w="1518" w:type="dxa"/>
            <w:vMerge/>
          </w:tcPr>
          <w:p w14:paraId="7492E237" w14:textId="77777777" w:rsidR="00DA7ED1" w:rsidRDefault="00DA7ED1" w:rsidP="00794F23"/>
        </w:tc>
        <w:tc>
          <w:tcPr>
            <w:tcW w:w="2935" w:type="dxa"/>
          </w:tcPr>
          <w:p w14:paraId="41FD4FDE" w14:textId="77777777" w:rsidR="00DA7ED1" w:rsidRDefault="00DA7ED1" w:rsidP="00794F23"/>
          <w:p w14:paraId="2DEDC31A" w14:textId="77777777" w:rsidR="00DA7ED1" w:rsidRDefault="00DA7ED1" w:rsidP="00794F23"/>
        </w:tc>
        <w:tc>
          <w:tcPr>
            <w:tcW w:w="2231" w:type="dxa"/>
          </w:tcPr>
          <w:p w14:paraId="156292EA" w14:textId="77777777" w:rsidR="00DA7ED1" w:rsidRDefault="00DA7ED1" w:rsidP="00794F23"/>
        </w:tc>
        <w:tc>
          <w:tcPr>
            <w:tcW w:w="1701" w:type="dxa"/>
          </w:tcPr>
          <w:p w14:paraId="01AAE604" w14:textId="77777777" w:rsidR="00DA7ED1" w:rsidRDefault="00DA7ED1" w:rsidP="00794F23"/>
        </w:tc>
        <w:tc>
          <w:tcPr>
            <w:tcW w:w="1843" w:type="dxa"/>
          </w:tcPr>
          <w:p w14:paraId="1446D41D" w14:textId="77777777" w:rsidR="00DA7ED1" w:rsidRDefault="00DA7ED1" w:rsidP="00794F23"/>
        </w:tc>
        <w:tc>
          <w:tcPr>
            <w:tcW w:w="1276" w:type="dxa"/>
          </w:tcPr>
          <w:p w14:paraId="7C4419E7" w14:textId="77777777" w:rsidR="00DA7ED1" w:rsidRDefault="00DA7ED1" w:rsidP="00794F23"/>
        </w:tc>
        <w:tc>
          <w:tcPr>
            <w:tcW w:w="2551" w:type="dxa"/>
          </w:tcPr>
          <w:p w14:paraId="5BA29AB1" w14:textId="77777777" w:rsidR="00DA7ED1" w:rsidRDefault="00DA7ED1" w:rsidP="00794F23"/>
        </w:tc>
      </w:tr>
      <w:tr w:rsidR="00DA7ED1" w14:paraId="4D3F3330" w14:textId="77777777" w:rsidTr="00DA7ED1">
        <w:trPr>
          <w:trHeight w:val="351"/>
        </w:trPr>
        <w:tc>
          <w:tcPr>
            <w:tcW w:w="1599" w:type="dxa"/>
            <w:vMerge/>
          </w:tcPr>
          <w:p w14:paraId="384A1ABB" w14:textId="77777777" w:rsidR="00DA7ED1" w:rsidRDefault="00DA7ED1" w:rsidP="00794F23"/>
        </w:tc>
        <w:tc>
          <w:tcPr>
            <w:tcW w:w="1518" w:type="dxa"/>
            <w:vMerge/>
          </w:tcPr>
          <w:p w14:paraId="0DF03AFF" w14:textId="77777777" w:rsidR="00DA7ED1" w:rsidRDefault="00DA7ED1" w:rsidP="00794F23"/>
        </w:tc>
        <w:tc>
          <w:tcPr>
            <w:tcW w:w="2935" w:type="dxa"/>
          </w:tcPr>
          <w:p w14:paraId="541411EA" w14:textId="77777777" w:rsidR="00DA7ED1" w:rsidRDefault="00DA7ED1" w:rsidP="00794F23"/>
          <w:p w14:paraId="21003093" w14:textId="77777777" w:rsidR="00DA7ED1" w:rsidRDefault="00DA7ED1" w:rsidP="00794F23"/>
        </w:tc>
        <w:tc>
          <w:tcPr>
            <w:tcW w:w="2231" w:type="dxa"/>
          </w:tcPr>
          <w:p w14:paraId="1F5446D4" w14:textId="77777777" w:rsidR="00DA7ED1" w:rsidRDefault="00DA7ED1" w:rsidP="00794F23"/>
        </w:tc>
        <w:tc>
          <w:tcPr>
            <w:tcW w:w="1701" w:type="dxa"/>
          </w:tcPr>
          <w:p w14:paraId="7F2DFB2B" w14:textId="77777777" w:rsidR="00DA7ED1" w:rsidRDefault="00DA7ED1" w:rsidP="00794F23"/>
        </w:tc>
        <w:tc>
          <w:tcPr>
            <w:tcW w:w="1843" w:type="dxa"/>
          </w:tcPr>
          <w:p w14:paraId="22099DC1" w14:textId="77777777" w:rsidR="00DA7ED1" w:rsidRDefault="00DA7ED1" w:rsidP="00794F23"/>
        </w:tc>
        <w:tc>
          <w:tcPr>
            <w:tcW w:w="1276" w:type="dxa"/>
          </w:tcPr>
          <w:p w14:paraId="65F5B5C6" w14:textId="77777777" w:rsidR="00DA7ED1" w:rsidRDefault="00DA7ED1" w:rsidP="00794F23"/>
        </w:tc>
        <w:tc>
          <w:tcPr>
            <w:tcW w:w="2551" w:type="dxa"/>
          </w:tcPr>
          <w:p w14:paraId="1E4B63C5" w14:textId="77777777" w:rsidR="00DA7ED1" w:rsidRDefault="00DA7ED1" w:rsidP="00794F23"/>
        </w:tc>
      </w:tr>
      <w:tr w:rsidR="00DA7ED1" w14:paraId="34A9DE63" w14:textId="77777777" w:rsidTr="00DA7ED1">
        <w:trPr>
          <w:trHeight w:val="351"/>
        </w:trPr>
        <w:tc>
          <w:tcPr>
            <w:tcW w:w="1599" w:type="dxa"/>
            <w:vMerge/>
          </w:tcPr>
          <w:p w14:paraId="0C9BA23D" w14:textId="77777777" w:rsidR="00DA7ED1" w:rsidRDefault="00DA7ED1" w:rsidP="00794F23"/>
        </w:tc>
        <w:tc>
          <w:tcPr>
            <w:tcW w:w="1518" w:type="dxa"/>
            <w:vMerge/>
          </w:tcPr>
          <w:p w14:paraId="49ABC3EB" w14:textId="77777777" w:rsidR="00DA7ED1" w:rsidRDefault="00DA7ED1" w:rsidP="00794F23"/>
        </w:tc>
        <w:tc>
          <w:tcPr>
            <w:tcW w:w="2935" w:type="dxa"/>
          </w:tcPr>
          <w:p w14:paraId="5D87EC54" w14:textId="77777777" w:rsidR="00DA7ED1" w:rsidRDefault="00DA7ED1" w:rsidP="00794F23"/>
          <w:p w14:paraId="42824A2D" w14:textId="77777777" w:rsidR="00DA7ED1" w:rsidRDefault="00DA7ED1" w:rsidP="00794F23"/>
        </w:tc>
        <w:tc>
          <w:tcPr>
            <w:tcW w:w="2231" w:type="dxa"/>
          </w:tcPr>
          <w:p w14:paraId="1B647D43" w14:textId="77777777" w:rsidR="00DA7ED1" w:rsidRDefault="00DA7ED1" w:rsidP="00794F23"/>
        </w:tc>
        <w:tc>
          <w:tcPr>
            <w:tcW w:w="1701" w:type="dxa"/>
          </w:tcPr>
          <w:p w14:paraId="79262FCE" w14:textId="77777777" w:rsidR="00DA7ED1" w:rsidRDefault="00DA7ED1" w:rsidP="00794F23"/>
        </w:tc>
        <w:tc>
          <w:tcPr>
            <w:tcW w:w="1843" w:type="dxa"/>
          </w:tcPr>
          <w:p w14:paraId="4904E214" w14:textId="77777777" w:rsidR="00DA7ED1" w:rsidRDefault="00DA7ED1" w:rsidP="00794F23"/>
        </w:tc>
        <w:tc>
          <w:tcPr>
            <w:tcW w:w="1276" w:type="dxa"/>
          </w:tcPr>
          <w:p w14:paraId="5B61F700" w14:textId="77777777" w:rsidR="00DA7ED1" w:rsidRDefault="00DA7ED1" w:rsidP="00794F23"/>
        </w:tc>
        <w:tc>
          <w:tcPr>
            <w:tcW w:w="2551" w:type="dxa"/>
          </w:tcPr>
          <w:p w14:paraId="584D9DC1" w14:textId="77777777" w:rsidR="00DA7ED1" w:rsidRDefault="00DA7ED1" w:rsidP="00794F23"/>
        </w:tc>
      </w:tr>
      <w:tr w:rsidR="00DA7ED1" w14:paraId="515283FF" w14:textId="77777777" w:rsidTr="00DA7ED1">
        <w:trPr>
          <w:trHeight w:val="351"/>
        </w:trPr>
        <w:tc>
          <w:tcPr>
            <w:tcW w:w="1599" w:type="dxa"/>
            <w:vMerge/>
          </w:tcPr>
          <w:p w14:paraId="73C55DAB" w14:textId="77777777" w:rsidR="00DA7ED1" w:rsidRDefault="00DA7ED1" w:rsidP="00794F23"/>
        </w:tc>
        <w:tc>
          <w:tcPr>
            <w:tcW w:w="1518" w:type="dxa"/>
            <w:vMerge/>
          </w:tcPr>
          <w:p w14:paraId="75A763ED" w14:textId="77777777" w:rsidR="00DA7ED1" w:rsidRDefault="00DA7ED1" w:rsidP="00794F23"/>
        </w:tc>
        <w:tc>
          <w:tcPr>
            <w:tcW w:w="2935" w:type="dxa"/>
          </w:tcPr>
          <w:p w14:paraId="31B17036" w14:textId="77777777" w:rsidR="00DA7ED1" w:rsidRDefault="00DA7ED1" w:rsidP="00794F23"/>
          <w:p w14:paraId="7F2A9DDB" w14:textId="77777777" w:rsidR="00DA7ED1" w:rsidRDefault="00DA7ED1" w:rsidP="00794F23"/>
        </w:tc>
        <w:tc>
          <w:tcPr>
            <w:tcW w:w="2231" w:type="dxa"/>
          </w:tcPr>
          <w:p w14:paraId="20F6DD63" w14:textId="77777777" w:rsidR="00DA7ED1" w:rsidRDefault="00DA7ED1" w:rsidP="00794F23"/>
        </w:tc>
        <w:tc>
          <w:tcPr>
            <w:tcW w:w="1701" w:type="dxa"/>
          </w:tcPr>
          <w:p w14:paraId="3997D823" w14:textId="77777777" w:rsidR="00DA7ED1" w:rsidRDefault="00DA7ED1" w:rsidP="00794F23"/>
        </w:tc>
        <w:tc>
          <w:tcPr>
            <w:tcW w:w="1843" w:type="dxa"/>
          </w:tcPr>
          <w:p w14:paraId="114B80E6" w14:textId="77777777" w:rsidR="00DA7ED1" w:rsidRDefault="00DA7ED1" w:rsidP="00794F23"/>
        </w:tc>
        <w:tc>
          <w:tcPr>
            <w:tcW w:w="1276" w:type="dxa"/>
          </w:tcPr>
          <w:p w14:paraId="189CA44A" w14:textId="77777777" w:rsidR="00DA7ED1" w:rsidRDefault="00DA7ED1" w:rsidP="00794F23"/>
        </w:tc>
        <w:tc>
          <w:tcPr>
            <w:tcW w:w="2551" w:type="dxa"/>
          </w:tcPr>
          <w:p w14:paraId="4C576F38" w14:textId="77777777" w:rsidR="00DA7ED1" w:rsidRDefault="00DA7ED1" w:rsidP="00794F23"/>
        </w:tc>
      </w:tr>
      <w:tr w:rsidR="00DA7ED1" w14:paraId="70EB4308" w14:textId="77777777" w:rsidTr="00DA7ED1">
        <w:trPr>
          <w:trHeight w:val="351"/>
        </w:trPr>
        <w:tc>
          <w:tcPr>
            <w:tcW w:w="1599" w:type="dxa"/>
            <w:vMerge/>
          </w:tcPr>
          <w:p w14:paraId="659EA081" w14:textId="77777777" w:rsidR="00DA7ED1" w:rsidRDefault="00DA7ED1" w:rsidP="00794F23"/>
        </w:tc>
        <w:tc>
          <w:tcPr>
            <w:tcW w:w="1518" w:type="dxa"/>
            <w:vMerge/>
          </w:tcPr>
          <w:p w14:paraId="11807106" w14:textId="77777777" w:rsidR="00DA7ED1" w:rsidRDefault="00DA7ED1" w:rsidP="00794F23"/>
        </w:tc>
        <w:tc>
          <w:tcPr>
            <w:tcW w:w="2935" w:type="dxa"/>
          </w:tcPr>
          <w:p w14:paraId="077CA5D6" w14:textId="77777777" w:rsidR="00DA7ED1" w:rsidRDefault="00DA7ED1" w:rsidP="00794F23"/>
          <w:p w14:paraId="53F2AE20" w14:textId="77777777" w:rsidR="00DA7ED1" w:rsidRDefault="00DA7ED1" w:rsidP="00794F23"/>
        </w:tc>
        <w:tc>
          <w:tcPr>
            <w:tcW w:w="2231" w:type="dxa"/>
          </w:tcPr>
          <w:p w14:paraId="200EE1FC" w14:textId="77777777" w:rsidR="00DA7ED1" w:rsidRDefault="00DA7ED1" w:rsidP="00794F23"/>
        </w:tc>
        <w:tc>
          <w:tcPr>
            <w:tcW w:w="1701" w:type="dxa"/>
          </w:tcPr>
          <w:p w14:paraId="76004AA6" w14:textId="77777777" w:rsidR="00DA7ED1" w:rsidRDefault="00DA7ED1" w:rsidP="00794F23"/>
        </w:tc>
        <w:tc>
          <w:tcPr>
            <w:tcW w:w="1843" w:type="dxa"/>
          </w:tcPr>
          <w:p w14:paraId="043CB4CD" w14:textId="77777777" w:rsidR="00DA7ED1" w:rsidRDefault="00DA7ED1" w:rsidP="00794F23"/>
        </w:tc>
        <w:tc>
          <w:tcPr>
            <w:tcW w:w="1276" w:type="dxa"/>
          </w:tcPr>
          <w:p w14:paraId="27F0BE91" w14:textId="77777777" w:rsidR="00DA7ED1" w:rsidRDefault="00DA7ED1" w:rsidP="00794F23"/>
        </w:tc>
        <w:tc>
          <w:tcPr>
            <w:tcW w:w="2551" w:type="dxa"/>
          </w:tcPr>
          <w:p w14:paraId="59CB8CF4" w14:textId="77777777" w:rsidR="00DA7ED1" w:rsidRDefault="00DA7ED1" w:rsidP="00794F23"/>
        </w:tc>
      </w:tr>
      <w:tr w:rsidR="00DA7ED1" w14:paraId="3BD7F601" w14:textId="77777777" w:rsidTr="00DA7ED1">
        <w:trPr>
          <w:trHeight w:val="342"/>
        </w:trPr>
        <w:tc>
          <w:tcPr>
            <w:tcW w:w="1599" w:type="dxa"/>
            <w:vMerge/>
          </w:tcPr>
          <w:p w14:paraId="0C77744F" w14:textId="77777777" w:rsidR="00DA7ED1" w:rsidRDefault="00DA7ED1" w:rsidP="00794F23"/>
        </w:tc>
        <w:tc>
          <w:tcPr>
            <w:tcW w:w="1518" w:type="dxa"/>
            <w:vMerge/>
          </w:tcPr>
          <w:p w14:paraId="5DB5AB7A" w14:textId="77777777" w:rsidR="00DA7ED1" w:rsidRDefault="00DA7ED1" w:rsidP="00794F23"/>
        </w:tc>
        <w:tc>
          <w:tcPr>
            <w:tcW w:w="2935" w:type="dxa"/>
          </w:tcPr>
          <w:p w14:paraId="1D804AAD" w14:textId="77777777" w:rsidR="00DA7ED1" w:rsidRDefault="00DA7ED1" w:rsidP="00794F23"/>
          <w:p w14:paraId="5DBDA324" w14:textId="77777777" w:rsidR="00DA7ED1" w:rsidRDefault="00DA7ED1" w:rsidP="00794F23"/>
        </w:tc>
        <w:tc>
          <w:tcPr>
            <w:tcW w:w="2231" w:type="dxa"/>
          </w:tcPr>
          <w:p w14:paraId="4F28832E" w14:textId="77777777" w:rsidR="00DA7ED1" w:rsidRDefault="00DA7ED1" w:rsidP="00794F23"/>
        </w:tc>
        <w:tc>
          <w:tcPr>
            <w:tcW w:w="1701" w:type="dxa"/>
          </w:tcPr>
          <w:p w14:paraId="603D5327" w14:textId="77777777" w:rsidR="00DA7ED1" w:rsidRDefault="00DA7ED1" w:rsidP="00794F23"/>
        </w:tc>
        <w:tc>
          <w:tcPr>
            <w:tcW w:w="1843" w:type="dxa"/>
          </w:tcPr>
          <w:p w14:paraId="2BABD809" w14:textId="77777777" w:rsidR="00DA7ED1" w:rsidRDefault="00DA7ED1" w:rsidP="00794F23"/>
        </w:tc>
        <w:tc>
          <w:tcPr>
            <w:tcW w:w="1276" w:type="dxa"/>
          </w:tcPr>
          <w:p w14:paraId="7A8B9514" w14:textId="77777777" w:rsidR="00DA7ED1" w:rsidRDefault="00DA7ED1" w:rsidP="00794F23"/>
        </w:tc>
        <w:tc>
          <w:tcPr>
            <w:tcW w:w="2551" w:type="dxa"/>
          </w:tcPr>
          <w:p w14:paraId="57E308DD" w14:textId="77777777" w:rsidR="00DA7ED1" w:rsidRDefault="00DA7ED1" w:rsidP="00794F23"/>
        </w:tc>
      </w:tr>
      <w:tr w:rsidR="00DA7ED1" w14:paraId="08BFCC7F" w14:textId="77777777" w:rsidTr="00DA7ED1">
        <w:trPr>
          <w:trHeight w:val="441"/>
        </w:trPr>
        <w:tc>
          <w:tcPr>
            <w:tcW w:w="1599" w:type="dxa"/>
            <w:vMerge/>
          </w:tcPr>
          <w:p w14:paraId="67055788" w14:textId="77777777" w:rsidR="00DA7ED1" w:rsidRDefault="00DA7ED1" w:rsidP="00794F23"/>
        </w:tc>
        <w:tc>
          <w:tcPr>
            <w:tcW w:w="1518" w:type="dxa"/>
            <w:vMerge/>
          </w:tcPr>
          <w:p w14:paraId="52FBEE12" w14:textId="77777777" w:rsidR="00DA7ED1" w:rsidRDefault="00DA7ED1" w:rsidP="00794F23"/>
        </w:tc>
        <w:tc>
          <w:tcPr>
            <w:tcW w:w="2935" w:type="dxa"/>
          </w:tcPr>
          <w:p w14:paraId="25E9176F" w14:textId="77777777" w:rsidR="00DA7ED1" w:rsidRDefault="00DA7ED1" w:rsidP="00794F23"/>
          <w:p w14:paraId="7A34D091" w14:textId="77777777" w:rsidR="00DA7ED1" w:rsidRDefault="00DA7ED1" w:rsidP="00794F23"/>
        </w:tc>
        <w:tc>
          <w:tcPr>
            <w:tcW w:w="2231" w:type="dxa"/>
          </w:tcPr>
          <w:p w14:paraId="5732434F" w14:textId="77777777" w:rsidR="00DA7ED1" w:rsidRDefault="00DA7ED1" w:rsidP="00794F23"/>
        </w:tc>
        <w:tc>
          <w:tcPr>
            <w:tcW w:w="1701" w:type="dxa"/>
          </w:tcPr>
          <w:p w14:paraId="3E4D189F" w14:textId="77777777" w:rsidR="00DA7ED1" w:rsidRDefault="00DA7ED1" w:rsidP="00794F23"/>
        </w:tc>
        <w:tc>
          <w:tcPr>
            <w:tcW w:w="1843" w:type="dxa"/>
          </w:tcPr>
          <w:p w14:paraId="2EB66D52" w14:textId="77777777" w:rsidR="00DA7ED1" w:rsidRDefault="00DA7ED1" w:rsidP="00794F23"/>
        </w:tc>
        <w:tc>
          <w:tcPr>
            <w:tcW w:w="1276" w:type="dxa"/>
          </w:tcPr>
          <w:p w14:paraId="278CA94C" w14:textId="77777777" w:rsidR="00DA7ED1" w:rsidRDefault="00DA7ED1" w:rsidP="00794F23"/>
        </w:tc>
        <w:tc>
          <w:tcPr>
            <w:tcW w:w="2551" w:type="dxa"/>
          </w:tcPr>
          <w:p w14:paraId="5A479F86" w14:textId="77777777" w:rsidR="00DA7ED1" w:rsidRDefault="00DA7ED1" w:rsidP="00794F23"/>
        </w:tc>
      </w:tr>
    </w:tbl>
    <w:p w14:paraId="4114DE6E" w14:textId="77777777" w:rsidR="005B2E26" w:rsidRDefault="005B2E26" w:rsidP="005B2E26">
      <w:pPr>
        <w:spacing w:after="0"/>
      </w:pPr>
    </w:p>
    <w:p w14:paraId="58A607F0" w14:textId="77777777" w:rsidR="005B2E26" w:rsidRDefault="005B2E26" w:rsidP="005B2E26">
      <w:pPr>
        <w:spacing w:after="0"/>
      </w:pPr>
    </w:p>
    <w:p w14:paraId="748B6431" w14:textId="77777777" w:rsidR="005B2E26" w:rsidRPr="001E57BF" w:rsidRDefault="005B2E26" w:rsidP="005B2E26">
      <w:pPr>
        <w:spacing w:after="0"/>
      </w:pPr>
      <w:r>
        <w:t>IMPLEMENTATION: 20% OF CODE</w:t>
      </w:r>
    </w:p>
    <w:p w14:paraId="228F9C1F" w14:textId="77777777" w:rsidR="005B2E26" w:rsidRDefault="005B2E26" w:rsidP="005B2E26">
      <w:pPr>
        <w:spacing w:after="0"/>
        <w:rPr>
          <w:sz w:val="28"/>
          <w:szCs w:val="26"/>
        </w:rPr>
      </w:pPr>
    </w:p>
    <w:p w14:paraId="7A650F86" w14:textId="77777777" w:rsidR="003618E2" w:rsidRDefault="003618E2" w:rsidP="001E4DD6">
      <w:pPr>
        <w:spacing w:after="0"/>
        <w:jc w:val="center"/>
        <w:rPr>
          <w:sz w:val="28"/>
          <w:szCs w:val="26"/>
        </w:rPr>
      </w:pPr>
    </w:p>
    <w:p w14:paraId="121185B6" w14:textId="77777777" w:rsidR="005B2E26" w:rsidRDefault="005B2E26" w:rsidP="005B2E26">
      <w:pPr>
        <w:ind w:left="2160" w:firstLine="720"/>
        <w:rPr>
          <w:sz w:val="28"/>
          <w:szCs w:val="26"/>
        </w:rPr>
      </w:pPr>
      <w:r w:rsidRPr="001E4DD6">
        <w:rPr>
          <w:sz w:val="28"/>
          <w:szCs w:val="26"/>
        </w:rPr>
        <w:t>Project Assessment (Reviews)</w:t>
      </w:r>
      <w:r>
        <w:rPr>
          <w:sz w:val="28"/>
          <w:szCs w:val="26"/>
        </w:rPr>
        <w:t xml:space="preserve">                           </w:t>
      </w:r>
      <w:r>
        <w:rPr>
          <w:sz w:val="28"/>
          <w:szCs w:val="26"/>
        </w:rPr>
        <w:tab/>
      </w:r>
      <w:r>
        <w:rPr>
          <w:sz w:val="28"/>
          <w:szCs w:val="26"/>
        </w:rPr>
        <w:tab/>
      </w:r>
      <w:r>
        <w:rPr>
          <w:sz w:val="28"/>
          <w:szCs w:val="26"/>
        </w:rPr>
        <w:tab/>
      </w:r>
      <w:r>
        <w:rPr>
          <w:sz w:val="28"/>
          <w:szCs w:val="26"/>
        </w:rPr>
        <w:tab/>
        <w:t xml:space="preserve"> Date:</w:t>
      </w:r>
    </w:p>
    <w:p w14:paraId="45435EAC" w14:textId="77777777" w:rsidR="005B2E26" w:rsidRDefault="005B2E26" w:rsidP="005B2E26">
      <w:pPr>
        <w:spacing w:after="0"/>
        <w:rPr>
          <w:b/>
          <w:bCs/>
          <w:sz w:val="32"/>
        </w:rPr>
      </w:pPr>
      <w:r w:rsidRPr="00903A14">
        <w:rPr>
          <w:b/>
          <w:bCs/>
          <w:sz w:val="32"/>
        </w:rPr>
        <w:t>R</w:t>
      </w:r>
      <w:r>
        <w:rPr>
          <w:b/>
          <w:bCs/>
          <w:sz w:val="32"/>
        </w:rPr>
        <w:t>eview</w:t>
      </w:r>
      <w:r w:rsidRPr="00903A14">
        <w:rPr>
          <w:b/>
          <w:bCs/>
          <w:sz w:val="32"/>
        </w:rPr>
        <w:t>: I</w:t>
      </w:r>
      <w:r>
        <w:rPr>
          <w:b/>
          <w:bCs/>
          <w:sz w:val="32"/>
        </w:rPr>
        <w:t>I</w:t>
      </w:r>
    </w:p>
    <w:p w14:paraId="4493D83B" w14:textId="77777777" w:rsidR="005B2E26" w:rsidRPr="00903A14" w:rsidRDefault="009405AF" w:rsidP="009405AF">
      <w:pPr>
        <w:spacing w:after="0"/>
        <w:ind w:right="330"/>
        <w:rPr>
          <w:b/>
          <w:bCs/>
          <w:sz w:val="32"/>
        </w:rPr>
      </w:pPr>
      <w:r>
        <w:rPr>
          <w:b/>
          <w:bCs/>
          <w:sz w:val="32"/>
        </w:rPr>
        <w:t xml:space="preserve">Register Number: </w:t>
      </w:r>
      <w:r w:rsidR="006025B2">
        <w:rPr>
          <w:b/>
          <w:bCs/>
          <w:sz w:val="32"/>
        </w:rPr>
        <w:t>1031310379</w:t>
      </w:r>
    </w:p>
    <w:tbl>
      <w:tblPr>
        <w:tblStyle w:val="TableGrid"/>
        <w:tblW w:w="15654" w:type="dxa"/>
        <w:tblInd w:w="-95" w:type="dxa"/>
        <w:tblLayout w:type="fixed"/>
        <w:tblLook w:val="04A0" w:firstRow="1" w:lastRow="0" w:firstColumn="1" w:lastColumn="0" w:noHBand="0" w:noVBand="1"/>
      </w:tblPr>
      <w:tblGrid>
        <w:gridCol w:w="1599"/>
        <w:gridCol w:w="1518"/>
        <w:gridCol w:w="2935"/>
        <w:gridCol w:w="2231"/>
        <w:gridCol w:w="1701"/>
        <w:gridCol w:w="1843"/>
        <w:gridCol w:w="1276"/>
        <w:gridCol w:w="2551"/>
      </w:tblGrid>
      <w:tr w:rsidR="009405AF" w14:paraId="172623D3" w14:textId="77777777" w:rsidTr="009405AF">
        <w:trPr>
          <w:trHeight w:val="739"/>
        </w:trPr>
        <w:tc>
          <w:tcPr>
            <w:tcW w:w="1599" w:type="dxa"/>
            <w:vMerge w:val="restart"/>
          </w:tcPr>
          <w:p w14:paraId="76DB30EA" w14:textId="77777777" w:rsidR="009405AF" w:rsidRPr="009F127F" w:rsidRDefault="009405AF" w:rsidP="00794F23">
            <w:pPr>
              <w:rPr>
                <w:b/>
              </w:rPr>
            </w:pPr>
            <w:r w:rsidRPr="009F127F">
              <w:rPr>
                <w:b/>
              </w:rPr>
              <w:t>General comments</w:t>
            </w:r>
          </w:p>
        </w:tc>
        <w:tc>
          <w:tcPr>
            <w:tcW w:w="1518" w:type="dxa"/>
            <w:vMerge w:val="restart"/>
          </w:tcPr>
          <w:p w14:paraId="51F066E9" w14:textId="77777777" w:rsidR="009405AF" w:rsidRPr="009F127F" w:rsidRDefault="009405AF" w:rsidP="00794F23">
            <w:pPr>
              <w:rPr>
                <w:b/>
              </w:rPr>
            </w:pPr>
            <w:r w:rsidRPr="009F127F">
              <w:rPr>
                <w:b/>
              </w:rPr>
              <w:t>Specific comments</w:t>
            </w:r>
          </w:p>
        </w:tc>
        <w:tc>
          <w:tcPr>
            <w:tcW w:w="2935" w:type="dxa"/>
            <w:vMerge w:val="restart"/>
          </w:tcPr>
          <w:p w14:paraId="0EA8D3B0" w14:textId="77777777" w:rsidR="009405AF" w:rsidRPr="009F127F" w:rsidRDefault="009405AF" w:rsidP="00794F23">
            <w:pPr>
              <w:jc w:val="center"/>
              <w:rPr>
                <w:b/>
              </w:rPr>
            </w:pPr>
            <w:r w:rsidRPr="009F127F">
              <w:rPr>
                <w:b/>
              </w:rPr>
              <w:t>Reviewer</w:t>
            </w:r>
            <w:r>
              <w:rPr>
                <w:b/>
              </w:rPr>
              <w:t xml:space="preserve"> Names</w:t>
            </w:r>
          </w:p>
        </w:tc>
        <w:tc>
          <w:tcPr>
            <w:tcW w:w="2231" w:type="dxa"/>
          </w:tcPr>
          <w:p w14:paraId="7DCDAEA5" w14:textId="77777777" w:rsidR="009405AF" w:rsidRPr="009F127F" w:rsidRDefault="009405AF" w:rsidP="00794F23">
            <w:pPr>
              <w:rPr>
                <w:b/>
              </w:rPr>
            </w:pPr>
            <w:r w:rsidRPr="009F127F">
              <w:rPr>
                <w:b/>
              </w:rPr>
              <w:t>Presentation</w:t>
            </w:r>
          </w:p>
          <w:p w14:paraId="56B1FA7C" w14:textId="77777777" w:rsidR="009405AF" w:rsidRPr="009F127F" w:rsidRDefault="009405AF" w:rsidP="00794F23">
            <w:pPr>
              <w:rPr>
                <w:b/>
              </w:rPr>
            </w:pPr>
          </w:p>
        </w:tc>
        <w:tc>
          <w:tcPr>
            <w:tcW w:w="1701" w:type="dxa"/>
          </w:tcPr>
          <w:p w14:paraId="04E33B58" w14:textId="77777777" w:rsidR="009405AF" w:rsidRPr="009F127F" w:rsidRDefault="009405AF" w:rsidP="00794F23">
            <w:pPr>
              <w:rPr>
                <w:b/>
              </w:rPr>
            </w:pPr>
            <w:r w:rsidRPr="009F127F">
              <w:rPr>
                <w:b/>
              </w:rPr>
              <w:t>Design &amp;</w:t>
            </w:r>
          </w:p>
          <w:p w14:paraId="1C685FB6" w14:textId="77777777" w:rsidR="009405AF" w:rsidRPr="009F127F" w:rsidRDefault="009405AF" w:rsidP="00794F23">
            <w:pPr>
              <w:rPr>
                <w:b/>
              </w:rPr>
            </w:pPr>
            <w:r w:rsidRPr="009F127F">
              <w:rPr>
                <w:b/>
              </w:rPr>
              <w:t>Methodology</w:t>
            </w:r>
          </w:p>
        </w:tc>
        <w:tc>
          <w:tcPr>
            <w:tcW w:w="1843" w:type="dxa"/>
          </w:tcPr>
          <w:p w14:paraId="6B2C7A31" w14:textId="77777777" w:rsidR="009405AF" w:rsidRPr="009F127F" w:rsidRDefault="009405AF" w:rsidP="00794F23">
            <w:pPr>
              <w:rPr>
                <w:b/>
              </w:rPr>
            </w:pPr>
            <w:r w:rsidRPr="009F127F">
              <w:rPr>
                <w:b/>
              </w:rPr>
              <w:t>Implementation</w:t>
            </w:r>
          </w:p>
        </w:tc>
        <w:tc>
          <w:tcPr>
            <w:tcW w:w="1276" w:type="dxa"/>
          </w:tcPr>
          <w:p w14:paraId="2458A908" w14:textId="77777777" w:rsidR="009405AF" w:rsidRPr="009F127F" w:rsidRDefault="009405AF" w:rsidP="00794F23">
            <w:pPr>
              <w:rPr>
                <w:b/>
              </w:rPr>
            </w:pPr>
            <w:r w:rsidRPr="009F127F">
              <w:rPr>
                <w:b/>
              </w:rPr>
              <w:t>Report</w:t>
            </w:r>
          </w:p>
        </w:tc>
        <w:tc>
          <w:tcPr>
            <w:tcW w:w="2551" w:type="dxa"/>
          </w:tcPr>
          <w:p w14:paraId="78595BDD" w14:textId="77777777" w:rsidR="009405AF" w:rsidRPr="009F127F" w:rsidRDefault="009405AF" w:rsidP="00794F23">
            <w:pPr>
              <w:jc w:val="center"/>
              <w:rPr>
                <w:b/>
              </w:rPr>
            </w:pPr>
            <w:r>
              <w:rPr>
                <w:b/>
              </w:rPr>
              <w:t>Total</w:t>
            </w:r>
          </w:p>
        </w:tc>
      </w:tr>
      <w:tr w:rsidR="009405AF" w14:paraId="1FBDCB43" w14:textId="77777777" w:rsidTr="009405AF">
        <w:trPr>
          <w:trHeight w:val="128"/>
        </w:trPr>
        <w:tc>
          <w:tcPr>
            <w:tcW w:w="1599" w:type="dxa"/>
            <w:vMerge/>
          </w:tcPr>
          <w:p w14:paraId="2D3916EB" w14:textId="77777777" w:rsidR="009405AF" w:rsidRPr="009F127F" w:rsidRDefault="009405AF" w:rsidP="00794F23">
            <w:pPr>
              <w:rPr>
                <w:b/>
              </w:rPr>
            </w:pPr>
          </w:p>
        </w:tc>
        <w:tc>
          <w:tcPr>
            <w:tcW w:w="1518" w:type="dxa"/>
            <w:vMerge/>
          </w:tcPr>
          <w:p w14:paraId="0230F0DE" w14:textId="77777777" w:rsidR="009405AF" w:rsidRPr="009F127F" w:rsidRDefault="009405AF" w:rsidP="00794F23">
            <w:pPr>
              <w:rPr>
                <w:b/>
              </w:rPr>
            </w:pPr>
          </w:p>
        </w:tc>
        <w:tc>
          <w:tcPr>
            <w:tcW w:w="2935" w:type="dxa"/>
            <w:vMerge/>
          </w:tcPr>
          <w:p w14:paraId="2A9530AB" w14:textId="77777777" w:rsidR="009405AF" w:rsidRPr="009F127F" w:rsidRDefault="009405AF" w:rsidP="00794F23">
            <w:pPr>
              <w:rPr>
                <w:b/>
              </w:rPr>
            </w:pPr>
          </w:p>
        </w:tc>
        <w:tc>
          <w:tcPr>
            <w:tcW w:w="2231" w:type="dxa"/>
          </w:tcPr>
          <w:p w14:paraId="3878D68F" w14:textId="77777777" w:rsidR="009405AF" w:rsidRPr="009F127F" w:rsidRDefault="009405AF" w:rsidP="00794F23">
            <w:pPr>
              <w:tabs>
                <w:tab w:val="left" w:pos="915"/>
              </w:tabs>
              <w:jc w:val="center"/>
              <w:rPr>
                <w:b/>
              </w:rPr>
            </w:pPr>
            <w:r w:rsidRPr="009F127F">
              <w:rPr>
                <w:b/>
              </w:rPr>
              <w:t>10 Marks</w:t>
            </w:r>
          </w:p>
        </w:tc>
        <w:tc>
          <w:tcPr>
            <w:tcW w:w="1701" w:type="dxa"/>
          </w:tcPr>
          <w:p w14:paraId="0ECBEC8A" w14:textId="77777777" w:rsidR="009405AF" w:rsidRPr="009F127F" w:rsidRDefault="009405AF" w:rsidP="00794F23">
            <w:pPr>
              <w:jc w:val="center"/>
              <w:rPr>
                <w:b/>
              </w:rPr>
            </w:pPr>
            <w:r w:rsidRPr="009F127F">
              <w:rPr>
                <w:b/>
              </w:rPr>
              <w:t>15 Marks</w:t>
            </w:r>
          </w:p>
        </w:tc>
        <w:tc>
          <w:tcPr>
            <w:tcW w:w="1843" w:type="dxa"/>
          </w:tcPr>
          <w:p w14:paraId="403E33A3" w14:textId="77777777" w:rsidR="009405AF" w:rsidRPr="009F127F" w:rsidRDefault="009405AF" w:rsidP="00794F23">
            <w:pPr>
              <w:jc w:val="center"/>
              <w:rPr>
                <w:b/>
              </w:rPr>
            </w:pPr>
            <w:r w:rsidRPr="009F127F">
              <w:rPr>
                <w:b/>
              </w:rPr>
              <w:t>15 Marks</w:t>
            </w:r>
          </w:p>
        </w:tc>
        <w:tc>
          <w:tcPr>
            <w:tcW w:w="1276" w:type="dxa"/>
          </w:tcPr>
          <w:p w14:paraId="2D4FD553" w14:textId="77777777" w:rsidR="009405AF" w:rsidRPr="009F127F" w:rsidRDefault="009405AF" w:rsidP="00794F23">
            <w:pPr>
              <w:jc w:val="center"/>
              <w:rPr>
                <w:b/>
              </w:rPr>
            </w:pPr>
            <w:r w:rsidRPr="009F127F">
              <w:rPr>
                <w:b/>
              </w:rPr>
              <w:t>10 Marks</w:t>
            </w:r>
          </w:p>
        </w:tc>
        <w:tc>
          <w:tcPr>
            <w:tcW w:w="2551" w:type="dxa"/>
          </w:tcPr>
          <w:p w14:paraId="6AB79436" w14:textId="77777777" w:rsidR="009405AF" w:rsidRPr="009F127F" w:rsidRDefault="009405AF" w:rsidP="00794F23">
            <w:pPr>
              <w:jc w:val="center"/>
              <w:rPr>
                <w:b/>
              </w:rPr>
            </w:pPr>
            <w:r w:rsidRPr="009F127F">
              <w:rPr>
                <w:b/>
              </w:rPr>
              <w:t>50</w:t>
            </w:r>
            <w:r>
              <w:rPr>
                <w:b/>
              </w:rPr>
              <w:t xml:space="preserve"> Marks</w:t>
            </w:r>
          </w:p>
        </w:tc>
      </w:tr>
      <w:tr w:rsidR="009405AF" w14:paraId="7553797F" w14:textId="77777777" w:rsidTr="009405AF">
        <w:trPr>
          <w:trHeight w:val="414"/>
        </w:trPr>
        <w:tc>
          <w:tcPr>
            <w:tcW w:w="1599" w:type="dxa"/>
            <w:vMerge w:val="restart"/>
          </w:tcPr>
          <w:p w14:paraId="4F2B958B" w14:textId="77777777" w:rsidR="009405AF" w:rsidRDefault="009405AF" w:rsidP="00794F23"/>
        </w:tc>
        <w:tc>
          <w:tcPr>
            <w:tcW w:w="1518" w:type="dxa"/>
            <w:vMerge w:val="restart"/>
          </w:tcPr>
          <w:p w14:paraId="5614C4EB" w14:textId="77777777" w:rsidR="009405AF" w:rsidRDefault="009405AF" w:rsidP="00794F23"/>
        </w:tc>
        <w:tc>
          <w:tcPr>
            <w:tcW w:w="2935" w:type="dxa"/>
          </w:tcPr>
          <w:p w14:paraId="75D359E3" w14:textId="77777777" w:rsidR="009405AF" w:rsidRDefault="009405AF" w:rsidP="00794F23"/>
          <w:p w14:paraId="482C5698" w14:textId="77777777" w:rsidR="009405AF" w:rsidRDefault="009405AF" w:rsidP="00794F23"/>
        </w:tc>
        <w:tc>
          <w:tcPr>
            <w:tcW w:w="2231" w:type="dxa"/>
          </w:tcPr>
          <w:p w14:paraId="6802EC3E" w14:textId="77777777" w:rsidR="009405AF" w:rsidRDefault="009405AF" w:rsidP="00794F23"/>
        </w:tc>
        <w:tc>
          <w:tcPr>
            <w:tcW w:w="1701" w:type="dxa"/>
          </w:tcPr>
          <w:p w14:paraId="532DFD5C" w14:textId="77777777" w:rsidR="009405AF" w:rsidRDefault="009405AF" w:rsidP="00794F23"/>
        </w:tc>
        <w:tc>
          <w:tcPr>
            <w:tcW w:w="1843" w:type="dxa"/>
          </w:tcPr>
          <w:p w14:paraId="265D8F69" w14:textId="77777777" w:rsidR="009405AF" w:rsidRDefault="009405AF" w:rsidP="00794F23"/>
        </w:tc>
        <w:tc>
          <w:tcPr>
            <w:tcW w:w="1276" w:type="dxa"/>
          </w:tcPr>
          <w:p w14:paraId="6E537294" w14:textId="77777777" w:rsidR="009405AF" w:rsidRDefault="009405AF" w:rsidP="00794F23"/>
        </w:tc>
        <w:tc>
          <w:tcPr>
            <w:tcW w:w="2551" w:type="dxa"/>
          </w:tcPr>
          <w:p w14:paraId="125F83E4" w14:textId="77777777" w:rsidR="009405AF" w:rsidRDefault="009405AF" w:rsidP="00794F23"/>
        </w:tc>
      </w:tr>
      <w:tr w:rsidR="009405AF" w14:paraId="607CB5C4" w14:textId="77777777" w:rsidTr="009405AF">
        <w:trPr>
          <w:trHeight w:val="351"/>
        </w:trPr>
        <w:tc>
          <w:tcPr>
            <w:tcW w:w="1599" w:type="dxa"/>
            <w:vMerge/>
          </w:tcPr>
          <w:p w14:paraId="1E68FBC5" w14:textId="77777777" w:rsidR="009405AF" w:rsidRDefault="009405AF" w:rsidP="00794F23"/>
        </w:tc>
        <w:tc>
          <w:tcPr>
            <w:tcW w:w="1518" w:type="dxa"/>
            <w:vMerge/>
          </w:tcPr>
          <w:p w14:paraId="3C8F6725" w14:textId="77777777" w:rsidR="009405AF" w:rsidRDefault="009405AF" w:rsidP="00794F23"/>
        </w:tc>
        <w:tc>
          <w:tcPr>
            <w:tcW w:w="2935" w:type="dxa"/>
          </w:tcPr>
          <w:p w14:paraId="6474C138" w14:textId="77777777" w:rsidR="009405AF" w:rsidRDefault="009405AF" w:rsidP="00794F23"/>
          <w:p w14:paraId="6E2565D2" w14:textId="77777777" w:rsidR="009405AF" w:rsidRDefault="009405AF" w:rsidP="00794F23"/>
        </w:tc>
        <w:tc>
          <w:tcPr>
            <w:tcW w:w="2231" w:type="dxa"/>
          </w:tcPr>
          <w:p w14:paraId="2BC01962" w14:textId="77777777" w:rsidR="009405AF" w:rsidRDefault="009405AF" w:rsidP="00794F23"/>
        </w:tc>
        <w:tc>
          <w:tcPr>
            <w:tcW w:w="1701" w:type="dxa"/>
          </w:tcPr>
          <w:p w14:paraId="039A9441" w14:textId="77777777" w:rsidR="009405AF" w:rsidRDefault="009405AF" w:rsidP="00794F23"/>
        </w:tc>
        <w:tc>
          <w:tcPr>
            <w:tcW w:w="1843" w:type="dxa"/>
          </w:tcPr>
          <w:p w14:paraId="5C36384F" w14:textId="77777777" w:rsidR="009405AF" w:rsidRDefault="009405AF" w:rsidP="00794F23"/>
        </w:tc>
        <w:tc>
          <w:tcPr>
            <w:tcW w:w="1276" w:type="dxa"/>
          </w:tcPr>
          <w:p w14:paraId="271B1F78" w14:textId="77777777" w:rsidR="009405AF" w:rsidRDefault="009405AF" w:rsidP="00794F23"/>
        </w:tc>
        <w:tc>
          <w:tcPr>
            <w:tcW w:w="2551" w:type="dxa"/>
          </w:tcPr>
          <w:p w14:paraId="5693003B" w14:textId="77777777" w:rsidR="009405AF" w:rsidRDefault="009405AF" w:rsidP="00794F23"/>
        </w:tc>
      </w:tr>
      <w:tr w:rsidR="009405AF" w14:paraId="58344DEE" w14:textId="77777777" w:rsidTr="009405AF">
        <w:trPr>
          <w:trHeight w:val="351"/>
        </w:trPr>
        <w:tc>
          <w:tcPr>
            <w:tcW w:w="1599" w:type="dxa"/>
            <w:vMerge/>
          </w:tcPr>
          <w:p w14:paraId="2B561458" w14:textId="77777777" w:rsidR="009405AF" w:rsidRDefault="009405AF" w:rsidP="00794F23"/>
        </w:tc>
        <w:tc>
          <w:tcPr>
            <w:tcW w:w="1518" w:type="dxa"/>
            <w:vMerge/>
          </w:tcPr>
          <w:p w14:paraId="20573C47" w14:textId="77777777" w:rsidR="009405AF" w:rsidRDefault="009405AF" w:rsidP="00794F23"/>
        </w:tc>
        <w:tc>
          <w:tcPr>
            <w:tcW w:w="2935" w:type="dxa"/>
          </w:tcPr>
          <w:p w14:paraId="4DB02E22" w14:textId="77777777" w:rsidR="009405AF" w:rsidRDefault="009405AF" w:rsidP="00794F23"/>
          <w:p w14:paraId="7AE6ACFC" w14:textId="77777777" w:rsidR="009405AF" w:rsidRDefault="009405AF" w:rsidP="00794F23"/>
        </w:tc>
        <w:tc>
          <w:tcPr>
            <w:tcW w:w="2231" w:type="dxa"/>
          </w:tcPr>
          <w:p w14:paraId="7E872931" w14:textId="77777777" w:rsidR="009405AF" w:rsidRDefault="009405AF" w:rsidP="00794F23"/>
        </w:tc>
        <w:tc>
          <w:tcPr>
            <w:tcW w:w="1701" w:type="dxa"/>
          </w:tcPr>
          <w:p w14:paraId="22444180" w14:textId="77777777" w:rsidR="009405AF" w:rsidRDefault="009405AF" w:rsidP="00794F23"/>
        </w:tc>
        <w:tc>
          <w:tcPr>
            <w:tcW w:w="1843" w:type="dxa"/>
          </w:tcPr>
          <w:p w14:paraId="2F91995A" w14:textId="77777777" w:rsidR="009405AF" w:rsidRDefault="009405AF" w:rsidP="00794F23"/>
        </w:tc>
        <w:tc>
          <w:tcPr>
            <w:tcW w:w="1276" w:type="dxa"/>
          </w:tcPr>
          <w:p w14:paraId="7FB4E0F7" w14:textId="77777777" w:rsidR="009405AF" w:rsidRDefault="009405AF" w:rsidP="00794F23"/>
        </w:tc>
        <w:tc>
          <w:tcPr>
            <w:tcW w:w="2551" w:type="dxa"/>
          </w:tcPr>
          <w:p w14:paraId="59276AAD" w14:textId="77777777" w:rsidR="009405AF" w:rsidRDefault="009405AF" w:rsidP="00794F23"/>
        </w:tc>
      </w:tr>
      <w:tr w:rsidR="009405AF" w14:paraId="1C8727A0" w14:textId="77777777" w:rsidTr="009405AF">
        <w:trPr>
          <w:trHeight w:val="351"/>
        </w:trPr>
        <w:tc>
          <w:tcPr>
            <w:tcW w:w="1599" w:type="dxa"/>
            <w:vMerge/>
          </w:tcPr>
          <w:p w14:paraId="699E908E" w14:textId="77777777" w:rsidR="009405AF" w:rsidRDefault="009405AF" w:rsidP="00794F23"/>
        </w:tc>
        <w:tc>
          <w:tcPr>
            <w:tcW w:w="1518" w:type="dxa"/>
            <w:vMerge/>
          </w:tcPr>
          <w:p w14:paraId="031C8369" w14:textId="77777777" w:rsidR="009405AF" w:rsidRDefault="009405AF" w:rsidP="00794F23"/>
        </w:tc>
        <w:tc>
          <w:tcPr>
            <w:tcW w:w="2935" w:type="dxa"/>
          </w:tcPr>
          <w:p w14:paraId="77EA153A" w14:textId="77777777" w:rsidR="009405AF" w:rsidRDefault="009405AF" w:rsidP="00794F23"/>
          <w:p w14:paraId="6A3D5A37" w14:textId="77777777" w:rsidR="009405AF" w:rsidRDefault="009405AF" w:rsidP="00794F23"/>
        </w:tc>
        <w:tc>
          <w:tcPr>
            <w:tcW w:w="2231" w:type="dxa"/>
          </w:tcPr>
          <w:p w14:paraId="4EBAE265" w14:textId="77777777" w:rsidR="009405AF" w:rsidRDefault="009405AF" w:rsidP="00794F23"/>
        </w:tc>
        <w:tc>
          <w:tcPr>
            <w:tcW w:w="1701" w:type="dxa"/>
          </w:tcPr>
          <w:p w14:paraId="728C248A" w14:textId="77777777" w:rsidR="009405AF" w:rsidRDefault="009405AF" w:rsidP="00794F23"/>
        </w:tc>
        <w:tc>
          <w:tcPr>
            <w:tcW w:w="1843" w:type="dxa"/>
          </w:tcPr>
          <w:p w14:paraId="0562B8E6" w14:textId="77777777" w:rsidR="009405AF" w:rsidRDefault="009405AF" w:rsidP="00794F23"/>
        </w:tc>
        <w:tc>
          <w:tcPr>
            <w:tcW w:w="1276" w:type="dxa"/>
          </w:tcPr>
          <w:p w14:paraId="375BFF49" w14:textId="77777777" w:rsidR="009405AF" w:rsidRDefault="009405AF" w:rsidP="00794F23"/>
        </w:tc>
        <w:tc>
          <w:tcPr>
            <w:tcW w:w="2551" w:type="dxa"/>
          </w:tcPr>
          <w:p w14:paraId="5F5D620B" w14:textId="77777777" w:rsidR="009405AF" w:rsidRDefault="009405AF" w:rsidP="00794F23"/>
        </w:tc>
      </w:tr>
      <w:tr w:rsidR="009405AF" w14:paraId="4ED74EF1" w14:textId="77777777" w:rsidTr="009405AF">
        <w:trPr>
          <w:trHeight w:val="351"/>
        </w:trPr>
        <w:tc>
          <w:tcPr>
            <w:tcW w:w="1599" w:type="dxa"/>
            <w:vMerge/>
          </w:tcPr>
          <w:p w14:paraId="0807E09F" w14:textId="77777777" w:rsidR="009405AF" w:rsidRDefault="009405AF" w:rsidP="00794F23"/>
        </w:tc>
        <w:tc>
          <w:tcPr>
            <w:tcW w:w="1518" w:type="dxa"/>
            <w:vMerge/>
          </w:tcPr>
          <w:p w14:paraId="3140EFC8" w14:textId="77777777" w:rsidR="009405AF" w:rsidRDefault="009405AF" w:rsidP="00794F23"/>
        </w:tc>
        <w:tc>
          <w:tcPr>
            <w:tcW w:w="2935" w:type="dxa"/>
          </w:tcPr>
          <w:p w14:paraId="233B9217" w14:textId="77777777" w:rsidR="009405AF" w:rsidRDefault="009405AF" w:rsidP="00794F23"/>
          <w:p w14:paraId="3F604C4E" w14:textId="77777777" w:rsidR="009405AF" w:rsidRDefault="009405AF" w:rsidP="00794F23"/>
        </w:tc>
        <w:tc>
          <w:tcPr>
            <w:tcW w:w="2231" w:type="dxa"/>
          </w:tcPr>
          <w:p w14:paraId="6C5C1EE8" w14:textId="77777777" w:rsidR="009405AF" w:rsidRDefault="009405AF" w:rsidP="00794F23"/>
        </w:tc>
        <w:tc>
          <w:tcPr>
            <w:tcW w:w="1701" w:type="dxa"/>
          </w:tcPr>
          <w:p w14:paraId="251A8A91" w14:textId="77777777" w:rsidR="009405AF" w:rsidRDefault="009405AF" w:rsidP="00794F23"/>
        </w:tc>
        <w:tc>
          <w:tcPr>
            <w:tcW w:w="1843" w:type="dxa"/>
          </w:tcPr>
          <w:p w14:paraId="06429FE4" w14:textId="77777777" w:rsidR="009405AF" w:rsidRDefault="009405AF" w:rsidP="00794F23"/>
        </w:tc>
        <w:tc>
          <w:tcPr>
            <w:tcW w:w="1276" w:type="dxa"/>
          </w:tcPr>
          <w:p w14:paraId="44FC9EAE" w14:textId="77777777" w:rsidR="009405AF" w:rsidRDefault="009405AF" w:rsidP="00794F23"/>
        </w:tc>
        <w:tc>
          <w:tcPr>
            <w:tcW w:w="2551" w:type="dxa"/>
          </w:tcPr>
          <w:p w14:paraId="2A606389" w14:textId="77777777" w:rsidR="009405AF" w:rsidRDefault="009405AF" w:rsidP="00794F23"/>
        </w:tc>
      </w:tr>
      <w:tr w:rsidR="009405AF" w14:paraId="7BD2DD06" w14:textId="77777777" w:rsidTr="009405AF">
        <w:trPr>
          <w:trHeight w:val="351"/>
        </w:trPr>
        <w:tc>
          <w:tcPr>
            <w:tcW w:w="1599" w:type="dxa"/>
            <w:vMerge/>
          </w:tcPr>
          <w:p w14:paraId="34FC5B07" w14:textId="77777777" w:rsidR="009405AF" w:rsidRDefault="009405AF" w:rsidP="00794F23"/>
        </w:tc>
        <w:tc>
          <w:tcPr>
            <w:tcW w:w="1518" w:type="dxa"/>
            <w:vMerge/>
          </w:tcPr>
          <w:p w14:paraId="503CEF76" w14:textId="77777777" w:rsidR="009405AF" w:rsidRDefault="009405AF" w:rsidP="00794F23"/>
        </w:tc>
        <w:tc>
          <w:tcPr>
            <w:tcW w:w="2935" w:type="dxa"/>
          </w:tcPr>
          <w:p w14:paraId="4CBB6C7D" w14:textId="77777777" w:rsidR="009405AF" w:rsidRDefault="009405AF" w:rsidP="00794F23"/>
          <w:p w14:paraId="4D3DE375" w14:textId="77777777" w:rsidR="009405AF" w:rsidRDefault="009405AF" w:rsidP="00794F23"/>
        </w:tc>
        <w:tc>
          <w:tcPr>
            <w:tcW w:w="2231" w:type="dxa"/>
          </w:tcPr>
          <w:p w14:paraId="5A4BD67F" w14:textId="77777777" w:rsidR="009405AF" w:rsidRDefault="009405AF" w:rsidP="00794F23"/>
        </w:tc>
        <w:tc>
          <w:tcPr>
            <w:tcW w:w="1701" w:type="dxa"/>
          </w:tcPr>
          <w:p w14:paraId="2A709B8E" w14:textId="77777777" w:rsidR="009405AF" w:rsidRDefault="009405AF" w:rsidP="00794F23"/>
        </w:tc>
        <w:tc>
          <w:tcPr>
            <w:tcW w:w="1843" w:type="dxa"/>
          </w:tcPr>
          <w:p w14:paraId="3D0C731F" w14:textId="77777777" w:rsidR="009405AF" w:rsidRDefault="009405AF" w:rsidP="00794F23"/>
        </w:tc>
        <w:tc>
          <w:tcPr>
            <w:tcW w:w="1276" w:type="dxa"/>
          </w:tcPr>
          <w:p w14:paraId="21A9529E" w14:textId="77777777" w:rsidR="009405AF" w:rsidRDefault="009405AF" w:rsidP="00794F23"/>
        </w:tc>
        <w:tc>
          <w:tcPr>
            <w:tcW w:w="2551" w:type="dxa"/>
          </w:tcPr>
          <w:p w14:paraId="77D32F84" w14:textId="77777777" w:rsidR="009405AF" w:rsidRDefault="009405AF" w:rsidP="00794F23"/>
        </w:tc>
      </w:tr>
      <w:tr w:rsidR="009405AF" w14:paraId="7046BD31" w14:textId="77777777" w:rsidTr="009405AF">
        <w:trPr>
          <w:trHeight w:val="351"/>
        </w:trPr>
        <w:tc>
          <w:tcPr>
            <w:tcW w:w="1599" w:type="dxa"/>
            <w:vMerge/>
          </w:tcPr>
          <w:p w14:paraId="63763BF8" w14:textId="77777777" w:rsidR="009405AF" w:rsidRDefault="009405AF" w:rsidP="00794F23"/>
        </w:tc>
        <w:tc>
          <w:tcPr>
            <w:tcW w:w="1518" w:type="dxa"/>
            <w:vMerge/>
          </w:tcPr>
          <w:p w14:paraId="49E77E9F" w14:textId="77777777" w:rsidR="009405AF" w:rsidRDefault="009405AF" w:rsidP="00794F23"/>
        </w:tc>
        <w:tc>
          <w:tcPr>
            <w:tcW w:w="2935" w:type="dxa"/>
          </w:tcPr>
          <w:p w14:paraId="50F17852" w14:textId="77777777" w:rsidR="009405AF" w:rsidRDefault="009405AF" w:rsidP="00794F23"/>
          <w:p w14:paraId="5AA1C478" w14:textId="77777777" w:rsidR="009405AF" w:rsidRDefault="009405AF" w:rsidP="00794F23"/>
        </w:tc>
        <w:tc>
          <w:tcPr>
            <w:tcW w:w="2231" w:type="dxa"/>
          </w:tcPr>
          <w:p w14:paraId="0AFB11E7" w14:textId="77777777" w:rsidR="009405AF" w:rsidRDefault="009405AF" w:rsidP="00794F23"/>
        </w:tc>
        <w:tc>
          <w:tcPr>
            <w:tcW w:w="1701" w:type="dxa"/>
          </w:tcPr>
          <w:p w14:paraId="5CEA8A61" w14:textId="77777777" w:rsidR="009405AF" w:rsidRDefault="009405AF" w:rsidP="00794F23"/>
        </w:tc>
        <w:tc>
          <w:tcPr>
            <w:tcW w:w="1843" w:type="dxa"/>
          </w:tcPr>
          <w:p w14:paraId="2CCBA5AC" w14:textId="77777777" w:rsidR="009405AF" w:rsidRDefault="009405AF" w:rsidP="00794F23"/>
        </w:tc>
        <w:tc>
          <w:tcPr>
            <w:tcW w:w="1276" w:type="dxa"/>
          </w:tcPr>
          <w:p w14:paraId="1B9F89AF" w14:textId="77777777" w:rsidR="009405AF" w:rsidRDefault="009405AF" w:rsidP="00794F23"/>
        </w:tc>
        <w:tc>
          <w:tcPr>
            <w:tcW w:w="2551" w:type="dxa"/>
          </w:tcPr>
          <w:p w14:paraId="5271BC04" w14:textId="77777777" w:rsidR="009405AF" w:rsidRDefault="009405AF" w:rsidP="00794F23"/>
        </w:tc>
      </w:tr>
      <w:tr w:rsidR="009405AF" w14:paraId="2D2C513A" w14:textId="77777777" w:rsidTr="009405AF">
        <w:trPr>
          <w:trHeight w:val="342"/>
        </w:trPr>
        <w:tc>
          <w:tcPr>
            <w:tcW w:w="1599" w:type="dxa"/>
            <w:vMerge/>
          </w:tcPr>
          <w:p w14:paraId="64D4F58A" w14:textId="77777777" w:rsidR="009405AF" w:rsidRDefault="009405AF" w:rsidP="00794F23"/>
        </w:tc>
        <w:tc>
          <w:tcPr>
            <w:tcW w:w="1518" w:type="dxa"/>
            <w:vMerge/>
          </w:tcPr>
          <w:p w14:paraId="58DC88F8" w14:textId="77777777" w:rsidR="009405AF" w:rsidRDefault="009405AF" w:rsidP="00794F23"/>
        </w:tc>
        <w:tc>
          <w:tcPr>
            <w:tcW w:w="2935" w:type="dxa"/>
          </w:tcPr>
          <w:p w14:paraId="1F7F8A22" w14:textId="77777777" w:rsidR="009405AF" w:rsidRDefault="009405AF" w:rsidP="00794F23"/>
          <w:p w14:paraId="7AE2ED60" w14:textId="77777777" w:rsidR="009405AF" w:rsidRDefault="009405AF" w:rsidP="00794F23"/>
        </w:tc>
        <w:tc>
          <w:tcPr>
            <w:tcW w:w="2231" w:type="dxa"/>
          </w:tcPr>
          <w:p w14:paraId="6EB97076" w14:textId="77777777" w:rsidR="009405AF" w:rsidRDefault="009405AF" w:rsidP="00794F23"/>
        </w:tc>
        <w:tc>
          <w:tcPr>
            <w:tcW w:w="1701" w:type="dxa"/>
          </w:tcPr>
          <w:p w14:paraId="5B1C50FB" w14:textId="77777777" w:rsidR="009405AF" w:rsidRDefault="009405AF" w:rsidP="00794F23"/>
        </w:tc>
        <w:tc>
          <w:tcPr>
            <w:tcW w:w="1843" w:type="dxa"/>
          </w:tcPr>
          <w:p w14:paraId="685B9F99" w14:textId="77777777" w:rsidR="009405AF" w:rsidRDefault="009405AF" w:rsidP="00794F23"/>
        </w:tc>
        <w:tc>
          <w:tcPr>
            <w:tcW w:w="1276" w:type="dxa"/>
          </w:tcPr>
          <w:p w14:paraId="1E06986F" w14:textId="77777777" w:rsidR="009405AF" w:rsidRDefault="009405AF" w:rsidP="00794F23"/>
        </w:tc>
        <w:tc>
          <w:tcPr>
            <w:tcW w:w="2551" w:type="dxa"/>
          </w:tcPr>
          <w:p w14:paraId="7E12AAB8" w14:textId="77777777" w:rsidR="009405AF" w:rsidRDefault="009405AF" w:rsidP="00794F23"/>
        </w:tc>
      </w:tr>
      <w:tr w:rsidR="009405AF" w14:paraId="3C71D572" w14:textId="77777777" w:rsidTr="009405AF">
        <w:trPr>
          <w:trHeight w:val="441"/>
        </w:trPr>
        <w:tc>
          <w:tcPr>
            <w:tcW w:w="1599" w:type="dxa"/>
            <w:vMerge/>
          </w:tcPr>
          <w:p w14:paraId="1834E5A1" w14:textId="77777777" w:rsidR="009405AF" w:rsidRDefault="009405AF" w:rsidP="00794F23"/>
        </w:tc>
        <w:tc>
          <w:tcPr>
            <w:tcW w:w="1518" w:type="dxa"/>
            <w:vMerge/>
          </w:tcPr>
          <w:p w14:paraId="405A16DF" w14:textId="77777777" w:rsidR="009405AF" w:rsidRDefault="009405AF" w:rsidP="00794F23"/>
        </w:tc>
        <w:tc>
          <w:tcPr>
            <w:tcW w:w="2935" w:type="dxa"/>
          </w:tcPr>
          <w:p w14:paraId="5B2C4A7E" w14:textId="77777777" w:rsidR="009405AF" w:rsidRDefault="009405AF" w:rsidP="00794F23"/>
          <w:p w14:paraId="4D32A9AD" w14:textId="77777777" w:rsidR="009405AF" w:rsidRDefault="009405AF" w:rsidP="00794F23"/>
        </w:tc>
        <w:tc>
          <w:tcPr>
            <w:tcW w:w="2231" w:type="dxa"/>
          </w:tcPr>
          <w:p w14:paraId="2BA42CE3" w14:textId="77777777" w:rsidR="009405AF" w:rsidRDefault="009405AF" w:rsidP="00794F23"/>
        </w:tc>
        <w:tc>
          <w:tcPr>
            <w:tcW w:w="1701" w:type="dxa"/>
          </w:tcPr>
          <w:p w14:paraId="545ACE8A" w14:textId="77777777" w:rsidR="009405AF" w:rsidRDefault="009405AF" w:rsidP="00794F23"/>
        </w:tc>
        <w:tc>
          <w:tcPr>
            <w:tcW w:w="1843" w:type="dxa"/>
          </w:tcPr>
          <w:p w14:paraId="3AB26850" w14:textId="77777777" w:rsidR="009405AF" w:rsidRDefault="009405AF" w:rsidP="00794F23"/>
        </w:tc>
        <w:tc>
          <w:tcPr>
            <w:tcW w:w="1276" w:type="dxa"/>
          </w:tcPr>
          <w:p w14:paraId="69589948" w14:textId="77777777" w:rsidR="009405AF" w:rsidRDefault="009405AF" w:rsidP="00794F23"/>
        </w:tc>
        <w:tc>
          <w:tcPr>
            <w:tcW w:w="2551" w:type="dxa"/>
          </w:tcPr>
          <w:p w14:paraId="06FD3F4B" w14:textId="77777777" w:rsidR="009405AF" w:rsidRDefault="009405AF" w:rsidP="00794F23"/>
        </w:tc>
      </w:tr>
    </w:tbl>
    <w:p w14:paraId="76164EE7" w14:textId="77777777" w:rsidR="005B2E26" w:rsidRDefault="005B2E26" w:rsidP="005B2E26">
      <w:pPr>
        <w:spacing w:after="0"/>
      </w:pPr>
    </w:p>
    <w:p w14:paraId="50DDE19D" w14:textId="77777777" w:rsidR="005B2E26" w:rsidRDefault="005B2E26" w:rsidP="005B2E26">
      <w:pPr>
        <w:spacing w:after="0"/>
        <w:rPr>
          <w:sz w:val="28"/>
          <w:szCs w:val="26"/>
        </w:rPr>
      </w:pPr>
    </w:p>
    <w:p w14:paraId="6B251AE0" w14:textId="77777777" w:rsidR="005B2E26" w:rsidRPr="005B2E26" w:rsidRDefault="005B2E26" w:rsidP="005B2E26">
      <w:pPr>
        <w:spacing w:after="0"/>
      </w:pPr>
      <w:r>
        <w:t>IMPLEMENTATION: 50% OF CODE</w:t>
      </w:r>
    </w:p>
    <w:p w14:paraId="0984F139" w14:textId="77777777" w:rsidR="009405AF" w:rsidRDefault="009405AF" w:rsidP="006D522F">
      <w:pPr>
        <w:ind w:left="2160" w:firstLine="720"/>
        <w:rPr>
          <w:sz w:val="28"/>
          <w:szCs w:val="26"/>
        </w:rPr>
      </w:pPr>
    </w:p>
    <w:p w14:paraId="4C26D646" w14:textId="77777777" w:rsidR="0095701D" w:rsidRDefault="0095701D" w:rsidP="006D522F">
      <w:pPr>
        <w:ind w:left="2160" w:firstLine="720"/>
        <w:rPr>
          <w:sz w:val="28"/>
          <w:szCs w:val="26"/>
        </w:rPr>
      </w:pPr>
      <w:r w:rsidRPr="001E4DD6">
        <w:rPr>
          <w:sz w:val="28"/>
          <w:szCs w:val="26"/>
        </w:rPr>
        <w:lastRenderedPageBreak/>
        <w:t>Project Assessment (Reviews)</w:t>
      </w:r>
      <w:r>
        <w:rPr>
          <w:sz w:val="28"/>
          <w:szCs w:val="26"/>
        </w:rPr>
        <w:t xml:space="preserve">            </w:t>
      </w:r>
      <w:r w:rsidR="006D522F">
        <w:rPr>
          <w:sz w:val="28"/>
          <w:szCs w:val="26"/>
        </w:rPr>
        <w:t xml:space="preserve">               </w:t>
      </w:r>
      <w:r w:rsidR="006D522F">
        <w:rPr>
          <w:sz w:val="28"/>
          <w:szCs w:val="26"/>
        </w:rPr>
        <w:tab/>
      </w:r>
      <w:r w:rsidR="006D522F">
        <w:rPr>
          <w:sz w:val="28"/>
          <w:szCs w:val="26"/>
        </w:rPr>
        <w:tab/>
      </w:r>
      <w:r w:rsidR="006D522F">
        <w:rPr>
          <w:sz w:val="28"/>
          <w:szCs w:val="26"/>
        </w:rPr>
        <w:tab/>
      </w:r>
      <w:r w:rsidR="006D522F">
        <w:rPr>
          <w:sz w:val="28"/>
          <w:szCs w:val="26"/>
        </w:rPr>
        <w:tab/>
      </w:r>
      <w:r>
        <w:rPr>
          <w:sz w:val="28"/>
          <w:szCs w:val="26"/>
        </w:rPr>
        <w:t xml:space="preserve"> Date:</w:t>
      </w:r>
    </w:p>
    <w:p w14:paraId="08F7089C" w14:textId="77777777" w:rsidR="0095701D" w:rsidRDefault="00C31142" w:rsidP="0095701D">
      <w:pPr>
        <w:spacing w:after="0"/>
        <w:rPr>
          <w:b/>
          <w:bCs/>
          <w:sz w:val="32"/>
        </w:rPr>
      </w:pPr>
      <w:r w:rsidRPr="00903A14">
        <w:rPr>
          <w:b/>
          <w:bCs/>
          <w:sz w:val="32"/>
        </w:rPr>
        <w:t>R</w:t>
      </w:r>
      <w:r>
        <w:rPr>
          <w:b/>
          <w:bCs/>
          <w:sz w:val="32"/>
        </w:rPr>
        <w:t>eview</w:t>
      </w:r>
      <w:r w:rsidRPr="00903A14">
        <w:rPr>
          <w:b/>
          <w:bCs/>
          <w:sz w:val="32"/>
        </w:rPr>
        <w:t>:</w:t>
      </w:r>
      <w:r w:rsidR="0095701D" w:rsidRPr="00903A14">
        <w:rPr>
          <w:b/>
          <w:bCs/>
          <w:sz w:val="32"/>
        </w:rPr>
        <w:t xml:space="preserve"> I</w:t>
      </w:r>
      <w:r w:rsidR="0095701D">
        <w:rPr>
          <w:b/>
          <w:bCs/>
          <w:sz w:val="32"/>
        </w:rPr>
        <w:t>I</w:t>
      </w:r>
    </w:p>
    <w:p w14:paraId="0811FF99" w14:textId="77777777" w:rsidR="0095701D" w:rsidRPr="00903A14" w:rsidRDefault="009405AF" w:rsidP="009405AF">
      <w:pPr>
        <w:spacing w:after="0"/>
        <w:ind w:right="330"/>
        <w:rPr>
          <w:b/>
          <w:bCs/>
          <w:sz w:val="32"/>
        </w:rPr>
      </w:pPr>
      <w:r>
        <w:rPr>
          <w:b/>
          <w:bCs/>
          <w:sz w:val="32"/>
        </w:rPr>
        <w:t xml:space="preserve">Register Number: </w:t>
      </w:r>
      <w:r w:rsidR="006025B2">
        <w:rPr>
          <w:b/>
          <w:bCs/>
          <w:sz w:val="32"/>
        </w:rPr>
        <w:t>1031310362</w:t>
      </w:r>
    </w:p>
    <w:tbl>
      <w:tblPr>
        <w:tblStyle w:val="TableGrid"/>
        <w:tblW w:w="15654" w:type="dxa"/>
        <w:tblInd w:w="-95" w:type="dxa"/>
        <w:tblLayout w:type="fixed"/>
        <w:tblLook w:val="04A0" w:firstRow="1" w:lastRow="0" w:firstColumn="1" w:lastColumn="0" w:noHBand="0" w:noVBand="1"/>
      </w:tblPr>
      <w:tblGrid>
        <w:gridCol w:w="1599"/>
        <w:gridCol w:w="1518"/>
        <w:gridCol w:w="2935"/>
        <w:gridCol w:w="2231"/>
        <w:gridCol w:w="1701"/>
        <w:gridCol w:w="1843"/>
        <w:gridCol w:w="1276"/>
        <w:gridCol w:w="2551"/>
      </w:tblGrid>
      <w:tr w:rsidR="009405AF" w14:paraId="0CDD73D9" w14:textId="77777777" w:rsidTr="009405AF">
        <w:trPr>
          <w:trHeight w:val="739"/>
        </w:trPr>
        <w:tc>
          <w:tcPr>
            <w:tcW w:w="1599" w:type="dxa"/>
            <w:vMerge w:val="restart"/>
          </w:tcPr>
          <w:p w14:paraId="35874987" w14:textId="77777777" w:rsidR="009405AF" w:rsidRPr="009F127F" w:rsidRDefault="009405AF" w:rsidP="00794F23">
            <w:pPr>
              <w:rPr>
                <w:b/>
              </w:rPr>
            </w:pPr>
            <w:r w:rsidRPr="009F127F">
              <w:rPr>
                <w:b/>
              </w:rPr>
              <w:t>General comments</w:t>
            </w:r>
          </w:p>
        </w:tc>
        <w:tc>
          <w:tcPr>
            <w:tcW w:w="1518" w:type="dxa"/>
            <w:vMerge w:val="restart"/>
          </w:tcPr>
          <w:p w14:paraId="221C9BAF" w14:textId="77777777" w:rsidR="009405AF" w:rsidRPr="009F127F" w:rsidRDefault="009405AF" w:rsidP="00794F23">
            <w:pPr>
              <w:rPr>
                <w:b/>
              </w:rPr>
            </w:pPr>
            <w:r w:rsidRPr="009F127F">
              <w:rPr>
                <w:b/>
              </w:rPr>
              <w:t>Specific comments</w:t>
            </w:r>
          </w:p>
        </w:tc>
        <w:tc>
          <w:tcPr>
            <w:tcW w:w="2935" w:type="dxa"/>
            <w:vMerge w:val="restart"/>
          </w:tcPr>
          <w:p w14:paraId="3E8D41AC" w14:textId="77777777" w:rsidR="009405AF" w:rsidRPr="009F127F" w:rsidRDefault="009405AF" w:rsidP="00794F23">
            <w:pPr>
              <w:jc w:val="center"/>
              <w:rPr>
                <w:b/>
              </w:rPr>
            </w:pPr>
            <w:r w:rsidRPr="009F127F">
              <w:rPr>
                <w:b/>
              </w:rPr>
              <w:t>Reviewer</w:t>
            </w:r>
            <w:r>
              <w:rPr>
                <w:b/>
              </w:rPr>
              <w:t xml:space="preserve"> Names</w:t>
            </w:r>
          </w:p>
        </w:tc>
        <w:tc>
          <w:tcPr>
            <w:tcW w:w="2231" w:type="dxa"/>
          </w:tcPr>
          <w:p w14:paraId="4C1D26B2" w14:textId="77777777" w:rsidR="009405AF" w:rsidRPr="009F127F" w:rsidRDefault="009405AF" w:rsidP="00794F23">
            <w:pPr>
              <w:rPr>
                <w:b/>
              </w:rPr>
            </w:pPr>
            <w:r w:rsidRPr="009F127F">
              <w:rPr>
                <w:b/>
              </w:rPr>
              <w:t>Presentation</w:t>
            </w:r>
          </w:p>
          <w:p w14:paraId="156251E2" w14:textId="77777777" w:rsidR="009405AF" w:rsidRPr="009F127F" w:rsidRDefault="009405AF" w:rsidP="00794F23">
            <w:pPr>
              <w:rPr>
                <w:b/>
              </w:rPr>
            </w:pPr>
          </w:p>
        </w:tc>
        <w:tc>
          <w:tcPr>
            <w:tcW w:w="1701" w:type="dxa"/>
          </w:tcPr>
          <w:p w14:paraId="77EC0F0F" w14:textId="77777777" w:rsidR="009405AF" w:rsidRPr="009F127F" w:rsidRDefault="009405AF" w:rsidP="00794F23">
            <w:pPr>
              <w:rPr>
                <w:b/>
              </w:rPr>
            </w:pPr>
            <w:r w:rsidRPr="009F127F">
              <w:rPr>
                <w:b/>
              </w:rPr>
              <w:t>Design &amp;</w:t>
            </w:r>
          </w:p>
          <w:p w14:paraId="360AA8FD" w14:textId="77777777" w:rsidR="009405AF" w:rsidRPr="009F127F" w:rsidRDefault="009405AF" w:rsidP="00794F23">
            <w:pPr>
              <w:rPr>
                <w:b/>
              </w:rPr>
            </w:pPr>
            <w:r w:rsidRPr="009F127F">
              <w:rPr>
                <w:b/>
              </w:rPr>
              <w:t>Methodology</w:t>
            </w:r>
          </w:p>
        </w:tc>
        <w:tc>
          <w:tcPr>
            <w:tcW w:w="1843" w:type="dxa"/>
          </w:tcPr>
          <w:p w14:paraId="5201B32C" w14:textId="77777777" w:rsidR="009405AF" w:rsidRPr="009F127F" w:rsidRDefault="009405AF" w:rsidP="00794F23">
            <w:pPr>
              <w:rPr>
                <w:b/>
              </w:rPr>
            </w:pPr>
            <w:r w:rsidRPr="009F127F">
              <w:rPr>
                <w:b/>
              </w:rPr>
              <w:t>Implementation</w:t>
            </w:r>
          </w:p>
        </w:tc>
        <w:tc>
          <w:tcPr>
            <w:tcW w:w="1276" w:type="dxa"/>
          </w:tcPr>
          <w:p w14:paraId="264380D8" w14:textId="77777777" w:rsidR="009405AF" w:rsidRPr="009F127F" w:rsidRDefault="009405AF" w:rsidP="00794F23">
            <w:pPr>
              <w:rPr>
                <w:b/>
              </w:rPr>
            </w:pPr>
            <w:r w:rsidRPr="009F127F">
              <w:rPr>
                <w:b/>
              </w:rPr>
              <w:t>Report</w:t>
            </w:r>
          </w:p>
        </w:tc>
        <w:tc>
          <w:tcPr>
            <w:tcW w:w="2551" w:type="dxa"/>
          </w:tcPr>
          <w:p w14:paraId="06B29A7D" w14:textId="77777777" w:rsidR="009405AF" w:rsidRPr="009F127F" w:rsidRDefault="009405AF" w:rsidP="00794F23">
            <w:pPr>
              <w:jc w:val="center"/>
              <w:rPr>
                <w:b/>
              </w:rPr>
            </w:pPr>
            <w:r>
              <w:rPr>
                <w:b/>
              </w:rPr>
              <w:t>Total</w:t>
            </w:r>
          </w:p>
        </w:tc>
      </w:tr>
      <w:tr w:rsidR="009405AF" w14:paraId="36F77FCC" w14:textId="77777777" w:rsidTr="009405AF">
        <w:trPr>
          <w:trHeight w:val="128"/>
        </w:trPr>
        <w:tc>
          <w:tcPr>
            <w:tcW w:w="1599" w:type="dxa"/>
            <w:vMerge/>
          </w:tcPr>
          <w:p w14:paraId="26B1F56B" w14:textId="77777777" w:rsidR="009405AF" w:rsidRPr="009F127F" w:rsidRDefault="009405AF" w:rsidP="00794F23">
            <w:pPr>
              <w:rPr>
                <w:b/>
              </w:rPr>
            </w:pPr>
          </w:p>
        </w:tc>
        <w:tc>
          <w:tcPr>
            <w:tcW w:w="1518" w:type="dxa"/>
            <w:vMerge/>
          </w:tcPr>
          <w:p w14:paraId="1420DC72" w14:textId="77777777" w:rsidR="009405AF" w:rsidRPr="009F127F" w:rsidRDefault="009405AF" w:rsidP="00794F23">
            <w:pPr>
              <w:rPr>
                <w:b/>
              </w:rPr>
            </w:pPr>
          </w:p>
        </w:tc>
        <w:tc>
          <w:tcPr>
            <w:tcW w:w="2935" w:type="dxa"/>
            <w:vMerge/>
          </w:tcPr>
          <w:p w14:paraId="4BB5BB55" w14:textId="77777777" w:rsidR="009405AF" w:rsidRPr="009F127F" w:rsidRDefault="009405AF" w:rsidP="00794F23">
            <w:pPr>
              <w:rPr>
                <w:b/>
              </w:rPr>
            </w:pPr>
          </w:p>
        </w:tc>
        <w:tc>
          <w:tcPr>
            <w:tcW w:w="2231" w:type="dxa"/>
          </w:tcPr>
          <w:p w14:paraId="15E09561" w14:textId="77777777" w:rsidR="009405AF" w:rsidRPr="009F127F" w:rsidRDefault="009405AF" w:rsidP="00794F23">
            <w:pPr>
              <w:tabs>
                <w:tab w:val="left" w:pos="915"/>
              </w:tabs>
              <w:jc w:val="center"/>
              <w:rPr>
                <w:b/>
              </w:rPr>
            </w:pPr>
            <w:r w:rsidRPr="009F127F">
              <w:rPr>
                <w:b/>
              </w:rPr>
              <w:t>10 Marks</w:t>
            </w:r>
          </w:p>
        </w:tc>
        <w:tc>
          <w:tcPr>
            <w:tcW w:w="1701" w:type="dxa"/>
          </w:tcPr>
          <w:p w14:paraId="63CF7A7C" w14:textId="77777777" w:rsidR="009405AF" w:rsidRPr="009F127F" w:rsidRDefault="009405AF" w:rsidP="00794F23">
            <w:pPr>
              <w:jc w:val="center"/>
              <w:rPr>
                <w:b/>
              </w:rPr>
            </w:pPr>
            <w:r w:rsidRPr="009F127F">
              <w:rPr>
                <w:b/>
              </w:rPr>
              <w:t>15 Marks</w:t>
            </w:r>
          </w:p>
        </w:tc>
        <w:tc>
          <w:tcPr>
            <w:tcW w:w="1843" w:type="dxa"/>
          </w:tcPr>
          <w:p w14:paraId="299AD57E" w14:textId="77777777" w:rsidR="009405AF" w:rsidRPr="009F127F" w:rsidRDefault="009405AF" w:rsidP="00794F23">
            <w:pPr>
              <w:jc w:val="center"/>
              <w:rPr>
                <w:b/>
              </w:rPr>
            </w:pPr>
            <w:r w:rsidRPr="009F127F">
              <w:rPr>
                <w:b/>
              </w:rPr>
              <w:t>15 Marks</w:t>
            </w:r>
          </w:p>
        </w:tc>
        <w:tc>
          <w:tcPr>
            <w:tcW w:w="1276" w:type="dxa"/>
          </w:tcPr>
          <w:p w14:paraId="33FD1293" w14:textId="77777777" w:rsidR="009405AF" w:rsidRPr="009F127F" w:rsidRDefault="009405AF" w:rsidP="00794F23">
            <w:pPr>
              <w:jc w:val="center"/>
              <w:rPr>
                <w:b/>
              </w:rPr>
            </w:pPr>
            <w:r w:rsidRPr="009F127F">
              <w:rPr>
                <w:b/>
              </w:rPr>
              <w:t>10 Marks</w:t>
            </w:r>
          </w:p>
        </w:tc>
        <w:tc>
          <w:tcPr>
            <w:tcW w:w="2551" w:type="dxa"/>
          </w:tcPr>
          <w:p w14:paraId="0EBE560A" w14:textId="77777777" w:rsidR="009405AF" w:rsidRPr="009F127F" w:rsidRDefault="009405AF" w:rsidP="00794F23">
            <w:pPr>
              <w:jc w:val="center"/>
              <w:rPr>
                <w:b/>
              </w:rPr>
            </w:pPr>
            <w:r w:rsidRPr="009F127F">
              <w:rPr>
                <w:b/>
              </w:rPr>
              <w:t>50</w:t>
            </w:r>
            <w:r>
              <w:rPr>
                <w:b/>
              </w:rPr>
              <w:t xml:space="preserve"> Marks</w:t>
            </w:r>
          </w:p>
        </w:tc>
      </w:tr>
      <w:tr w:rsidR="009405AF" w14:paraId="05B01745" w14:textId="77777777" w:rsidTr="009405AF">
        <w:trPr>
          <w:trHeight w:val="414"/>
        </w:trPr>
        <w:tc>
          <w:tcPr>
            <w:tcW w:w="1599" w:type="dxa"/>
            <w:vMerge w:val="restart"/>
          </w:tcPr>
          <w:p w14:paraId="4FEE777F" w14:textId="77777777" w:rsidR="009405AF" w:rsidRDefault="009405AF" w:rsidP="00794F23"/>
        </w:tc>
        <w:tc>
          <w:tcPr>
            <w:tcW w:w="1518" w:type="dxa"/>
            <w:vMerge w:val="restart"/>
          </w:tcPr>
          <w:p w14:paraId="0A6B1A6F" w14:textId="77777777" w:rsidR="009405AF" w:rsidRDefault="009405AF" w:rsidP="00794F23"/>
        </w:tc>
        <w:tc>
          <w:tcPr>
            <w:tcW w:w="2935" w:type="dxa"/>
          </w:tcPr>
          <w:p w14:paraId="49E1B8E4" w14:textId="77777777" w:rsidR="009405AF" w:rsidRDefault="009405AF" w:rsidP="00794F23"/>
          <w:p w14:paraId="737ECEE1" w14:textId="77777777" w:rsidR="009405AF" w:rsidRDefault="009405AF" w:rsidP="00794F23"/>
        </w:tc>
        <w:tc>
          <w:tcPr>
            <w:tcW w:w="2231" w:type="dxa"/>
          </w:tcPr>
          <w:p w14:paraId="62D37596" w14:textId="77777777" w:rsidR="009405AF" w:rsidRDefault="009405AF" w:rsidP="00794F23"/>
        </w:tc>
        <w:tc>
          <w:tcPr>
            <w:tcW w:w="1701" w:type="dxa"/>
          </w:tcPr>
          <w:p w14:paraId="6552F267" w14:textId="77777777" w:rsidR="009405AF" w:rsidRDefault="009405AF" w:rsidP="00794F23"/>
        </w:tc>
        <w:tc>
          <w:tcPr>
            <w:tcW w:w="1843" w:type="dxa"/>
          </w:tcPr>
          <w:p w14:paraId="3A2A3D5F" w14:textId="77777777" w:rsidR="009405AF" w:rsidRDefault="009405AF" w:rsidP="00794F23"/>
        </w:tc>
        <w:tc>
          <w:tcPr>
            <w:tcW w:w="1276" w:type="dxa"/>
          </w:tcPr>
          <w:p w14:paraId="01814B32" w14:textId="77777777" w:rsidR="009405AF" w:rsidRDefault="009405AF" w:rsidP="00794F23"/>
        </w:tc>
        <w:tc>
          <w:tcPr>
            <w:tcW w:w="2551" w:type="dxa"/>
          </w:tcPr>
          <w:p w14:paraId="582E5CEF" w14:textId="77777777" w:rsidR="009405AF" w:rsidRDefault="009405AF" w:rsidP="00794F23"/>
        </w:tc>
      </w:tr>
      <w:tr w:rsidR="009405AF" w14:paraId="755CB180" w14:textId="77777777" w:rsidTr="009405AF">
        <w:trPr>
          <w:trHeight w:val="351"/>
        </w:trPr>
        <w:tc>
          <w:tcPr>
            <w:tcW w:w="1599" w:type="dxa"/>
            <w:vMerge/>
          </w:tcPr>
          <w:p w14:paraId="4F7953DC" w14:textId="77777777" w:rsidR="009405AF" w:rsidRDefault="009405AF" w:rsidP="00794F23"/>
        </w:tc>
        <w:tc>
          <w:tcPr>
            <w:tcW w:w="1518" w:type="dxa"/>
            <w:vMerge/>
          </w:tcPr>
          <w:p w14:paraId="7C92F5AF" w14:textId="77777777" w:rsidR="009405AF" w:rsidRDefault="009405AF" w:rsidP="00794F23"/>
        </w:tc>
        <w:tc>
          <w:tcPr>
            <w:tcW w:w="2935" w:type="dxa"/>
          </w:tcPr>
          <w:p w14:paraId="2CE847D1" w14:textId="77777777" w:rsidR="009405AF" w:rsidRDefault="009405AF" w:rsidP="00794F23"/>
          <w:p w14:paraId="6617DF89" w14:textId="77777777" w:rsidR="009405AF" w:rsidRDefault="009405AF" w:rsidP="00794F23"/>
        </w:tc>
        <w:tc>
          <w:tcPr>
            <w:tcW w:w="2231" w:type="dxa"/>
          </w:tcPr>
          <w:p w14:paraId="3CE776F7" w14:textId="77777777" w:rsidR="009405AF" w:rsidRDefault="009405AF" w:rsidP="00794F23"/>
        </w:tc>
        <w:tc>
          <w:tcPr>
            <w:tcW w:w="1701" w:type="dxa"/>
          </w:tcPr>
          <w:p w14:paraId="16CBC6A9" w14:textId="77777777" w:rsidR="009405AF" w:rsidRDefault="009405AF" w:rsidP="00794F23"/>
        </w:tc>
        <w:tc>
          <w:tcPr>
            <w:tcW w:w="1843" w:type="dxa"/>
          </w:tcPr>
          <w:p w14:paraId="22910E93" w14:textId="77777777" w:rsidR="009405AF" w:rsidRDefault="009405AF" w:rsidP="00794F23"/>
        </w:tc>
        <w:tc>
          <w:tcPr>
            <w:tcW w:w="1276" w:type="dxa"/>
          </w:tcPr>
          <w:p w14:paraId="31E8D453" w14:textId="77777777" w:rsidR="009405AF" w:rsidRDefault="009405AF" w:rsidP="00794F23"/>
        </w:tc>
        <w:tc>
          <w:tcPr>
            <w:tcW w:w="2551" w:type="dxa"/>
          </w:tcPr>
          <w:p w14:paraId="4C265376" w14:textId="77777777" w:rsidR="009405AF" w:rsidRDefault="009405AF" w:rsidP="00794F23"/>
        </w:tc>
      </w:tr>
      <w:tr w:rsidR="009405AF" w14:paraId="761543D7" w14:textId="77777777" w:rsidTr="009405AF">
        <w:trPr>
          <w:trHeight w:val="351"/>
        </w:trPr>
        <w:tc>
          <w:tcPr>
            <w:tcW w:w="1599" w:type="dxa"/>
            <w:vMerge/>
          </w:tcPr>
          <w:p w14:paraId="00128153" w14:textId="77777777" w:rsidR="009405AF" w:rsidRDefault="009405AF" w:rsidP="00794F23"/>
        </w:tc>
        <w:tc>
          <w:tcPr>
            <w:tcW w:w="1518" w:type="dxa"/>
            <w:vMerge/>
          </w:tcPr>
          <w:p w14:paraId="60F81083" w14:textId="77777777" w:rsidR="009405AF" w:rsidRDefault="009405AF" w:rsidP="00794F23"/>
        </w:tc>
        <w:tc>
          <w:tcPr>
            <w:tcW w:w="2935" w:type="dxa"/>
          </w:tcPr>
          <w:p w14:paraId="279E56BF" w14:textId="77777777" w:rsidR="009405AF" w:rsidRDefault="009405AF" w:rsidP="00794F23"/>
          <w:p w14:paraId="0072A6BF" w14:textId="77777777" w:rsidR="009405AF" w:rsidRDefault="009405AF" w:rsidP="00794F23"/>
        </w:tc>
        <w:tc>
          <w:tcPr>
            <w:tcW w:w="2231" w:type="dxa"/>
          </w:tcPr>
          <w:p w14:paraId="49739A32" w14:textId="77777777" w:rsidR="009405AF" w:rsidRDefault="009405AF" w:rsidP="00794F23"/>
        </w:tc>
        <w:tc>
          <w:tcPr>
            <w:tcW w:w="1701" w:type="dxa"/>
          </w:tcPr>
          <w:p w14:paraId="72EF3B77" w14:textId="77777777" w:rsidR="009405AF" w:rsidRDefault="009405AF" w:rsidP="00794F23"/>
        </w:tc>
        <w:tc>
          <w:tcPr>
            <w:tcW w:w="1843" w:type="dxa"/>
          </w:tcPr>
          <w:p w14:paraId="5EC93E96" w14:textId="77777777" w:rsidR="009405AF" w:rsidRDefault="009405AF" w:rsidP="00794F23"/>
        </w:tc>
        <w:tc>
          <w:tcPr>
            <w:tcW w:w="1276" w:type="dxa"/>
          </w:tcPr>
          <w:p w14:paraId="6972F228" w14:textId="77777777" w:rsidR="009405AF" w:rsidRDefault="009405AF" w:rsidP="00794F23"/>
        </w:tc>
        <w:tc>
          <w:tcPr>
            <w:tcW w:w="2551" w:type="dxa"/>
          </w:tcPr>
          <w:p w14:paraId="79C0D76C" w14:textId="77777777" w:rsidR="009405AF" w:rsidRDefault="009405AF" w:rsidP="00794F23"/>
        </w:tc>
      </w:tr>
      <w:tr w:rsidR="009405AF" w14:paraId="5C74EFD1" w14:textId="77777777" w:rsidTr="009405AF">
        <w:trPr>
          <w:trHeight w:val="351"/>
        </w:trPr>
        <w:tc>
          <w:tcPr>
            <w:tcW w:w="1599" w:type="dxa"/>
            <w:vMerge/>
          </w:tcPr>
          <w:p w14:paraId="28D887D1" w14:textId="77777777" w:rsidR="009405AF" w:rsidRDefault="009405AF" w:rsidP="00794F23"/>
        </w:tc>
        <w:tc>
          <w:tcPr>
            <w:tcW w:w="1518" w:type="dxa"/>
            <w:vMerge/>
          </w:tcPr>
          <w:p w14:paraId="15DF2862" w14:textId="77777777" w:rsidR="009405AF" w:rsidRDefault="009405AF" w:rsidP="00794F23"/>
        </w:tc>
        <w:tc>
          <w:tcPr>
            <w:tcW w:w="2935" w:type="dxa"/>
          </w:tcPr>
          <w:p w14:paraId="2D1CE7B5" w14:textId="77777777" w:rsidR="009405AF" w:rsidRDefault="009405AF" w:rsidP="00794F23"/>
          <w:p w14:paraId="48F1D5C2" w14:textId="77777777" w:rsidR="009405AF" w:rsidRDefault="009405AF" w:rsidP="00794F23"/>
        </w:tc>
        <w:tc>
          <w:tcPr>
            <w:tcW w:w="2231" w:type="dxa"/>
          </w:tcPr>
          <w:p w14:paraId="00A24680" w14:textId="77777777" w:rsidR="009405AF" w:rsidRDefault="009405AF" w:rsidP="00794F23"/>
        </w:tc>
        <w:tc>
          <w:tcPr>
            <w:tcW w:w="1701" w:type="dxa"/>
          </w:tcPr>
          <w:p w14:paraId="6C7759DD" w14:textId="77777777" w:rsidR="009405AF" w:rsidRDefault="009405AF" w:rsidP="00794F23"/>
        </w:tc>
        <w:tc>
          <w:tcPr>
            <w:tcW w:w="1843" w:type="dxa"/>
          </w:tcPr>
          <w:p w14:paraId="39BF6A6C" w14:textId="77777777" w:rsidR="009405AF" w:rsidRDefault="009405AF" w:rsidP="00794F23"/>
        </w:tc>
        <w:tc>
          <w:tcPr>
            <w:tcW w:w="1276" w:type="dxa"/>
          </w:tcPr>
          <w:p w14:paraId="7F628F44" w14:textId="77777777" w:rsidR="009405AF" w:rsidRDefault="009405AF" w:rsidP="00794F23"/>
        </w:tc>
        <w:tc>
          <w:tcPr>
            <w:tcW w:w="2551" w:type="dxa"/>
          </w:tcPr>
          <w:p w14:paraId="031F2256" w14:textId="77777777" w:rsidR="009405AF" w:rsidRDefault="009405AF" w:rsidP="00794F23"/>
        </w:tc>
      </w:tr>
      <w:tr w:rsidR="009405AF" w14:paraId="1F58162B" w14:textId="77777777" w:rsidTr="009405AF">
        <w:trPr>
          <w:trHeight w:val="351"/>
        </w:trPr>
        <w:tc>
          <w:tcPr>
            <w:tcW w:w="1599" w:type="dxa"/>
            <w:vMerge/>
          </w:tcPr>
          <w:p w14:paraId="0D211613" w14:textId="77777777" w:rsidR="009405AF" w:rsidRDefault="009405AF" w:rsidP="00794F23"/>
        </w:tc>
        <w:tc>
          <w:tcPr>
            <w:tcW w:w="1518" w:type="dxa"/>
            <w:vMerge/>
          </w:tcPr>
          <w:p w14:paraId="495885A8" w14:textId="77777777" w:rsidR="009405AF" w:rsidRDefault="009405AF" w:rsidP="00794F23"/>
        </w:tc>
        <w:tc>
          <w:tcPr>
            <w:tcW w:w="2935" w:type="dxa"/>
          </w:tcPr>
          <w:p w14:paraId="640C650E" w14:textId="77777777" w:rsidR="009405AF" w:rsidRDefault="009405AF" w:rsidP="00794F23"/>
          <w:p w14:paraId="4A8DC0EC" w14:textId="77777777" w:rsidR="009405AF" w:rsidRDefault="009405AF" w:rsidP="00794F23"/>
        </w:tc>
        <w:tc>
          <w:tcPr>
            <w:tcW w:w="2231" w:type="dxa"/>
          </w:tcPr>
          <w:p w14:paraId="3B2EFAB9" w14:textId="77777777" w:rsidR="009405AF" w:rsidRDefault="009405AF" w:rsidP="00794F23"/>
        </w:tc>
        <w:tc>
          <w:tcPr>
            <w:tcW w:w="1701" w:type="dxa"/>
          </w:tcPr>
          <w:p w14:paraId="14554EA5" w14:textId="77777777" w:rsidR="009405AF" w:rsidRDefault="009405AF" w:rsidP="00794F23"/>
        </w:tc>
        <w:tc>
          <w:tcPr>
            <w:tcW w:w="1843" w:type="dxa"/>
          </w:tcPr>
          <w:p w14:paraId="27B6D5B4" w14:textId="77777777" w:rsidR="009405AF" w:rsidRDefault="009405AF" w:rsidP="00794F23"/>
        </w:tc>
        <w:tc>
          <w:tcPr>
            <w:tcW w:w="1276" w:type="dxa"/>
          </w:tcPr>
          <w:p w14:paraId="2C3111FD" w14:textId="77777777" w:rsidR="009405AF" w:rsidRDefault="009405AF" w:rsidP="00794F23"/>
        </w:tc>
        <w:tc>
          <w:tcPr>
            <w:tcW w:w="2551" w:type="dxa"/>
          </w:tcPr>
          <w:p w14:paraId="718BE834" w14:textId="77777777" w:rsidR="009405AF" w:rsidRDefault="009405AF" w:rsidP="00794F23"/>
        </w:tc>
      </w:tr>
      <w:tr w:rsidR="009405AF" w14:paraId="175C28EF" w14:textId="77777777" w:rsidTr="009405AF">
        <w:trPr>
          <w:trHeight w:val="351"/>
        </w:trPr>
        <w:tc>
          <w:tcPr>
            <w:tcW w:w="1599" w:type="dxa"/>
            <w:vMerge/>
          </w:tcPr>
          <w:p w14:paraId="11572C17" w14:textId="77777777" w:rsidR="009405AF" w:rsidRDefault="009405AF" w:rsidP="00794F23"/>
        </w:tc>
        <w:tc>
          <w:tcPr>
            <w:tcW w:w="1518" w:type="dxa"/>
            <w:vMerge/>
          </w:tcPr>
          <w:p w14:paraId="5843383C" w14:textId="77777777" w:rsidR="009405AF" w:rsidRDefault="009405AF" w:rsidP="00794F23"/>
        </w:tc>
        <w:tc>
          <w:tcPr>
            <w:tcW w:w="2935" w:type="dxa"/>
          </w:tcPr>
          <w:p w14:paraId="25D13362" w14:textId="77777777" w:rsidR="009405AF" w:rsidRDefault="009405AF" w:rsidP="00794F23"/>
          <w:p w14:paraId="65AD0B6B" w14:textId="77777777" w:rsidR="009405AF" w:rsidRDefault="009405AF" w:rsidP="00794F23"/>
        </w:tc>
        <w:tc>
          <w:tcPr>
            <w:tcW w:w="2231" w:type="dxa"/>
          </w:tcPr>
          <w:p w14:paraId="3A9BF963" w14:textId="77777777" w:rsidR="009405AF" w:rsidRDefault="009405AF" w:rsidP="00794F23"/>
        </w:tc>
        <w:tc>
          <w:tcPr>
            <w:tcW w:w="1701" w:type="dxa"/>
          </w:tcPr>
          <w:p w14:paraId="0CBB2BED" w14:textId="77777777" w:rsidR="009405AF" w:rsidRDefault="009405AF" w:rsidP="00794F23"/>
        </w:tc>
        <w:tc>
          <w:tcPr>
            <w:tcW w:w="1843" w:type="dxa"/>
          </w:tcPr>
          <w:p w14:paraId="0390D83A" w14:textId="77777777" w:rsidR="009405AF" w:rsidRDefault="009405AF" w:rsidP="00794F23"/>
        </w:tc>
        <w:tc>
          <w:tcPr>
            <w:tcW w:w="1276" w:type="dxa"/>
          </w:tcPr>
          <w:p w14:paraId="66C3D43A" w14:textId="77777777" w:rsidR="009405AF" w:rsidRDefault="009405AF" w:rsidP="00794F23"/>
        </w:tc>
        <w:tc>
          <w:tcPr>
            <w:tcW w:w="2551" w:type="dxa"/>
          </w:tcPr>
          <w:p w14:paraId="01B1A6E4" w14:textId="77777777" w:rsidR="009405AF" w:rsidRDefault="009405AF" w:rsidP="00794F23"/>
        </w:tc>
      </w:tr>
      <w:tr w:rsidR="009405AF" w14:paraId="495A06CC" w14:textId="77777777" w:rsidTr="009405AF">
        <w:trPr>
          <w:trHeight w:val="351"/>
        </w:trPr>
        <w:tc>
          <w:tcPr>
            <w:tcW w:w="1599" w:type="dxa"/>
            <w:vMerge/>
          </w:tcPr>
          <w:p w14:paraId="459B23D4" w14:textId="77777777" w:rsidR="009405AF" w:rsidRDefault="009405AF" w:rsidP="00794F23"/>
        </w:tc>
        <w:tc>
          <w:tcPr>
            <w:tcW w:w="1518" w:type="dxa"/>
            <w:vMerge/>
          </w:tcPr>
          <w:p w14:paraId="6BBA6609" w14:textId="77777777" w:rsidR="009405AF" w:rsidRDefault="009405AF" w:rsidP="00794F23"/>
        </w:tc>
        <w:tc>
          <w:tcPr>
            <w:tcW w:w="2935" w:type="dxa"/>
          </w:tcPr>
          <w:p w14:paraId="68E9684B" w14:textId="77777777" w:rsidR="009405AF" w:rsidRDefault="009405AF" w:rsidP="00794F23"/>
          <w:p w14:paraId="5D52FD5B" w14:textId="77777777" w:rsidR="009405AF" w:rsidRDefault="009405AF" w:rsidP="00794F23"/>
        </w:tc>
        <w:tc>
          <w:tcPr>
            <w:tcW w:w="2231" w:type="dxa"/>
          </w:tcPr>
          <w:p w14:paraId="53CE6C6A" w14:textId="77777777" w:rsidR="009405AF" w:rsidRDefault="009405AF" w:rsidP="00794F23"/>
        </w:tc>
        <w:tc>
          <w:tcPr>
            <w:tcW w:w="1701" w:type="dxa"/>
          </w:tcPr>
          <w:p w14:paraId="31220EFA" w14:textId="77777777" w:rsidR="009405AF" w:rsidRDefault="009405AF" w:rsidP="00794F23"/>
        </w:tc>
        <w:tc>
          <w:tcPr>
            <w:tcW w:w="1843" w:type="dxa"/>
          </w:tcPr>
          <w:p w14:paraId="02A558F4" w14:textId="77777777" w:rsidR="009405AF" w:rsidRDefault="009405AF" w:rsidP="00794F23"/>
        </w:tc>
        <w:tc>
          <w:tcPr>
            <w:tcW w:w="1276" w:type="dxa"/>
          </w:tcPr>
          <w:p w14:paraId="1C522ABC" w14:textId="77777777" w:rsidR="009405AF" w:rsidRDefault="009405AF" w:rsidP="00794F23"/>
        </w:tc>
        <w:tc>
          <w:tcPr>
            <w:tcW w:w="2551" w:type="dxa"/>
          </w:tcPr>
          <w:p w14:paraId="173E3A94" w14:textId="77777777" w:rsidR="009405AF" w:rsidRDefault="009405AF" w:rsidP="00794F23"/>
        </w:tc>
      </w:tr>
      <w:tr w:rsidR="009405AF" w14:paraId="05AA6807" w14:textId="77777777" w:rsidTr="009405AF">
        <w:trPr>
          <w:trHeight w:val="342"/>
        </w:trPr>
        <w:tc>
          <w:tcPr>
            <w:tcW w:w="1599" w:type="dxa"/>
            <w:vMerge/>
          </w:tcPr>
          <w:p w14:paraId="1DC3A172" w14:textId="77777777" w:rsidR="009405AF" w:rsidRDefault="009405AF" w:rsidP="00794F23"/>
        </w:tc>
        <w:tc>
          <w:tcPr>
            <w:tcW w:w="1518" w:type="dxa"/>
            <w:vMerge/>
          </w:tcPr>
          <w:p w14:paraId="75154404" w14:textId="77777777" w:rsidR="009405AF" w:rsidRDefault="009405AF" w:rsidP="00794F23"/>
        </w:tc>
        <w:tc>
          <w:tcPr>
            <w:tcW w:w="2935" w:type="dxa"/>
          </w:tcPr>
          <w:p w14:paraId="4BDF30BC" w14:textId="77777777" w:rsidR="009405AF" w:rsidRDefault="009405AF" w:rsidP="00794F23"/>
          <w:p w14:paraId="4C5D69B3" w14:textId="77777777" w:rsidR="009405AF" w:rsidRDefault="009405AF" w:rsidP="00794F23"/>
        </w:tc>
        <w:tc>
          <w:tcPr>
            <w:tcW w:w="2231" w:type="dxa"/>
          </w:tcPr>
          <w:p w14:paraId="36ACC3DB" w14:textId="77777777" w:rsidR="009405AF" w:rsidRDefault="009405AF" w:rsidP="00794F23"/>
        </w:tc>
        <w:tc>
          <w:tcPr>
            <w:tcW w:w="1701" w:type="dxa"/>
          </w:tcPr>
          <w:p w14:paraId="1CE27B82" w14:textId="77777777" w:rsidR="009405AF" w:rsidRDefault="009405AF" w:rsidP="00794F23"/>
        </w:tc>
        <w:tc>
          <w:tcPr>
            <w:tcW w:w="1843" w:type="dxa"/>
          </w:tcPr>
          <w:p w14:paraId="37A8E0A0" w14:textId="77777777" w:rsidR="009405AF" w:rsidRDefault="009405AF" w:rsidP="00794F23"/>
        </w:tc>
        <w:tc>
          <w:tcPr>
            <w:tcW w:w="1276" w:type="dxa"/>
          </w:tcPr>
          <w:p w14:paraId="64BE2F04" w14:textId="77777777" w:rsidR="009405AF" w:rsidRDefault="009405AF" w:rsidP="00794F23"/>
        </w:tc>
        <w:tc>
          <w:tcPr>
            <w:tcW w:w="2551" w:type="dxa"/>
          </w:tcPr>
          <w:p w14:paraId="6F1EA4EF" w14:textId="77777777" w:rsidR="009405AF" w:rsidRDefault="009405AF" w:rsidP="00794F23"/>
        </w:tc>
      </w:tr>
      <w:tr w:rsidR="009405AF" w14:paraId="44956E46" w14:textId="77777777" w:rsidTr="009405AF">
        <w:trPr>
          <w:trHeight w:val="441"/>
        </w:trPr>
        <w:tc>
          <w:tcPr>
            <w:tcW w:w="1599" w:type="dxa"/>
            <w:vMerge/>
          </w:tcPr>
          <w:p w14:paraId="75658A1D" w14:textId="77777777" w:rsidR="009405AF" w:rsidRDefault="009405AF" w:rsidP="00794F23"/>
        </w:tc>
        <w:tc>
          <w:tcPr>
            <w:tcW w:w="1518" w:type="dxa"/>
            <w:vMerge/>
          </w:tcPr>
          <w:p w14:paraId="537075DE" w14:textId="77777777" w:rsidR="009405AF" w:rsidRDefault="009405AF" w:rsidP="00794F23"/>
        </w:tc>
        <w:tc>
          <w:tcPr>
            <w:tcW w:w="2935" w:type="dxa"/>
          </w:tcPr>
          <w:p w14:paraId="1C669EE4" w14:textId="77777777" w:rsidR="009405AF" w:rsidRDefault="009405AF" w:rsidP="00794F23"/>
          <w:p w14:paraId="27EA511E" w14:textId="77777777" w:rsidR="009405AF" w:rsidRDefault="009405AF" w:rsidP="00794F23"/>
        </w:tc>
        <w:tc>
          <w:tcPr>
            <w:tcW w:w="2231" w:type="dxa"/>
          </w:tcPr>
          <w:p w14:paraId="6336BFE4" w14:textId="77777777" w:rsidR="009405AF" w:rsidRDefault="009405AF" w:rsidP="00794F23"/>
        </w:tc>
        <w:tc>
          <w:tcPr>
            <w:tcW w:w="1701" w:type="dxa"/>
          </w:tcPr>
          <w:p w14:paraId="466C7F6B" w14:textId="77777777" w:rsidR="009405AF" w:rsidRDefault="009405AF" w:rsidP="00794F23"/>
        </w:tc>
        <w:tc>
          <w:tcPr>
            <w:tcW w:w="1843" w:type="dxa"/>
          </w:tcPr>
          <w:p w14:paraId="4B6113CC" w14:textId="77777777" w:rsidR="009405AF" w:rsidRDefault="009405AF" w:rsidP="00794F23"/>
        </w:tc>
        <w:tc>
          <w:tcPr>
            <w:tcW w:w="1276" w:type="dxa"/>
          </w:tcPr>
          <w:p w14:paraId="66415079" w14:textId="77777777" w:rsidR="009405AF" w:rsidRDefault="009405AF" w:rsidP="00794F23"/>
        </w:tc>
        <w:tc>
          <w:tcPr>
            <w:tcW w:w="2551" w:type="dxa"/>
          </w:tcPr>
          <w:p w14:paraId="72B92A37" w14:textId="77777777" w:rsidR="009405AF" w:rsidRDefault="009405AF" w:rsidP="00794F23"/>
        </w:tc>
      </w:tr>
    </w:tbl>
    <w:p w14:paraId="33B45BA8" w14:textId="77777777" w:rsidR="0095701D" w:rsidRDefault="0095701D" w:rsidP="0095701D">
      <w:pPr>
        <w:spacing w:after="0"/>
      </w:pPr>
    </w:p>
    <w:p w14:paraId="292D08E9" w14:textId="77777777" w:rsidR="0095701D" w:rsidRDefault="0095701D" w:rsidP="0095701D">
      <w:pPr>
        <w:spacing w:after="0"/>
        <w:rPr>
          <w:sz w:val="28"/>
          <w:szCs w:val="26"/>
        </w:rPr>
      </w:pPr>
    </w:p>
    <w:p w14:paraId="3FBB940F" w14:textId="77777777" w:rsidR="0095701D" w:rsidRDefault="0095701D" w:rsidP="0095701D">
      <w:pPr>
        <w:spacing w:after="0"/>
      </w:pPr>
      <w:r>
        <w:t>IMPLEMENTATION: 50% OF CODE</w:t>
      </w:r>
    </w:p>
    <w:p w14:paraId="1A2BCCE2" w14:textId="77777777" w:rsidR="003618E2" w:rsidRDefault="003618E2" w:rsidP="001E4DD6">
      <w:pPr>
        <w:spacing w:after="0"/>
        <w:jc w:val="center"/>
        <w:rPr>
          <w:sz w:val="28"/>
          <w:szCs w:val="26"/>
        </w:rPr>
      </w:pPr>
    </w:p>
    <w:p w14:paraId="1D5FADE1" w14:textId="77777777" w:rsidR="009405AF" w:rsidRDefault="009405AF" w:rsidP="00287380">
      <w:pPr>
        <w:spacing w:after="0"/>
        <w:ind w:left="2880" w:firstLine="720"/>
        <w:rPr>
          <w:sz w:val="28"/>
          <w:szCs w:val="26"/>
        </w:rPr>
      </w:pPr>
    </w:p>
    <w:p w14:paraId="7A9E57EB" w14:textId="77777777" w:rsidR="00C31142" w:rsidRPr="001E4DD6" w:rsidRDefault="00C31142" w:rsidP="00287380">
      <w:pPr>
        <w:spacing w:after="0"/>
        <w:ind w:left="2880" w:firstLine="720"/>
        <w:rPr>
          <w:sz w:val="28"/>
          <w:szCs w:val="26"/>
        </w:rPr>
      </w:pPr>
      <w:r w:rsidRPr="001E4DD6">
        <w:rPr>
          <w:sz w:val="28"/>
          <w:szCs w:val="26"/>
        </w:rPr>
        <w:lastRenderedPageBreak/>
        <w:t>Project Assessment (Reviews)</w:t>
      </w:r>
      <w:r>
        <w:rPr>
          <w:sz w:val="28"/>
          <w:szCs w:val="26"/>
        </w:rPr>
        <w:t xml:space="preserve">                       </w:t>
      </w:r>
      <w:r w:rsidR="00287380">
        <w:rPr>
          <w:sz w:val="28"/>
          <w:szCs w:val="26"/>
        </w:rPr>
        <w:tab/>
      </w:r>
      <w:r w:rsidR="00287380">
        <w:rPr>
          <w:sz w:val="28"/>
          <w:szCs w:val="26"/>
        </w:rPr>
        <w:tab/>
      </w:r>
      <w:r w:rsidR="00287380">
        <w:rPr>
          <w:sz w:val="28"/>
          <w:szCs w:val="26"/>
        </w:rPr>
        <w:tab/>
      </w:r>
      <w:r w:rsidR="00287380">
        <w:rPr>
          <w:sz w:val="28"/>
          <w:szCs w:val="26"/>
        </w:rPr>
        <w:tab/>
      </w:r>
      <w:r>
        <w:rPr>
          <w:sz w:val="28"/>
          <w:szCs w:val="26"/>
        </w:rPr>
        <w:t xml:space="preserve"> Date:</w:t>
      </w:r>
    </w:p>
    <w:p w14:paraId="279FC1A4" w14:textId="77777777" w:rsidR="00C31142" w:rsidRDefault="00C31142" w:rsidP="00C31142">
      <w:pPr>
        <w:spacing w:after="0"/>
        <w:rPr>
          <w:b/>
          <w:bCs/>
          <w:sz w:val="32"/>
        </w:rPr>
      </w:pPr>
      <w:r>
        <w:rPr>
          <w:b/>
          <w:bCs/>
          <w:sz w:val="32"/>
        </w:rPr>
        <w:t>Review</w:t>
      </w:r>
      <w:r w:rsidRPr="00903A14">
        <w:rPr>
          <w:b/>
          <w:bCs/>
          <w:sz w:val="32"/>
        </w:rPr>
        <w:t>: I</w:t>
      </w:r>
      <w:r>
        <w:rPr>
          <w:b/>
          <w:bCs/>
          <w:sz w:val="32"/>
        </w:rPr>
        <w:t>II</w:t>
      </w:r>
    </w:p>
    <w:p w14:paraId="36D48061" w14:textId="77777777" w:rsidR="00C31142" w:rsidRDefault="009405AF" w:rsidP="009405AF">
      <w:pPr>
        <w:spacing w:after="0"/>
        <w:ind w:right="330"/>
        <w:rPr>
          <w:b/>
          <w:bCs/>
          <w:sz w:val="32"/>
        </w:rPr>
      </w:pPr>
      <w:r>
        <w:rPr>
          <w:b/>
          <w:bCs/>
          <w:sz w:val="32"/>
        </w:rPr>
        <w:t xml:space="preserve">Register Number: </w:t>
      </w:r>
      <w:r w:rsidR="006025B2">
        <w:rPr>
          <w:b/>
          <w:bCs/>
          <w:sz w:val="32"/>
        </w:rPr>
        <w:t>1031310379</w:t>
      </w:r>
    </w:p>
    <w:tbl>
      <w:tblPr>
        <w:tblStyle w:val="TableGrid"/>
        <w:tblW w:w="15654" w:type="dxa"/>
        <w:tblInd w:w="-95" w:type="dxa"/>
        <w:tblLayout w:type="fixed"/>
        <w:tblLook w:val="04A0" w:firstRow="1" w:lastRow="0" w:firstColumn="1" w:lastColumn="0" w:noHBand="0" w:noVBand="1"/>
      </w:tblPr>
      <w:tblGrid>
        <w:gridCol w:w="1599"/>
        <w:gridCol w:w="1518"/>
        <w:gridCol w:w="2935"/>
        <w:gridCol w:w="1440"/>
        <w:gridCol w:w="1481"/>
        <w:gridCol w:w="1701"/>
        <w:gridCol w:w="1134"/>
        <w:gridCol w:w="1295"/>
        <w:gridCol w:w="2551"/>
      </w:tblGrid>
      <w:tr w:rsidR="00942621" w14:paraId="441906D7" w14:textId="77777777" w:rsidTr="00071A3E">
        <w:trPr>
          <w:trHeight w:val="739"/>
        </w:trPr>
        <w:tc>
          <w:tcPr>
            <w:tcW w:w="1599" w:type="dxa"/>
            <w:vMerge w:val="restart"/>
          </w:tcPr>
          <w:p w14:paraId="114DCDE0" w14:textId="77777777" w:rsidR="00942621" w:rsidRPr="009F127F" w:rsidRDefault="00942621" w:rsidP="00794F23">
            <w:pPr>
              <w:rPr>
                <w:b/>
              </w:rPr>
            </w:pPr>
            <w:r w:rsidRPr="009F127F">
              <w:rPr>
                <w:b/>
              </w:rPr>
              <w:t>General comments</w:t>
            </w:r>
          </w:p>
        </w:tc>
        <w:tc>
          <w:tcPr>
            <w:tcW w:w="1518" w:type="dxa"/>
            <w:vMerge w:val="restart"/>
          </w:tcPr>
          <w:p w14:paraId="70DFCC89" w14:textId="77777777" w:rsidR="00942621" w:rsidRPr="009F127F" w:rsidRDefault="00942621" w:rsidP="00794F23">
            <w:pPr>
              <w:rPr>
                <w:b/>
              </w:rPr>
            </w:pPr>
            <w:r w:rsidRPr="009F127F">
              <w:rPr>
                <w:b/>
              </w:rPr>
              <w:t>Specific comments</w:t>
            </w:r>
          </w:p>
        </w:tc>
        <w:tc>
          <w:tcPr>
            <w:tcW w:w="2935" w:type="dxa"/>
            <w:vMerge w:val="restart"/>
          </w:tcPr>
          <w:p w14:paraId="54B68C85" w14:textId="77777777" w:rsidR="00942621" w:rsidRPr="009F127F" w:rsidRDefault="00942621" w:rsidP="00794F23">
            <w:pPr>
              <w:jc w:val="center"/>
              <w:rPr>
                <w:b/>
              </w:rPr>
            </w:pPr>
            <w:r w:rsidRPr="009F127F">
              <w:rPr>
                <w:b/>
              </w:rPr>
              <w:t>Reviewer</w:t>
            </w:r>
            <w:r>
              <w:rPr>
                <w:b/>
              </w:rPr>
              <w:t xml:space="preserve"> Names</w:t>
            </w:r>
          </w:p>
        </w:tc>
        <w:tc>
          <w:tcPr>
            <w:tcW w:w="1440" w:type="dxa"/>
          </w:tcPr>
          <w:p w14:paraId="7A39A1C1" w14:textId="77777777" w:rsidR="00942621" w:rsidRPr="009F127F" w:rsidRDefault="00942621" w:rsidP="00794F23">
            <w:pPr>
              <w:rPr>
                <w:b/>
              </w:rPr>
            </w:pPr>
            <w:r w:rsidRPr="009F127F">
              <w:rPr>
                <w:b/>
              </w:rPr>
              <w:t>Presentation</w:t>
            </w:r>
          </w:p>
          <w:p w14:paraId="0FFF6858" w14:textId="77777777" w:rsidR="00942621" w:rsidRPr="009F127F" w:rsidRDefault="00942621" w:rsidP="00794F23">
            <w:pPr>
              <w:rPr>
                <w:b/>
              </w:rPr>
            </w:pPr>
          </w:p>
        </w:tc>
        <w:tc>
          <w:tcPr>
            <w:tcW w:w="1481" w:type="dxa"/>
          </w:tcPr>
          <w:p w14:paraId="5452BBEE" w14:textId="77777777" w:rsidR="00942621" w:rsidRPr="009F127F" w:rsidRDefault="00942621" w:rsidP="00794F23">
            <w:pPr>
              <w:rPr>
                <w:b/>
              </w:rPr>
            </w:pPr>
            <w:r w:rsidRPr="009F127F">
              <w:rPr>
                <w:b/>
              </w:rPr>
              <w:t>Design &amp;</w:t>
            </w:r>
          </w:p>
          <w:p w14:paraId="050069A3" w14:textId="77777777" w:rsidR="00942621" w:rsidRPr="009F127F" w:rsidRDefault="00942621" w:rsidP="00794F23">
            <w:pPr>
              <w:rPr>
                <w:b/>
              </w:rPr>
            </w:pPr>
            <w:r w:rsidRPr="009F127F">
              <w:rPr>
                <w:b/>
              </w:rPr>
              <w:t>Methodology</w:t>
            </w:r>
          </w:p>
        </w:tc>
        <w:tc>
          <w:tcPr>
            <w:tcW w:w="1701" w:type="dxa"/>
          </w:tcPr>
          <w:p w14:paraId="7BE15353" w14:textId="77777777" w:rsidR="00942621" w:rsidRPr="009F127F" w:rsidRDefault="00942621" w:rsidP="00794F23">
            <w:pPr>
              <w:rPr>
                <w:b/>
              </w:rPr>
            </w:pPr>
            <w:r w:rsidRPr="009F127F">
              <w:rPr>
                <w:b/>
              </w:rPr>
              <w:t>Implementation</w:t>
            </w:r>
          </w:p>
        </w:tc>
        <w:tc>
          <w:tcPr>
            <w:tcW w:w="1134" w:type="dxa"/>
          </w:tcPr>
          <w:p w14:paraId="0E469170" w14:textId="77777777" w:rsidR="00942621" w:rsidRPr="009F127F" w:rsidRDefault="00942621" w:rsidP="00794F23">
            <w:pPr>
              <w:rPr>
                <w:b/>
              </w:rPr>
            </w:pPr>
            <w:r w:rsidRPr="009F127F">
              <w:rPr>
                <w:b/>
              </w:rPr>
              <w:t>Report</w:t>
            </w:r>
          </w:p>
        </w:tc>
        <w:tc>
          <w:tcPr>
            <w:tcW w:w="1295" w:type="dxa"/>
          </w:tcPr>
          <w:p w14:paraId="444639F2" w14:textId="77777777" w:rsidR="00942621" w:rsidRPr="009F127F" w:rsidRDefault="00942621" w:rsidP="00794F23">
            <w:pPr>
              <w:rPr>
                <w:b/>
              </w:rPr>
            </w:pPr>
            <w:r>
              <w:rPr>
                <w:b/>
              </w:rPr>
              <w:t>Journal Publication</w:t>
            </w:r>
          </w:p>
        </w:tc>
        <w:tc>
          <w:tcPr>
            <w:tcW w:w="2551" w:type="dxa"/>
          </w:tcPr>
          <w:p w14:paraId="5529E4F6" w14:textId="77777777" w:rsidR="00942621" w:rsidRPr="009F127F" w:rsidRDefault="00942621" w:rsidP="00794F23">
            <w:pPr>
              <w:jc w:val="center"/>
              <w:rPr>
                <w:b/>
              </w:rPr>
            </w:pPr>
            <w:r w:rsidRPr="009F127F">
              <w:rPr>
                <w:b/>
              </w:rPr>
              <w:t>Total</w:t>
            </w:r>
          </w:p>
          <w:p w14:paraId="4341885C" w14:textId="77777777" w:rsidR="00942621" w:rsidRPr="009F127F" w:rsidRDefault="00942621" w:rsidP="00794F23">
            <w:pPr>
              <w:rPr>
                <w:b/>
              </w:rPr>
            </w:pPr>
          </w:p>
        </w:tc>
      </w:tr>
      <w:tr w:rsidR="00942621" w14:paraId="41C0BF51" w14:textId="77777777" w:rsidTr="00071A3E">
        <w:trPr>
          <w:trHeight w:val="128"/>
        </w:trPr>
        <w:tc>
          <w:tcPr>
            <w:tcW w:w="1599" w:type="dxa"/>
            <w:vMerge/>
          </w:tcPr>
          <w:p w14:paraId="0F2842A5" w14:textId="77777777" w:rsidR="00942621" w:rsidRPr="009F127F" w:rsidRDefault="00942621" w:rsidP="00794F23">
            <w:pPr>
              <w:rPr>
                <w:b/>
              </w:rPr>
            </w:pPr>
          </w:p>
        </w:tc>
        <w:tc>
          <w:tcPr>
            <w:tcW w:w="1518" w:type="dxa"/>
            <w:vMerge/>
          </w:tcPr>
          <w:p w14:paraId="169173EF" w14:textId="77777777" w:rsidR="00942621" w:rsidRPr="009F127F" w:rsidRDefault="00942621" w:rsidP="00794F23">
            <w:pPr>
              <w:rPr>
                <w:b/>
              </w:rPr>
            </w:pPr>
          </w:p>
        </w:tc>
        <w:tc>
          <w:tcPr>
            <w:tcW w:w="2935" w:type="dxa"/>
            <w:vMerge/>
          </w:tcPr>
          <w:p w14:paraId="65194FF2" w14:textId="77777777" w:rsidR="00942621" w:rsidRPr="009F127F" w:rsidRDefault="00942621" w:rsidP="00794F23">
            <w:pPr>
              <w:rPr>
                <w:b/>
              </w:rPr>
            </w:pPr>
          </w:p>
        </w:tc>
        <w:tc>
          <w:tcPr>
            <w:tcW w:w="1440" w:type="dxa"/>
          </w:tcPr>
          <w:p w14:paraId="171CD2A1" w14:textId="77777777" w:rsidR="00942621" w:rsidRPr="009F127F" w:rsidRDefault="00942621" w:rsidP="00794F23">
            <w:pPr>
              <w:tabs>
                <w:tab w:val="left" w:pos="915"/>
              </w:tabs>
              <w:jc w:val="center"/>
              <w:rPr>
                <w:b/>
              </w:rPr>
            </w:pPr>
            <w:r w:rsidRPr="009F127F">
              <w:rPr>
                <w:b/>
              </w:rPr>
              <w:t>10 Marks</w:t>
            </w:r>
          </w:p>
        </w:tc>
        <w:tc>
          <w:tcPr>
            <w:tcW w:w="1481" w:type="dxa"/>
          </w:tcPr>
          <w:p w14:paraId="47C92A8D" w14:textId="77777777" w:rsidR="00942621" w:rsidRPr="009F127F" w:rsidRDefault="00942621" w:rsidP="00794F23">
            <w:pPr>
              <w:jc w:val="center"/>
              <w:rPr>
                <w:b/>
              </w:rPr>
            </w:pPr>
            <w:r w:rsidRPr="009F127F">
              <w:rPr>
                <w:b/>
              </w:rPr>
              <w:t>15 Marks</w:t>
            </w:r>
          </w:p>
        </w:tc>
        <w:tc>
          <w:tcPr>
            <w:tcW w:w="1701" w:type="dxa"/>
          </w:tcPr>
          <w:p w14:paraId="0B7248AE" w14:textId="77777777" w:rsidR="00942621" w:rsidRPr="009F127F" w:rsidRDefault="00942621" w:rsidP="00794F23">
            <w:pPr>
              <w:jc w:val="center"/>
              <w:rPr>
                <w:b/>
              </w:rPr>
            </w:pPr>
            <w:r w:rsidRPr="009F127F">
              <w:rPr>
                <w:b/>
              </w:rPr>
              <w:t>15 Marks</w:t>
            </w:r>
          </w:p>
        </w:tc>
        <w:tc>
          <w:tcPr>
            <w:tcW w:w="1134" w:type="dxa"/>
          </w:tcPr>
          <w:p w14:paraId="3A5AEC71" w14:textId="77777777" w:rsidR="00942621" w:rsidRPr="009F127F" w:rsidRDefault="00942621" w:rsidP="00794F23">
            <w:pPr>
              <w:jc w:val="center"/>
              <w:rPr>
                <w:b/>
              </w:rPr>
            </w:pPr>
            <w:r w:rsidRPr="009F127F">
              <w:rPr>
                <w:b/>
              </w:rPr>
              <w:t>10 Marks</w:t>
            </w:r>
          </w:p>
        </w:tc>
        <w:tc>
          <w:tcPr>
            <w:tcW w:w="1295" w:type="dxa"/>
          </w:tcPr>
          <w:p w14:paraId="4D2D6B7D" w14:textId="77777777" w:rsidR="00942621" w:rsidRPr="009F127F" w:rsidRDefault="00942621" w:rsidP="00794F23">
            <w:pPr>
              <w:jc w:val="center"/>
              <w:rPr>
                <w:b/>
              </w:rPr>
            </w:pPr>
            <w:r>
              <w:rPr>
                <w:b/>
              </w:rPr>
              <w:t>3</w:t>
            </w:r>
            <w:r w:rsidRPr="009F127F">
              <w:rPr>
                <w:b/>
              </w:rPr>
              <w:t>0 Marks</w:t>
            </w:r>
          </w:p>
        </w:tc>
        <w:tc>
          <w:tcPr>
            <w:tcW w:w="2551" w:type="dxa"/>
          </w:tcPr>
          <w:p w14:paraId="62817C57" w14:textId="77777777" w:rsidR="00942621" w:rsidRDefault="00942621" w:rsidP="00794F23">
            <w:pPr>
              <w:jc w:val="center"/>
              <w:rPr>
                <w:b/>
              </w:rPr>
            </w:pPr>
            <w:r>
              <w:rPr>
                <w:b/>
              </w:rPr>
              <w:t>8</w:t>
            </w:r>
            <w:r w:rsidRPr="009F127F">
              <w:rPr>
                <w:b/>
              </w:rPr>
              <w:t>0</w:t>
            </w:r>
          </w:p>
          <w:p w14:paraId="1C8BFEF5" w14:textId="77777777" w:rsidR="00942621" w:rsidRPr="009F127F" w:rsidRDefault="00942621" w:rsidP="00794F23">
            <w:pPr>
              <w:jc w:val="center"/>
              <w:rPr>
                <w:b/>
              </w:rPr>
            </w:pPr>
            <w:r>
              <w:rPr>
                <w:b/>
              </w:rPr>
              <w:t>Marks</w:t>
            </w:r>
          </w:p>
        </w:tc>
      </w:tr>
      <w:tr w:rsidR="00942621" w14:paraId="4861CAF9" w14:textId="77777777" w:rsidTr="00071A3E">
        <w:trPr>
          <w:trHeight w:val="414"/>
        </w:trPr>
        <w:tc>
          <w:tcPr>
            <w:tcW w:w="1599" w:type="dxa"/>
            <w:vMerge w:val="restart"/>
          </w:tcPr>
          <w:p w14:paraId="1A7856C0" w14:textId="77777777" w:rsidR="00942621" w:rsidRDefault="00942621" w:rsidP="00794F23"/>
        </w:tc>
        <w:tc>
          <w:tcPr>
            <w:tcW w:w="1518" w:type="dxa"/>
            <w:vMerge w:val="restart"/>
          </w:tcPr>
          <w:p w14:paraId="15A4D2CD" w14:textId="77777777" w:rsidR="00942621" w:rsidRDefault="00942621" w:rsidP="00794F23"/>
        </w:tc>
        <w:tc>
          <w:tcPr>
            <w:tcW w:w="2935" w:type="dxa"/>
          </w:tcPr>
          <w:p w14:paraId="6F37CE26" w14:textId="77777777" w:rsidR="00942621" w:rsidRDefault="00942621" w:rsidP="00794F23"/>
          <w:p w14:paraId="4AEC732D" w14:textId="77777777" w:rsidR="00942621" w:rsidRDefault="00942621" w:rsidP="00794F23"/>
        </w:tc>
        <w:tc>
          <w:tcPr>
            <w:tcW w:w="1440" w:type="dxa"/>
          </w:tcPr>
          <w:p w14:paraId="6C0B6A6C" w14:textId="77777777" w:rsidR="00942621" w:rsidRDefault="00942621" w:rsidP="00794F23"/>
        </w:tc>
        <w:tc>
          <w:tcPr>
            <w:tcW w:w="1481" w:type="dxa"/>
          </w:tcPr>
          <w:p w14:paraId="0CFEB2B7" w14:textId="77777777" w:rsidR="00942621" w:rsidRDefault="00942621" w:rsidP="00794F23"/>
        </w:tc>
        <w:tc>
          <w:tcPr>
            <w:tcW w:w="1701" w:type="dxa"/>
          </w:tcPr>
          <w:p w14:paraId="221AC52A" w14:textId="77777777" w:rsidR="00942621" w:rsidRDefault="00942621" w:rsidP="00794F23"/>
        </w:tc>
        <w:tc>
          <w:tcPr>
            <w:tcW w:w="1134" w:type="dxa"/>
          </w:tcPr>
          <w:p w14:paraId="780A95F3" w14:textId="77777777" w:rsidR="00942621" w:rsidRDefault="00942621" w:rsidP="00794F23"/>
        </w:tc>
        <w:tc>
          <w:tcPr>
            <w:tcW w:w="1295" w:type="dxa"/>
          </w:tcPr>
          <w:p w14:paraId="4927863C" w14:textId="77777777" w:rsidR="00942621" w:rsidRDefault="00942621" w:rsidP="00794F23"/>
        </w:tc>
        <w:tc>
          <w:tcPr>
            <w:tcW w:w="2551" w:type="dxa"/>
          </w:tcPr>
          <w:p w14:paraId="0C55887D" w14:textId="77777777" w:rsidR="00942621" w:rsidRDefault="00942621" w:rsidP="00794F23"/>
        </w:tc>
      </w:tr>
      <w:tr w:rsidR="00942621" w14:paraId="569DF873" w14:textId="77777777" w:rsidTr="00071A3E">
        <w:trPr>
          <w:trHeight w:val="351"/>
        </w:trPr>
        <w:tc>
          <w:tcPr>
            <w:tcW w:w="1599" w:type="dxa"/>
            <w:vMerge/>
          </w:tcPr>
          <w:p w14:paraId="6AB488B2" w14:textId="77777777" w:rsidR="00942621" w:rsidRDefault="00942621" w:rsidP="00794F23"/>
        </w:tc>
        <w:tc>
          <w:tcPr>
            <w:tcW w:w="1518" w:type="dxa"/>
            <w:vMerge/>
          </w:tcPr>
          <w:p w14:paraId="2AED177E" w14:textId="77777777" w:rsidR="00942621" w:rsidRDefault="00942621" w:rsidP="00794F23"/>
        </w:tc>
        <w:tc>
          <w:tcPr>
            <w:tcW w:w="2935" w:type="dxa"/>
          </w:tcPr>
          <w:p w14:paraId="64AAF5CB" w14:textId="77777777" w:rsidR="00942621" w:rsidRDefault="00942621" w:rsidP="00794F23"/>
          <w:p w14:paraId="0DA44F5B" w14:textId="77777777" w:rsidR="00942621" w:rsidRDefault="00942621" w:rsidP="00794F23"/>
        </w:tc>
        <w:tc>
          <w:tcPr>
            <w:tcW w:w="1440" w:type="dxa"/>
          </w:tcPr>
          <w:p w14:paraId="73850B08" w14:textId="77777777" w:rsidR="00942621" w:rsidRDefault="00942621" w:rsidP="00794F23"/>
        </w:tc>
        <w:tc>
          <w:tcPr>
            <w:tcW w:w="1481" w:type="dxa"/>
          </w:tcPr>
          <w:p w14:paraId="52051BDB" w14:textId="77777777" w:rsidR="00942621" w:rsidRDefault="00942621" w:rsidP="00794F23"/>
        </w:tc>
        <w:tc>
          <w:tcPr>
            <w:tcW w:w="1701" w:type="dxa"/>
          </w:tcPr>
          <w:p w14:paraId="290A7468" w14:textId="77777777" w:rsidR="00942621" w:rsidRDefault="00942621" w:rsidP="00794F23"/>
        </w:tc>
        <w:tc>
          <w:tcPr>
            <w:tcW w:w="1134" w:type="dxa"/>
          </w:tcPr>
          <w:p w14:paraId="11207713" w14:textId="77777777" w:rsidR="00942621" w:rsidRDefault="00942621" w:rsidP="00794F23"/>
        </w:tc>
        <w:tc>
          <w:tcPr>
            <w:tcW w:w="1295" w:type="dxa"/>
          </w:tcPr>
          <w:p w14:paraId="2584DDB5" w14:textId="77777777" w:rsidR="00942621" w:rsidRDefault="00942621" w:rsidP="00794F23"/>
        </w:tc>
        <w:tc>
          <w:tcPr>
            <w:tcW w:w="2551" w:type="dxa"/>
          </w:tcPr>
          <w:p w14:paraId="753A3F5E" w14:textId="77777777" w:rsidR="00942621" w:rsidRDefault="00942621" w:rsidP="00794F23"/>
        </w:tc>
      </w:tr>
      <w:tr w:rsidR="00942621" w14:paraId="67A35480" w14:textId="77777777" w:rsidTr="00071A3E">
        <w:trPr>
          <w:trHeight w:val="351"/>
        </w:trPr>
        <w:tc>
          <w:tcPr>
            <w:tcW w:w="1599" w:type="dxa"/>
            <w:vMerge/>
          </w:tcPr>
          <w:p w14:paraId="055144FF" w14:textId="77777777" w:rsidR="00942621" w:rsidRDefault="00942621" w:rsidP="00794F23"/>
        </w:tc>
        <w:tc>
          <w:tcPr>
            <w:tcW w:w="1518" w:type="dxa"/>
            <w:vMerge/>
          </w:tcPr>
          <w:p w14:paraId="19D0AFB9" w14:textId="77777777" w:rsidR="00942621" w:rsidRDefault="00942621" w:rsidP="00794F23"/>
        </w:tc>
        <w:tc>
          <w:tcPr>
            <w:tcW w:w="2935" w:type="dxa"/>
          </w:tcPr>
          <w:p w14:paraId="75F211D0" w14:textId="77777777" w:rsidR="00942621" w:rsidRDefault="00942621" w:rsidP="00794F23"/>
          <w:p w14:paraId="62A24EF3" w14:textId="77777777" w:rsidR="00942621" w:rsidRDefault="00942621" w:rsidP="00794F23"/>
        </w:tc>
        <w:tc>
          <w:tcPr>
            <w:tcW w:w="1440" w:type="dxa"/>
          </w:tcPr>
          <w:p w14:paraId="07BB99D2" w14:textId="77777777" w:rsidR="00942621" w:rsidRDefault="00942621" w:rsidP="00794F23"/>
        </w:tc>
        <w:tc>
          <w:tcPr>
            <w:tcW w:w="1481" w:type="dxa"/>
          </w:tcPr>
          <w:p w14:paraId="4308C316" w14:textId="77777777" w:rsidR="00942621" w:rsidRDefault="00942621" w:rsidP="00794F23"/>
        </w:tc>
        <w:tc>
          <w:tcPr>
            <w:tcW w:w="1701" w:type="dxa"/>
          </w:tcPr>
          <w:p w14:paraId="42310CDE" w14:textId="77777777" w:rsidR="00942621" w:rsidRDefault="00942621" w:rsidP="00794F23"/>
        </w:tc>
        <w:tc>
          <w:tcPr>
            <w:tcW w:w="1134" w:type="dxa"/>
          </w:tcPr>
          <w:p w14:paraId="6EC76D5F" w14:textId="77777777" w:rsidR="00942621" w:rsidRDefault="00942621" w:rsidP="00794F23"/>
        </w:tc>
        <w:tc>
          <w:tcPr>
            <w:tcW w:w="1295" w:type="dxa"/>
          </w:tcPr>
          <w:p w14:paraId="73BBD5B6" w14:textId="77777777" w:rsidR="00942621" w:rsidRDefault="00942621" w:rsidP="00794F23"/>
        </w:tc>
        <w:tc>
          <w:tcPr>
            <w:tcW w:w="2551" w:type="dxa"/>
          </w:tcPr>
          <w:p w14:paraId="08029F3B" w14:textId="77777777" w:rsidR="00942621" w:rsidRDefault="00942621" w:rsidP="00794F23"/>
        </w:tc>
      </w:tr>
      <w:tr w:rsidR="00942621" w14:paraId="6DD3FAF2" w14:textId="77777777" w:rsidTr="00071A3E">
        <w:trPr>
          <w:trHeight w:val="351"/>
        </w:trPr>
        <w:tc>
          <w:tcPr>
            <w:tcW w:w="1599" w:type="dxa"/>
            <w:vMerge/>
          </w:tcPr>
          <w:p w14:paraId="7FEDA9EF" w14:textId="77777777" w:rsidR="00942621" w:rsidRDefault="00942621" w:rsidP="00794F23"/>
        </w:tc>
        <w:tc>
          <w:tcPr>
            <w:tcW w:w="1518" w:type="dxa"/>
            <w:vMerge/>
          </w:tcPr>
          <w:p w14:paraId="5B9D2431" w14:textId="77777777" w:rsidR="00942621" w:rsidRDefault="00942621" w:rsidP="00794F23"/>
        </w:tc>
        <w:tc>
          <w:tcPr>
            <w:tcW w:w="2935" w:type="dxa"/>
          </w:tcPr>
          <w:p w14:paraId="36825B12" w14:textId="77777777" w:rsidR="00942621" w:rsidRDefault="00942621" w:rsidP="00794F23"/>
          <w:p w14:paraId="41EC9143" w14:textId="77777777" w:rsidR="00942621" w:rsidRDefault="00942621" w:rsidP="00794F23"/>
        </w:tc>
        <w:tc>
          <w:tcPr>
            <w:tcW w:w="1440" w:type="dxa"/>
          </w:tcPr>
          <w:p w14:paraId="2B8D9B5F" w14:textId="77777777" w:rsidR="00942621" w:rsidRDefault="00942621" w:rsidP="00794F23"/>
        </w:tc>
        <w:tc>
          <w:tcPr>
            <w:tcW w:w="1481" w:type="dxa"/>
          </w:tcPr>
          <w:p w14:paraId="728E51CB" w14:textId="77777777" w:rsidR="00942621" w:rsidRDefault="00942621" w:rsidP="00794F23"/>
        </w:tc>
        <w:tc>
          <w:tcPr>
            <w:tcW w:w="1701" w:type="dxa"/>
          </w:tcPr>
          <w:p w14:paraId="58E4C11F" w14:textId="77777777" w:rsidR="00942621" w:rsidRDefault="00942621" w:rsidP="00794F23"/>
        </w:tc>
        <w:tc>
          <w:tcPr>
            <w:tcW w:w="1134" w:type="dxa"/>
          </w:tcPr>
          <w:p w14:paraId="5AD19D26" w14:textId="77777777" w:rsidR="00942621" w:rsidRDefault="00942621" w:rsidP="00794F23"/>
        </w:tc>
        <w:tc>
          <w:tcPr>
            <w:tcW w:w="1295" w:type="dxa"/>
          </w:tcPr>
          <w:p w14:paraId="3686A14F" w14:textId="77777777" w:rsidR="00942621" w:rsidRDefault="00942621" w:rsidP="00794F23"/>
        </w:tc>
        <w:tc>
          <w:tcPr>
            <w:tcW w:w="2551" w:type="dxa"/>
          </w:tcPr>
          <w:p w14:paraId="65E719C1" w14:textId="77777777" w:rsidR="00942621" w:rsidRDefault="00942621" w:rsidP="00794F23"/>
        </w:tc>
      </w:tr>
      <w:tr w:rsidR="00942621" w14:paraId="721C695C" w14:textId="77777777" w:rsidTr="00071A3E">
        <w:trPr>
          <w:trHeight w:val="351"/>
        </w:trPr>
        <w:tc>
          <w:tcPr>
            <w:tcW w:w="1599" w:type="dxa"/>
            <w:vMerge/>
          </w:tcPr>
          <w:p w14:paraId="784EFD16" w14:textId="77777777" w:rsidR="00942621" w:rsidRDefault="00942621" w:rsidP="00794F23"/>
        </w:tc>
        <w:tc>
          <w:tcPr>
            <w:tcW w:w="1518" w:type="dxa"/>
            <w:vMerge/>
          </w:tcPr>
          <w:p w14:paraId="095039D8" w14:textId="77777777" w:rsidR="00942621" w:rsidRDefault="00942621" w:rsidP="00794F23"/>
        </w:tc>
        <w:tc>
          <w:tcPr>
            <w:tcW w:w="2935" w:type="dxa"/>
          </w:tcPr>
          <w:p w14:paraId="65C7C8E4" w14:textId="77777777" w:rsidR="00942621" w:rsidRDefault="00942621" w:rsidP="00794F23"/>
          <w:p w14:paraId="3C72C039" w14:textId="77777777" w:rsidR="00942621" w:rsidRDefault="00942621" w:rsidP="00794F23"/>
        </w:tc>
        <w:tc>
          <w:tcPr>
            <w:tcW w:w="1440" w:type="dxa"/>
          </w:tcPr>
          <w:p w14:paraId="19452C0B" w14:textId="77777777" w:rsidR="00942621" w:rsidRDefault="00942621" w:rsidP="00794F23"/>
        </w:tc>
        <w:tc>
          <w:tcPr>
            <w:tcW w:w="1481" w:type="dxa"/>
          </w:tcPr>
          <w:p w14:paraId="0DB7539A" w14:textId="77777777" w:rsidR="00942621" w:rsidRDefault="00942621" w:rsidP="00794F23"/>
        </w:tc>
        <w:tc>
          <w:tcPr>
            <w:tcW w:w="1701" w:type="dxa"/>
          </w:tcPr>
          <w:p w14:paraId="4D0EF7DD" w14:textId="77777777" w:rsidR="00942621" w:rsidRDefault="00942621" w:rsidP="00794F23"/>
        </w:tc>
        <w:tc>
          <w:tcPr>
            <w:tcW w:w="1134" w:type="dxa"/>
          </w:tcPr>
          <w:p w14:paraId="5247A69C" w14:textId="77777777" w:rsidR="00942621" w:rsidRDefault="00942621" w:rsidP="00794F23"/>
        </w:tc>
        <w:tc>
          <w:tcPr>
            <w:tcW w:w="1295" w:type="dxa"/>
          </w:tcPr>
          <w:p w14:paraId="21CF99E5" w14:textId="77777777" w:rsidR="00942621" w:rsidRDefault="00942621" w:rsidP="00794F23"/>
        </w:tc>
        <w:tc>
          <w:tcPr>
            <w:tcW w:w="2551" w:type="dxa"/>
          </w:tcPr>
          <w:p w14:paraId="344FBD42" w14:textId="77777777" w:rsidR="00942621" w:rsidRDefault="00942621" w:rsidP="00794F23"/>
        </w:tc>
      </w:tr>
      <w:tr w:rsidR="00942621" w14:paraId="722D2695" w14:textId="77777777" w:rsidTr="00071A3E">
        <w:trPr>
          <w:trHeight w:val="351"/>
        </w:trPr>
        <w:tc>
          <w:tcPr>
            <w:tcW w:w="1599" w:type="dxa"/>
            <w:vMerge/>
          </w:tcPr>
          <w:p w14:paraId="4702ED33" w14:textId="77777777" w:rsidR="00942621" w:rsidRDefault="00942621" w:rsidP="00794F23"/>
        </w:tc>
        <w:tc>
          <w:tcPr>
            <w:tcW w:w="1518" w:type="dxa"/>
            <w:vMerge/>
          </w:tcPr>
          <w:p w14:paraId="5652A441" w14:textId="77777777" w:rsidR="00942621" w:rsidRDefault="00942621" w:rsidP="00794F23"/>
        </w:tc>
        <w:tc>
          <w:tcPr>
            <w:tcW w:w="2935" w:type="dxa"/>
          </w:tcPr>
          <w:p w14:paraId="3B742C94" w14:textId="77777777" w:rsidR="00942621" w:rsidRDefault="00942621" w:rsidP="00794F23"/>
          <w:p w14:paraId="72DEF0DF" w14:textId="77777777" w:rsidR="00942621" w:rsidRDefault="00942621" w:rsidP="00794F23"/>
        </w:tc>
        <w:tc>
          <w:tcPr>
            <w:tcW w:w="1440" w:type="dxa"/>
          </w:tcPr>
          <w:p w14:paraId="6DCB834F" w14:textId="77777777" w:rsidR="00942621" w:rsidRDefault="00942621" w:rsidP="00794F23"/>
        </w:tc>
        <w:tc>
          <w:tcPr>
            <w:tcW w:w="1481" w:type="dxa"/>
          </w:tcPr>
          <w:p w14:paraId="337967E9" w14:textId="77777777" w:rsidR="00942621" w:rsidRDefault="00942621" w:rsidP="00794F23"/>
        </w:tc>
        <w:tc>
          <w:tcPr>
            <w:tcW w:w="1701" w:type="dxa"/>
          </w:tcPr>
          <w:p w14:paraId="53941303" w14:textId="77777777" w:rsidR="00942621" w:rsidRDefault="00942621" w:rsidP="00794F23"/>
        </w:tc>
        <w:tc>
          <w:tcPr>
            <w:tcW w:w="1134" w:type="dxa"/>
          </w:tcPr>
          <w:p w14:paraId="72AA2ADC" w14:textId="77777777" w:rsidR="00942621" w:rsidRDefault="00942621" w:rsidP="00794F23"/>
        </w:tc>
        <w:tc>
          <w:tcPr>
            <w:tcW w:w="1295" w:type="dxa"/>
          </w:tcPr>
          <w:p w14:paraId="053B32C9" w14:textId="77777777" w:rsidR="00942621" w:rsidRDefault="00942621" w:rsidP="00794F23"/>
        </w:tc>
        <w:tc>
          <w:tcPr>
            <w:tcW w:w="2551" w:type="dxa"/>
          </w:tcPr>
          <w:p w14:paraId="4B17FC0C" w14:textId="77777777" w:rsidR="00942621" w:rsidRDefault="00942621" w:rsidP="00794F23"/>
        </w:tc>
      </w:tr>
      <w:tr w:rsidR="00942621" w14:paraId="23606D0C" w14:textId="77777777" w:rsidTr="00071A3E">
        <w:trPr>
          <w:trHeight w:val="351"/>
        </w:trPr>
        <w:tc>
          <w:tcPr>
            <w:tcW w:w="1599" w:type="dxa"/>
            <w:vMerge/>
          </w:tcPr>
          <w:p w14:paraId="492E143F" w14:textId="77777777" w:rsidR="00942621" w:rsidRDefault="00942621" w:rsidP="00794F23"/>
        </w:tc>
        <w:tc>
          <w:tcPr>
            <w:tcW w:w="1518" w:type="dxa"/>
            <w:vMerge/>
          </w:tcPr>
          <w:p w14:paraId="07CB80F1" w14:textId="77777777" w:rsidR="00942621" w:rsidRDefault="00942621" w:rsidP="00794F23"/>
        </w:tc>
        <w:tc>
          <w:tcPr>
            <w:tcW w:w="2935" w:type="dxa"/>
          </w:tcPr>
          <w:p w14:paraId="251E5F0A" w14:textId="77777777" w:rsidR="00942621" w:rsidRDefault="00942621" w:rsidP="00794F23"/>
          <w:p w14:paraId="1930D309" w14:textId="77777777" w:rsidR="00942621" w:rsidRDefault="00942621" w:rsidP="00794F23"/>
        </w:tc>
        <w:tc>
          <w:tcPr>
            <w:tcW w:w="1440" w:type="dxa"/>
          </w:tcPr>
          <w:p w14:paraId="011CAFEE" w14:textId="77777777" w:rsidR="00942621" w:rsidRDefault="00942621" w:rsidP="00794F23"/>
        </w:tc>
        <w:tc>
          <w:tcPr>
            <w:tcW w:w="1481" w:type="dxa"/>
          </w:tcPr>
          <w:p w14:paraId="4495DEA7" w14:textId="77777777" w:rsidR="00942621" w:rsidRDefault="00942621" w:rsidP="00794F23"/>
        </w:tc>
        <w:tc>
          <w:tcPr>
            <w:tcW w:w="1701" w:type="dxa"/>
          </w:tcPr>
          <w:p w14:paraId="448B986B" w14:textId="77777777" w:rsidR="00942621" w:rsidRDefault="00942621" w:rsidP="00794F23"/>
        </w:tc>
        <w:tc>
          <w:tcPr>
            <w:tcW w:w="1134" w:type="dxa"/>
          </w:tcPr>
          <w:p w14:paraId="3A630774" w14:textId="77777777" w:rsidR="00942621" w:rsidRDefault="00942621" w:rsidP="00794F23"/>
        </w:tc>
        <w:tc>
          <w:tcPr>
            <w:tcW w:w="1295" w:type="dxa"/>
          </w:tcPr>
          <w:p w14:paraId="0421CB08" w14:textId="77777777" w:rsidR="00942621" w:rsidRDefault="00942621" w:rsidP="00794F23"/>
        </w:tc>
        <w:tc>
          <w:tcPr>
            <w:tcW w:w="2551" w:type="dxa"/>
          </w:tcPr>
          <w:p w14:paraId="1F7695E0" w14:textId="77777777" w:rsidR="00942621" w:rsidRDefault="00942621" w:rsidP="00794F23"/>
        </w:tc>
      </w:tr>
      <w:tr w:rsidR="00942621" w14:paraId="2C8EE227" w14:textId="77777777" w:rsidTr="00071A3E">
        <w:trPr>
          <w:trHeight w:val="342"/>
        </w:trPr>
        <w:tc>
          <w:tcPr>
            <w:tcW w:w="1599" w:type="dxa"/>
            <w:vMerge/>
          </w:tcPr>
          <w:p w14:paraId="45442174" w14:textId="77777777" w:rsidR="00942621" w:rsidRDefault="00942621" w:rsidP="00794F23"/>
        </w:tc>
        <w:tc>
          <w:tcPr>
            <w:tcW w:w="1518" w:type="dxa"/>
            <w:vMerge/>
          </w:tcPr>
          <w:p w14:paraId="61C42C8A" w14:textId="77777777" w:rsidR="00942621" w:rsidRDefault="00942621" w:rsidP="00794F23"/>
        </w:tc>
        <w:tc>
          <w:tcPr>
            <w:tcW w:w="2935" w:type="dxa"/>
          </w:tcPr>
          <w:p w14:paraId="3DED9C53" w14:textId="77777777" w:rsidR="00942621" w:rsidRDefault="00942621" w:rsidP="00794F23"/>
          <w:p w14:paraId="5F92EF19" w14:textId="77777777" w:rsidR="00942621" w:rsidRDefault="00942621" w:rsidP="00794F23"/>
        </w:tc>
        <w:tc>
          <w:tcPr>
            <w:tcW w:w="1440" w:type="dxa"/>
          </w:tcPr>
          <w:p w14:paraId="22EB6ED8" w14:textId="77777777" w:rsidR="00942621" w:rsidRDefault="00942621" w:rsidP="00794F23"/>
        </w:tc>
        <w:tc>
          <w:tcPr>
            <w:tcW w:w="1481" w:type="dxa"/>
          </w:tcPr>
          <w:p w14:paraId="3D08295D" w14:textId="77777777" w:rsidR="00942621" w:rsidRDefault="00942621" w:rsidP="00794F23"/>
        </w:tc>
        <w:tc>
          <w:tcPr>
            <w:tcW w:w="1701" w:type="dxa"/>
          </w:tcPr>
          <w:p w14:paraId="7D27A6E7" w14:textId="77777777" w:rsidR="00942621" w:rsidRDefault="00942621" w:rsidP="00794F23"/>
        </w:tc>
        <w:tc>
          <w:tcPr>
            <w:tcW w:w="1134" w:type="dxa"/>
          </w:tcPr>
          <w:p w14:paraId="753AEF1D" w14:textId="77777777" w:rsidR="00942621" w:rsidRDefault="00942621" w:rsidP="00794F23"/>
        </w:tc>
        <w:tc>
          <w:tcPr>
            <w:tcW w:w="1295" w:type="dxa"/>
          </w:tcPr>
          <w:p w14:paraId="70F42DD5" w14:textId="77777777" w:rsidR="00942621" w:rsidRDefault="00942621" w:rsidP="00794F23"/>
        </w:tc>
        <w:tc>
          <w:tcPr>
            <w:tcW w:w="2551" w:type="dxa"/>
          </w:tcPr>
          <w:p w14:paraId="628F3FC9" w14:textId="77777777" w:rsidR="00942621" w:rsidRDefault="00942621" w:rsidP="00794F23"/>
        </w:tc>
      </w:tr>
      <w:tr w:rsidR="00942621" w14:paraId="7C0A863B" w14:textId="77777777" w:rsidTr="00071A3E">
        <w:trPr>
          <w:trHeight w:val="441"/>
        </w:trPr>
        <w:tc>
          <w:tcPr>
            <w:tcW w:w="1599" w:type="dxa"/>
            <w:vMerge/>
          </w:tcPr>
          <w:p w14:paraId="0086CDBC" w14:textId="77777777" w:rsidR="00942621" w:rsidRDefault="00942621" w:rsidP="00794F23"/>
        </w:tc>
        <w:tc>
          <w:tcPr>
            <w:tcW w:w="1518" w:type="dxa"/>
            <w:vMerge/>
          </w:tcPr>
          <w:p w14:paraId="4E8F576C" w14:textId="77777777" w:rsidR="00942621" w:rsidRDefault="00942621" w:rsidP="00794F23"/>
        </w:tc>
        <w:tc>
          <w:tcPr>
            <w:tcW w:w="2935" w:type="dxa"/>
          </w:tcPr>
          <w:p w14:paraId="6C19B7EE" w14:textId="77777777" w:rsidR="00942621" w:rsidRDefault="00942621" w:rsidP="00794F23"/>
          <w:p w14:paraId="31B207C5" w14:textId="77777777" w:rsidR="00942621" w:rsidRDefault="00942621" w:rsidP="00794F23"/>
        </w:tc>
        <w:tc>
          <w:tcPr>
            <w:tcW w:w="1440" w:type="dxa"/>
          </w:tcPr>
          <w:p w14:paraId="15E0D009" w14:textId="77777777" w:rsidR="00942621" w:rsidRDefault="00942621" w:rsidP="00794F23"/>
        </w:tc>
        <w:tc>
          <w:tcPr>
            <w:tcW w:w="1481" w:type="dxa"/>
          </w:tcPr>
          <w:p w14:paraId="6C9996F9" w14:textId="77777777" w:rsidR="00942621" w:rsidRDefault="00942621" w:rsidP="00794F23"/>
        </w:tc>
        <w:tc>
          <w:tcPr>
            <w:tcW w:w="1701" w:type="dxa"/>
          </w:tcPr>
          <w:p w14:paraId="5B41C704" w14:textId="77777777" w:rsidR="00942621" w:rsidRDefault="00942621" w:rsidP="00794F23"/>
        </w:tc>
        <w:tc>
          <w:tcPr>
            <w:tcW w:w="1134" w:type="dxa"/>
          </w:tcPr>
          <w:p w14:paraId="057CC856" w14:textId="77777777" w:rsidR="00942621" w:rsidRDefault="00942621" w:rsidP="00794F23"/>
        </w:tc>
        <w:tc>
          <w:tcPr>
            <w:tcW w:w="1295" w:type="dxa"/>
          </w:tcPr>
          <w:p w14:paraId="1F1E4397" w14:textId="77777777" w:rsidR="00942621" w:rsidRDefault="00942621" w:rsidP="00794F23"/>
        </w:tc>
        <w:tc>
          <w:tcPr>
            <w:tcW w:w="2551" w:type="dxa"/>
          </w:tcPr>
          <w:p w14:paraId="6713C21B" w14:textId="77777777" w:rsidR="00942621" w:rsidRDefault="00942621" w:rsidP="00794F23"/>
        </w:tc>
      </w:tr>
    </w:tbl>
    <w:p w14:paraId="3ACC9260" w14:textId="77777777" w:rsidR="00C31142" w:rsidRPr="00903A14" w:rsidRDefault="00C31142" w:rsidP="00C31142">
      <w:pPr>
        <w:spacing w:after="0"/>
        <w:rPr>
          <w:b/>
          <w:bCs/>
          <w:sz w:val="32"/>
        </w:rPr>
      </w:pPr>
    </w:p>
    <w:p w14:paraId="551839FA" w14:textId="77777777" w:rsidR="00C31142" w:rsidRDefault="00C31142" w:rsidP="00C31142">
      <w:pPr>
        <w:spacing w:after="0"/>
      </w:pPr>
    </w:p>
    <w:p w14:paraId="1D750224" w14:textId="77777777" w:rsidR="00C31142" w:rsidRDefault="00C31142" w:rsidP="00C31142">
      <w:r>
        <w:t>IMPLEMENTATION: 100% OF CODE</w:t>
      </w:r>
    </w:p>
    <w:p w14:paraId="2CDFDC25" w14:textId="77777777" w:rsidR="005B2E26" w:rsidRDefault="005B2E26" w:rsidP="00C31142"/>
    <w:p w14:paraId="230D52B5" w14:textId="77777777" w:rsidR="005B2E26" w:rsidRPr="001E4DD6" w:rsidRDefault="005B2E26" w:rsidP="005B2E26">
      <w:pPr>
        <w:spacing w:after="0"/>
        <w:ind w:left="2880" w:firstLine="720"/>
        <w:rPr>
          <w:sz w:val="28"/>
          <w:szCs w:val="26"/>
        </w:rPr>
      </w:pPr>
      <w:r w:rsidRPr="001E4DD6">
        <w:rPr>
          <w:sz w:val="28"/>
          <w:szCs w:val="26"/>
        </w:rPr>
        <w:lastRenderedPageBreak/>
        <w:t>Project Assessment (Reviews)</w:t>
      </w:r>
      <w:r>
        <w:rPr>
          <w:sz w:val="28"/>
          <w:szCs w:val="26"/>
        </w:rPr>
        <w:t xml:space="preserve">                       </w:t>
      </w:r>
      <w:r>
        <w:rPr>
          <w:sz w:val="28"/>
          <w:szCs w:val="26"/>
        </w:rPr>
        <w:tab/>
      </w:r>
      <w:r>
        <w:rPr>
          <w:sz w:val="28"/>
          <w:szCs w:val="26"/>
        </w:rPr>
        <w:tab/>
      </w:r>
      <w:r>
        <w:rPr>
          <w:sz w:val="28"/>
          <w:szCs w:val="26"/>
        </w:rPr>
        <w:tab/>
      </w:r>
      <w:r>
        <w:rPr>
          <w:sz w:val="28"/>
          <w:szCs w:val="26"/>
        </w:rPr>
        <w:tab/>
        <w:t xml:space="preserve"> Date:</w:t>
      </w:r>
    </w:p>
    <w:p w14:paraId="512AA65F" w14:textId="77777777" w:rsidR="005B2E26" w:rsidRDefault="005B2E26" w:rsidP="005B2E26">
      <w:pPr>
        <w:spacing w:after="0"/>
        <w:rPr>
          <w:b/>
          <w:bCs/>
          <w:sz w:val="32"/>
        </w:rPr>
      </w:pPr>
      <w:r>
        <w:rPr>
          <w:b/>
          <w:bCs/>
          <w:sz w:val="32"/>
        </w:rPr>
        <w:t>Review</w:t>
      </w:r>
      <w:r w:rsidRPr="00903A14">
        <w:rPr>
          <w:b/>
          <w:bCs/>
          <w:sz w:val="32"/>
        </w:rPr>
        <w:t>: I</w:t>
      </w:r>
      <w:r>
        <w:rPr>
          <w:b/>
          <w:bCs/>
          <w:sz w:val="32"/>
        </w:rPr>
        <w:t>II</w:t>
      </w:r>
    </w:p>
    <w:p w14:paraId="6C3D6253" w14:textId="77777777" w:rsidR="005B2E26" w:rsidRDefault="00AC3E26" w:rsidP="00AC3E26">
      <w:pPr>
        <w:spacing w:after="0"/>
        <w:ind w:right="330"/>
        <w:rPr>
          <w:b/>
          <w:bCs/>
          <w:sz w:val="32"/>
        </w:rPr>
      </w:pPr>
      <w:r>
        <w:rPr>
          <w:b/>
          <w:bCs/>
          <w:sz w:val="32"/>
        </w:rPr>
        <w:t xml:space="preserve">Register Number: </w:t>
      </w:r>
      <w:r w:rsidR="006025B2">
        <w:rPr>
          <w:b/>
          <w:bCs/>
          <w:sz w:val="32"/>
        </w:rPr>
        <w:t>1031310362</w:t>
      </w:r>
    </w:p>
    <w:tbl>
      <w:tblPr>
        <w:tblStyle w:val="TableGrid"/>
        <w:tblW w:w="15654" w:type="dxa"/>
        <w:tblInd w:w="-95" w:type="dxa"/>
        <w:tblLayout w:type="fixed"/>
        <w:tblLook w:val="04A0" w:firstRow="1" w:lastRow="0" w:firstColumn="1" w:lastColumn="0" w:noHBand="0" w:noVBand="1"/>
      </w:tblPr>
      <w:tblGrid>
        <w:gridCol w:w="1599"/>
        <w:gridCol w:w="1518"/>
        <w:gridCol w:w="2935"/>
        <w:gridCol w:w="1440"/>
        <w:gridCol w:w="1481"/>
        <w:gridCol w:w="1701"/>
        <w:gridCol w:w="1134"/>
        <w:gridCol w:w="1295"/>
        <w:gridCol w:w="2551"/>
      </w:tblGrid>
      <w:tr w:rsidR="00AC3E26" w14:paraId="3D79BB00" w14:textId="77777777" w:rsidTr="00AC3E26">
        <w:trPr>
          <w:trHeight w:val="739"/>
        </w:trPr>
        <w:tc>
          <w:tcPr>
            <w:tcW w:w="1599" w:type="dxa"/>
            <w:vMerge w:val="restart"/>
          </w:tcPr>
          <w:p w14:paraId="09F205DD" w14:textId="77777777" w:rsidR="00AC3E26" w:rsidRPr="009F127F" w:rsidRDefault="00AC3E26" w:rsidP="00794F23">
            <w:pPr>
              <w:rPr>
                <w:b/>
              </w:rPr>
            </w:pPr>
            <w:r w:rsidRPr="009F127F">
              <w:rPr>
                <w:b/>
              </w:rPr>
              <w:t>General comments</w:t>
            </w:r>
          </w:p>
        </w:tc>
        <w:tc>
          <w:tcPr>
            <w:tcW w:w="1518" w:type="dxa"/>
            <w:vMerge w:val="restart"/>
          </w:tcPr>
          <w:p w14:paraId="24D79E91" w14:textId="77777777" w:rsidR="00AC3E26" w:rsidRPr="009F127F" w:rsidRDefault="00AC3E26" w:rsidP="00794F23">
            <w:pPr>
              <w:rPr>
                <w:b/>
              </w:rPr>
            </w:pPr>
            <w:r w:rsidRPr="009F127F">
              <w:rPr>
                <w:b/>
              </w:rPr>
              <w:t>Specific comments</w:t>
            </w:r>
          </w:p>
        </w:tc>
        <w:tc>
          <w:tcPr>
            <w:tcW w:w="2935" w:type="dxa"/>
            <w:vMerge w:val="restart"/>
          </w:tcPr>
          <w:p w14:paraId="7EEAEBC0" w14:textId="77777777" w:rsidR="00AC3E26" w:rsidRPr="009F127F" w:rsidRDefault="00AC3E26" w:rsidP="00794F23">
            <w:pPr>
              <w:jc w:val="center"/>
              <w:rPr>
                <w:b/>
              </w:rPr>
            </w:pPr>
            <w:r w:rsidRPr="009F127F">
              <w:rPr>
                <w:b/>
              </w:rPr>
              <w:t>Reviewer</w:t>
            </w:r>
            <w:r>
              <w:rPr>
                <w:b/>
              </w:rPr>
              <w:t xml:space="preserve"> Names</w:t>
            </w:r>
          </w:p>
        </w:tc>
        <w:tc>
          <w:tcPr>
            <w:tcW w:w="1440" w:type="dxa"/>
          </w:tcPr>
          <w:p w14:paraId="1563251B" w14:textId="77777777" w:rsidR="00AC3E26" w:rsidRPr="009F127F" w:rsidRDefault="00AC3E26" w:rsidP="00794F23">
            <w:pPr>
              <w:rPr>
                <w:b/>
              </w:rPr>
            </w:pPr>
            <w:r w:rsidRPr="009F127F">
              <w:rPr>
                <w:b/>
              </w:rPr>
              <w:t>Presentation</w:t>
            </w:r>
          </w:p>
          <w:p w14:paraId="17933622" w14:textId="77777777" w:rsidR="00AC3E26" w:rsidRPr="009F127F" w:rsidRDefault="00AC3E26" w:rsidP="00794F23">
            <w:pPr>
              <w:rPr>
                <w:b/>
              </w:rPr>
            </w:pPr>
          </w:p>
        </w:tc>
        <w:tc>
          <w:tcPr>
            <w:tcW w:w="1481" w:type="dxa"/>
          </w:tcPr>
          <w:p w14:paraId="0590681C" w14:textId="77777777" w:rsidR="00AC3E26" w:rsidRPr="009F127F" w:rsidRDefault="00AC3E26" w:rsidP="00794F23">
            <w:pPr>
              <w:rPr>
                <w:b/>
              </w:rPr>
            </w:pPr>
            <w:r w:rsidRPr="009F127F">
              <w:rPr>
                <w:b/>
              </w:rPr>
              <w:t>Design &amp;</w:t>
            </w:r>
          </w:p>
          <w:p w14:paraId="0FF69EAA" w14:textId="77777777" w:rsidR="00AC3E26" w:rsidRPr="009F127F" w:rsidRDefault="00AC3E26" w:rsidP="00794F23">
            <w:pPr>
              <w:rPr>
                <w:b/>
              </w:rPr>
            </w:pPr>
            <w:r w:rsidRPr="009F127F">
              <w:rPr>
                <w:b/>
              </w:rPr>
              <w:t>Methodology</w:t>
            </w:r>
          </w:p>
        </w:tc>
        <w:tc>
          <w:tcPr>
            <w:tcW w:w="1701" w:type="dxa"/>
          </w:tcPr>
          <w:p w14:paraId="0331A4D9" w14:textId="77777777" w:rsidR="00AC3E26" w:rsidRPr="009F127F" w:rsidRDefault="00AC3E26" w:rsidP="00794F23">
            <w:pPr>
              <w:rPr>
                <w:b/>
              </w:rPr>
            </w:pPr>
            <w:r w:rsidRPr="009F127F">
              <w:rPr>
                <w:b/>
              </w:rPr>
              <w:t>Implementation</w:t>
            </w:r>
          </w:p>
        </w:tc>
        <w:tc>
          <w:tcPr>
            <w:tcW w:w="1134" w:type="dxa"/>
          </w:tcPr>
          <w:p w14:paraId="228DB814" w14:textId="77777777" w:rsidR="00AC3E26" w:rsidRPr="009F127F" w:rsidRDefault="00AC3E26" w:rsidP="00794F23">
            <w:pPr>
              <w:rPr>
                <w:b/>
              </w:rPr>
            </w:pPr>
            <w:r w:rsidRPr="009F127F">
              <w:rPr>
                <w:b/>
              </w:rPr>
              <w:t>Report</w:t>
            </w:r>
          </w:p>
        </w:tc>
        <w:tc>
          <w:tcPr>
            <w:tcW w:w="1295" w:type="dxa"/>
          </w:tcPr>
          <w:p w14:paraId="31DBA74B" w14:textId="77777777" w:rsidR="00AC3E26" w:rsidRPr="009F127F" w:rsidRDefault="00AC3E26" w:rsidP="00794F23">
            <w:pPr>
              <w:rPr>
                <w:b/>
              </w:rPr>
            </w:pPr>
            <w:r>
              <w:rPr>
                <w:b/>
              </w:rPr>
              <w:t>Journal Publication</w:t>
            </w:r>
          </w:p>
        </w:tc>
        <w:tc>
          <w:tcPr>
            <w:tcW w:w="2551" w:type="dxa"/>
          </w:tcPr>
          <w:p w14:paraId="52ADB26D" w14:textId="77777777" w:rsidR="00AC3E26" w:rsidRPr="009F127F" w:rsidRDefault="00AC3E26" w:rsidP="00794F23">
            <w:pPr>
              <w:jc w:val="center"/>
              <w:rPr>
                <w:b/>
              </w:rPr>
            </w:pPr>
            <w:r w:rsidRPr="009F127F">
              <w:rPr>
                <w:b/>
              </w:rPr>
              <w:t>Total</w:t>
            </w:r>
          </w:p>
          <w:p w14:paraId="6CA2D2B1" w14:textId="77777777" w:rsidR="00AC3E26" w:rsidRPr="009F127F" w:rsidRDefault="00AC3E26" w:rsidP="00794F23">
            <w:pPr>
              <w:rPr>
                <w:b/>
              </w:rPr>
            </w:pPr>
          </w:p>
        </w:tc>
      </w:tr>
      <w:tr w:rsidR="00AC3E26" w14:paraId="169FEE56" w14:textId="77777777" w:rsidTr="00AC3E26">
        <w:trPr>
          <w:trHeight w:val="128"/>
        </w:trPr>
        <w:tc>
          <w:tcPr>
            <w:tcW w:w="1599" w:type="dxa"/>
            <w:vMerge/>
          </w:tcPr>
          <w:p w14:paraId="0207BBA8" w14:textId="77777777" w:rsidR="00AC3E26" w:rsidRPr="009F127F" w:rsidRDefault="00AC3E26" w:rsidP="00794F23">
            <w:pPr>
              <w:rPr>
                <w:b/>
              </w:rPr>
            </w:pPr>
          </w:p>
        </w:tc>
        <w:tc>
          <w:tcPr>
            <w:tcW w:w="1518" w:type="dxa"/>
            <w:vMerge/>
          </w:tcPr>
          <w:p w14:paraId="7DB6C889" w14:textId="77777777" w:rsidR="00AC3E26" w:rsidRPr="009F127F" w:rsidRDefault="00AC3E26" w:rsidP="00794F23">
            <w:pPr>
              <w:rPr>
                <w:b/>
              </w:rPr>
            </w:pPr>
          </w:p>
        </w:tc>
        <w:tc>
          <w:tcPr>
            <w:tcW w:w="2935" w:type="dxa"/>
            <w:vMerge/>
          </w:tcPr>
          <w:p w14:paraId="68382BED" w14:textId="77777777" w:rsidR="00AC3E26" w:rsidRPr="009F127F" w:rsidRDefault="00AC3E26" w:rsidP="00794F23">
            <w:pPr>
              <w:rPr>
                <w:b/>
              </w:rPr>
            </w:pPr>
          </w:p>
        </w:tc>
        <w:tc>
          <w:tcPr>
            <w:tcW w:w="1440" w:type="dxa"/>
          </w:tcPr>
          <w:p w14:paraId="4DFA131D" w14:textId="77777777" w:rsidR="00AC3E26" w:rsidRPr="009F127F" w:rsidRDefault="00AC3E26" w:rsidP="00794F23">
            <w:pPr>
              <w:tabs>
                <w:tab w:val="left" w:pos="915"/>
              </w:tabs>
              <w:jc w:val="center"/>
              <w:rPr>
                <w:b/>
              </w:rPr>
            </w:pPr>
            <w:r w:rsidRPr="009F127F">
              <w:rPr>
                <w:b/>
              </w:rPr>
              <w:t>10 Marks</w:t>
            </w:r>
          </w:p>
        </w:tc>
        <w:tc>
          <w:tcPr>
            <w:tcW w:w="1481" w:type="dxa"/>
          </w:tcPr>
          <w:p w14:paraId="0DBC2E95" w14:textId="77777777" w:rsidR="00AC3E26" w:rsidRPr="009F127F" w:rsidRDefault="00AC3E26" w:rsidP="00794F23">
            <w:pPr>
              <w:jc w:val="center"/>
              <w:rPr>
                <w:b/>
              </w:rPr>
            </w:pPr>
            <w:r w:rsidRPr="009F127F">
              <w:rPr>
                <w:b/>
              </w:rPr>
              <w:t>15 Marks</w:t>
            </w:r>
          </w:p>
        </w:tc>
        <w:tc>
          <w:tcPr>
            <w:tcW w:w="1701" w:type="dxa"/>
          </w:tcPr>
          <w:p w14:paraId="0753C4F4" w14:textId="77777777" w:rsidR="00AC3E26" w:rsidRPr="009F127F" w:rsidRDefault="00AC3E26" w:rsidP="00794F23">
            <w:pPr>
              <w:jc w:val="center"/>
              <w:rPr>
                <w:b/>
              </w:rPr>
            </w:pPr>
            <w:r w:rsidRPr="009F127F">
              <w:rPr>
                <w:b/>
              </w:rPr>
              <w:t>15 Marks</w:t>
            </w:r>
          </w:p>
        </w:tc>
        <w:tc>
          <w:tcPr>
            <w:tcW w:w="1134" w:type="dxa"/>
          </w:tcPr>
          <w:p w14:paraId="33B7684F" w14:textId="77777777" w:rsidR="00AC3E26" w:rsidRPr="009F127F" w:rsidRDefault="00AC3E26" w:rsidP="00794F23">
            <w:pPr>
              <w:jc w:val="center"/>
              <w:rPr>
                <w:b/>
              </w:rPr>
            </w:pPr>
            <w:r w:rsidRPr="009F127F">
              <w:rPr>
                <w:b/>
              </w:rPr>
              <w:t>10 Marks</w:t>
            </w:r>
          </w:p>
        </w:tc>
        <w:tc>
          <w:tcPr>
            <w:tcW w:w="1295" w:type="dxa"/>
          </w:tcPr>
          <w:p w14:paraId="1E2963DC" w14:textId="77777777" w:rsidR="00AC3E26" w:rsidRPr="009F127F" w:rsidRDefault="00AC3E26" w:rsidP="00794F23">
            <w:pPr>
              <w:jc w:val="center"/>
              <w:rPr>
                <w:b/>
              </w:rPr>
            </w:pPr>
            <w:r>
              <w:rPr>
                <w:b/>
              </w:rPr>
              <w:t>3</w:t>
            </w:r>
            <w:r w:rsidRPr="009F127F">
              <w:rPr>
                <w:b/>
              </w:rPr>
              <w:t>0 Marks</w:t>
            </w:r>
          </w:p>
        </w:tc>
        <w:tc>
          <w:tcPr>
            <w:tcW w:w="2551" w:type="dxa"/>
          </w:tcPr>
          <w:p w14:paraId="34E8BB80" w14:textId="77777777" w:rsidR="00AC3E26" w:rsidRDefault="00AC3E26" w:rsidP="00794F23">
            <w:pPr>
              <w:jc w:val="center"/>
              <w:rPr>
                <w:b/>
              </w:rPr>
            </w:pPr>
            <w:r>
              <w:rPr>
                <w:b/>
              </w:rPr>
              <w:t>8</w:t>
            </w:r>
            <w:r w:rsidRPr="009F127F">
              <w:rPr>
                <w:b/>
              </w:rPr>
              <w:t>0</w:t>
            </w:r>
          </w:p>
          <w:p w14:paraId="5F6DE967" w14:textId="77777777" w:rsidR="00AC3E26" w:rsidRPr="009F127F" w:rsidRDefault="00AC3E26" w:rsidP="00794F23">
            <w:pPr>
              <w:jc w:val="center"/>
              <w:rPr>
                <w:b/>
              </w:rPr>
            </w:pPr>
            <w:r>
              <w:rPr>
                <w:b/>
              </w:rPr>
              <w:t>Marks</w:t>
            </w:r>
          </w:p>
        </w:tc>
      </w:tr>
      <w:tr w:rsidR="00AC3E26" w14:paraId="77249A5B" w14:textId="77777777" w:rsidTr="00AC3E26">
        <w:trPr>
          <w:trHeight w:val="414"/>
        </w:trPr>
        <w:tc>
          <w:tcPr>
            <w:tcW w:w="1599" w:type="dxa"/>
            <w:vMerge w:val="restart"/>
          </w:tcPr>
          <w:p w14:paraId="10870B86" w14:textId="77777777" w:rsidR="00AC3E26" w:rsidRDefault="00AC3E26" w:rsidP="00794F23"/>
        </w:tc>
        <w:tc>
          <w:tcPr>
            <w:tcW w:w="1518" w:type="dxa"/>
            <w:vMerge w:val="restart"/>
          </w:tcPr>
          <w:p w14:paraId="27D1C296" w14:textId="77777777" w:rsidR="00AC3E26" w:rsidRDefault="00AC3E26" w:rsidP="00794F23"/>
        </w:tc>
        <w:tc>
          <w:tcPr>
            <w:tcW w:w="2935" w:type="dxa"/>
          </w:tcPr>
          <w:p w14:paraId="3522C318" w14:textId="77777777" w:rsidR="00AC3E26" w:rsidRDefault="00AC3E26" w:rsidP="00794F23"/>
          <w:p w14:paraId="11A337F4" w14:textId="77777777" w:rsidR="00AC3E26" w:rsidRDefault="00AC3E26" w:rsidP="00794F23"/>
        </w:tc>
        <w:tc>
          <w:tcPr>
            <w:tcW w:w="1440" w:type="dxa"/>
          </w:tcPr>
          <w:p w14:paraId="3DA64303" w14:textId="77777777" w:rsidR="00AC3E26" w:rsidRDefault="00AC3E26" w:rsidP="00794F23"/>
        </w:tc>
        <w:tc>
          <w:tcPr>
            <w:tcW w:w="1481" w:type="dxa"/>
          </w:tcPr>
          <w:p w14:paraId="2E65ACD9" w14:textId="77777777" w:rsidR="00AC3E26" w:rsidRDefault="00AC3E26" w:rsidP="00794F23"/>
        </w:tc>
        <w:tc>
          <w:tcPr>
            <w:tcW w:w="1701" w:type="dxa"/>
          </w:tcPr>
          <w:p w14:paraId="0DA4C3BF" w14:textId="77777777" w:rsidR="00AC3E26" w:rsidRDefault="00AC3E26" w:rsidP="00794F23"/>
        </w:tc>
        <w:tc>
          <w:tcPr>
            <w:tcW w:w="1134" w:type="dxa"/>
          </w:tcPr>
          <w:p w14:paraId="04F631BC" w14:textId="77777777" w:rsidR="00AC3E26" w:rsidRDefault="00AC3E26" w:rsidP="00794F23"/>
        </w:tc>
        <w:tc>
          <w:tcPr>
            <w:tcW w:w="1295" w:type="dxa"/>
          </w:tcPr>
          <w:p w14:paraId="73DEA760" w14:textId="77777777" w:rsidR="00AC3E26" w:rsidRDefault="00AC3E26" w:rsidP="00794F23"/>
        </w:tc>
        <w:tc>
          <w:tcPr>
            <w:tcW w:w="2551" w:type="dxa"/>
          </w:tcPr>
          <w:p w14:paraId="3FC802EA" w14:textId="77777777" w:rsidR="00AC3E26" w:rsidRDefault="00AC3E26" w:rsidP="00794F23"/>
        </w:tc>
      </w:tr>
      <w:tr w:rsidR="00AC3E26" w14:paraId="39235DC0" w14:textId="77777777" w:rsidTr="00AC3E26">
        <w:trPr>
          <w:trHeight w:val="351"/>
        </w:trPr>
        <w:tc>
          <w:tcPr>
            <w:tcW w:w="1599" w:type="dxa"/>
            <w:vMerge/>
          </w:tcPr>
          <w:p w14:paraId="52427C9C" w14:textId="77777777" w:rsidR="00AC3E26" w:rsidRDefault="00AC3E26" w:rsidP="00794F23"/>
        </w:tc>
        <w:tc>
          <w:tcPr>
            <w:tcW w:w="1518" w:type="dxa"/>
            <w:vMerge/>
          </w:tcPr>
          <w:p w14:paraId="5BB347B5" w14:textId="77777777" w:rsidR="00AC3E26" w:rsidRDefault="00AC3E26" w:rsidP="00794F23"/>
        </w:tc>
        <w:tc>
          <w:tcPr>
            <w:tcW w:w="2935" w:type="dxa"/>
          </w:tcPr>
          <w:p w14:paraId="07D2DF32" w14:textId="77777777" w:rsidR="00AC3E26" w:rsidRDefault="00AC3E26" w:rsidP="00794F23"/>
          <w:p w14:paraId="3FC93EFB" w14:textId="77777777" w:rsidR="00AC3E26" w:rsidRDefault="00AC3E26" w:rsidP="00794F23"/>
        </w:tc>
        <w:tc>
          <w:tcPr>
            <w:tcW w:w="1440" w:type="dxa"/>
          </w:tcPr>
          <w:p w14:paraId="2681F768" w14:textId="77777777" w:rsidR="00AC3E26" w:rsidRDefault="00AC3E26" w:rsidP="00794F23"/>
        </w:tc>
        <w:tc>
          <w:tcPr>
            <w:tcW w:w="1481" w:type="dxa"/>
          </w:tcPr>
          <w:p w14:paraId="62FD0A8D" w14:textId="77777777" w:rsidR="00AC3E26" w:rsidRDefault="00AC3E26" w:rsidP="00794F23"/>
        </w:tc>
        <w:tc>
          <w:tcPr>
            <w:tcW w:w="1701" w:type="dxa"/>
          </w:tcPr>
          <w:p w14:paraId="208A9ECA" w14:textId="77777777" w:rsidR="00AC3E26" w:rsidRDefault="00AC3E26" w:rsidP="00794F23"/>
        </w:tc>
        <w:tc>
          <w:tcPr>
            <w:tcW w:w="1134" w:type="dxa"/>
          </w:tcPr>
          <w:p w14:paraId="00FA5D84" w14:textId="77777777" w:rsidR="00AC3E26" w:rsidRDefault="00AC3E26" w:rsidP="00794F23"/>
        </w:tc>
        <w:tc>
          <w:tcPr>
            <w:tcW w:w="1295" w:type="dxa"/>
          </w:tcPr>
          <w:p w14:paraId="1FE231ED" w14:textId="77777777" w:rsidR="00AC3E26" w:rsidRDefault="00AC3E26" w:rsidP="00794F23"/>
        </w:tc>
        <w:tc>
          <w:tcPr>
            <w:tcW w:w="2551" w:type="dxa"/>
          </w:tcPr>
          <w:p w14:paraId="43A20194" w14:textId="77777777" w:rsidR="00AC3E26" w:rsidRDefault="00AC3E26" w:rsidP="00794F23"/>
        </w:tc>
      </w:tr>
      <w:tr w:rsidR="00AC3E26" w14:paraId="1A979945" w14:textId="77777777" w:rsidTr="00AC3E26">
        <w:trPr>
          <w:trHeight w:val="351"/>
        </w:trPr>
        <w:tc>
          <w:tcPr>
            <w:tcW w:w="1599" w:type="dxa"/>
            <w:vMerge/>
          </w:tcPr>
          <w:p w14:paraId="1CD05BC7" w14:textId="77777777" w:rsidR="00AC3E26" w:rsidRDefault="00AC3E26" w:rsidP="00794F23"/>
        </w:tc>
        <w:tc>
          <w:tcPr>
            <w:tcW w:w="1518" w:type="dxa"/>
            <w:vMerge/>
          </w:tcPr>
          <w:p w14:paraId="005DB0A5" w14:textId="77777777" w:rsidR="00AC3E26" w:rsidRDefault="00AC3E26" w:rsidP="00794F23"/>
        </w:tc>
        <w:tc>
          <w:tcPr>
            <w:tcW w:w="2935" w:type="dxa"/>
          </w:tcPr>
          <w:p w14:paraId="254E6B22" w14:textId="77777777" w:rsidR="00AC3E26" w:rsidRDefault="00AC3E26" w:rsidP="00794F23"/>
          <w:p w14:paraId="4C70ABE1" w14:textId="77777777" w:rsidR="00AC3E26" w:rsidRDefault="00AC3E26" w:rsidP="00794F23"/>
        </w:tc>
        <w:tc>
          <w:tcPr>
            <w:tcW w:w="1440" w:type="dxa"/>
          </w:tcPr>
          <w:p w14:paraId="197EA544" w14:textId="77777777" w:rsidR="00AC3E26" w:rsidRDefault="00AC3E26" w:rsidP="00794F23"/>
        </w:tc>
        <w:tc>
          <w:tcPr>
            <w:tcW w:w="1481" w:type="dxa"/>
          </w:tcPr>
          <w:p w14:paraId="2A96E2F8" w14:textId="77777777" w:rsidR="00AC3E26" w:rsidRDefault="00AC3E26" w:rsidP="00794F23"/>
        </w:tc>
        <w:tc>
          <w:tcPr>
            <w:tcW w:w="1701" w:type="dxa"/>
          </w:tcPr>
          <w:p w14:paraId="798DFF95" w14:textId="77777777" w:rsidR="00AC3E26" w:rsidRDefault="00AC3E26" w:rsidP="00794F23"/>
        </w:tc>
        <w:tc>
          <w:tcPr>
            <w:tcW w:w="1134" w:type="dxa"/>
          </w:tcPr>
          <w:p w14:paraId="5792FFDF" w14:textId="77777777" w:rsidR="00AC3E26" w:rsidRDefault="00AC3E26" w:rsidP="00794F23"/>
        </w:tc>
        <w:tc>
          <w:tcPr>
            <w:tcW w:w="1295" w:type="dxa"/>
          </w:tcPr>
          <w:p w14:paraId="3D6EFAE2" w14:textId="77777777" w:rsidR="00AC3E26" w:rsidRDefault="00AC3E26" w:rsidP="00794F23"/>
        </w:tc>
        <w:tc>
          <w:tcPr>
            <w:tcW w:w="2551" w:type="dxa"/>
          </w:tcPr>
          <w:p w14:paraId="659B8704" w14:textId="77777777" w:rsidR="00AC3E26" w:rsidRDefault="00AC3E26" w:rsidP="00794F23"/>
        </w:tc>
      </w:tr>
      <w:tr w:rsidR="00AC3E26" w14:paraId="4C789215" w14:textId="77777777" w:rsidTr="00AC3E26">
        <w:trPr>
          <w:trHeight w:val="351"/>
        </w:trPr>
        <w:tc>
          <w:tcPr>
            <w:tcW w:w="1599" w:type="dxa"/>
            <w:vMerge/>
          </w:tcPr>
          <w:p w14:paraId="44DFA65C" w14:textId="77777777" w:rsidR="00AC3E26" w:rsidRDefault="00AC3E26" w:rsidP="00794F23"/>
        </w:tc>
        <w:tc>
          <w:tcPr>
            <w:tcW w:w="1518" w:type="dxa"/>
            <w:vMerge/>
          </w:tcPr>
          <w:p w14:paraId="52FDFD66" w14:textId="77777777" w:rsidR="00AC3E26" w:rsidRDefault="00AC3E26" w:rsidP="00794F23"/>
        </w:tc>
        <w:tc>
          <w:tcPr>
            <w:tcW w:w="2935" w:type="dxa"/>
          </w:tcPr>
          <w:p w14:paraId="74EF140F" w14:textId="77777777" w:rsidR="00AC3E26" w:rsidRDefault="00AC3E26" w:rsidP="00794F23"/>
          <w:p w14:paraId="12E173C5" w14:textId="77777777" w:rsidR="00AC3E26" w:rsidRDefault="00AC3E26" w:rsidP="00794F23"/>
        </w:tc>
        <w:tc>
          <w:tcPr>
            <w:tcW w:w="1440" w:type="dxa"/>
          </w:tcPr>
          <w:p w14:paraId="6E230AD4" w14:textId="77777777" w:rsidR="00AC3E26" w:rsidRDefault="00AC3E26" w:rsidP="00794F23"/>
        </w:tc>
        <w:tc>
          <w:tcPr>
            <w:tcW w:w="1481" w:type="dxa"/>
          </w:tcPr>
          <w:p w14:paraId="5163650B" w14:textId="77777777" w:rsidR="00AC3E26" w:rsidRDefault="00AC3E26" w:rsidP="00794F23"/>
        </w:tc>
        <w:tc>
          <w:tcPr>
            <w:tcW w:w="1701" w:type="dxa"/>
          </w:tcPr>
          <w:p w14:paraId="6D2844EA" w14:textId="77777777" w:rsidR="00AC3E26" w:rsidRDefault="00AC3E26" w:rsidP="00794F23"/>
        </w:tc>
        <w:tc>
          <w:tcPr>
            <w:tcW w:w="1134" w:type="dxa"/>
          </w:tcPr>
          <w:p w14:paraId="3CE8B0C1" w14:textId="77777777" w:rsidR="00AC3E26" w:rsidRDefault="00AC3E26" w:rsidP="00794F23"/>
        </w:tc>
        <w:tc>
          <w:tcPr>
            <w:tcW w:w="1295" w:type="dxa"/>
          </w:tcPr>
          <w:p w14:paraId="45D1BDBF" w14:textId="77777777" w:rsidR="00AC3E26" w:rsidRDefault="00AC3E26" w:rsidP="00794F23"/>
        </w:tc>
        <w:tc>
          <w:tcPr>
            <w:tcW w:w="2551" w:type="dxa"/>
          </w:tcPr>
          <w:p w14:paraId="1A6915DD" w14:textId="77777777" w:rsidR="00AC3E26" w:rsidRDefault="00AC3E26" w:rsidP="00794F23"/>
        </w:tc>
      </w:tr>
      <w:tr w:rsidR="00AC3E26" w14:paraId="0A7AE353" w14:textId="77777777" w:rsidTr="00AC3E26">
        <w:trPr>
          <w:trHeight w:val="351"/>
        </w:trPr>
        <w:tc>
          <w:tcPr>
            <w:tcW w:w="1599" w:type="dxa"/>
            <w:vMerge/>
          </w:tcPr>
          <w:p w14:paraId="4888FE74" w14:textId="77777777" w:rsidR="00AC3E26" w:rsidRDefault="00AC3E26" w:rsidP="00794F23"/>
        </w:tc>
        <w:tc>
          <w:tcPr>
            <w:tcW w:w="1518" w:type="dxa"/>
            <w:vMerge/>
          </w:tcPr>
          <w:p w14:paraId="4A968547" w14:textId="77777777" w:rsidR="00AC3E26" w:rsidRDefault="00AC3E26" w:rsidP="00794F23"/>
        </w:tc>
        <w:tc>
          <w:tcPr>
            <w:tcW w:w="2935" w:type="dxa"/>
          </w:tcPr>
          <w:p w14:paraId="0B83C62B" w14:textId="77777777" w:rsidR="00AC3E26" w:rsidRDefault="00AC3E26" w:rsidP="00794F23"/>
          <w:p w14:paraId="59561D23" w14:textId="77777777" w:rsidR="00AC3E26" w:rsidRDefault="00AC3E26" w:rsidP="00794F23"/>
        </w:tc>
        <w:tc>
          <w:tcPr>
            <w:tcW w:w="1440" w:type="dxa"/>
          </w:tcPr>
          <w:p w14:paraId="57A8A66C" w14:textId="77777777" w:rsidR="00AC3E26" w:rsidRDefault="00AC3E26" w:rsidP="00794F23"/>
        </w:tc>
        <w:tc>
          <w:tcPr>
            <w:tcW w:w="1481" w:type="dxa"/>
          </w:tcPr>
          <w:p w14:paraId="7C056DD9" w14:textId="77777777" w:rsidR="00AC3E26" w:rsidRDefault="00AC3E26" w:rsidP="00794F23"/>
        </w:tc>
        <w:tc>
          <w:tcPr>
            <w:tcW w:w="1701" w:type="dxa"/>
          </w:tcPr>
          <w:p w14:paraId="77541E42" w14:textId="77777777" w:rsidR="00AC3E26" w:rsidRDefault="00AC3E26" w:rsidP="00794F23"/>
        </w:tc>
        <w:tc>
          <w:tcPr>
            <w:tcW w:w="1134" w:type="dxa"/>
          </w:tcPr>
          <w:p w14:paraId="7119B0B3" w14:textId="77777777" w:rsidR="00AC3E26" w:rsidRDefault="00AC3E26" w:rsidP="00794F23"/>
        </w:tc>
        <w:tc>
          <w:tcPr>
            <w:tcW w:w="1295" w:type="dxa"/>
          </w:tcPr>
          <w:p w14:paraId="019CC46F" w14:textId="77777777" w:rsidR="00AC3E26" w:rsidRDefault="00AC3E26" w:rsidP="00794F23"/>
        </w:tc>
        <w:tc>
          <w:tcPr>
            <w:tcW w:w="2551" w:type="dxa"/>
          </w:tcPr>
          <w:p w14:paraId="76287E1C" w14:textId="77777777" w:rsidR="00AC3E26" w:rsidRDefault="00AC3E26" w:rsidP="00794F23"/>
        </w:tc>
      </w:tr>
      <w:tr w:rsidR="00AC3E26" w14:paraId="57A88EF1" w14:textId="77777777" w:rsidTr="00AC3E26">
        <w:trPr>
          <w:trHeight w:val="351"/>
        </w:trPr>
        <w:tc>
          <w:tcPr>
            <w:tcW w:w="1599" w:type="dxa"/>
            <w:vMerge/>
          </w:tcPr>
          <w:p w14:paraId="276F9C6E" w14:textId="77777777" w:rsidR="00AC3E26" w:rsidRDefault="00AC3E26" w:rsidP="00794F23"/>
        </w:tc>
        <w:tc>
          <w:tcPr>
            <w:tcW w:w="1518" w:type="dxa"/>
            <w:vMerge/>
          </w:tcPr>
          <w:p w14:paraId="7FD0E10D" w14:textId="77777777" w:rsidR="00AC3E26" w:rsidRDefault="00AC3E26" w:rsidP="00794F23"/>
        </w:tc>
        <w:tc>
          <w:tcPr>
            <w:tcW w:w="2935" w:type="dxa"/>
          </w:tcPr>
          <w:p w14:paraId="0B56BFAA" w14:textId="77777777" w:rsidR="00AC3E26" w:rsidRDefault="00AC3E26" w:rsidP="00794F23"/>
          <w:p w14:paraId="1A038DB0" w14:textId="77777777" w:rsidR="00AC3E26" w:rsidRDefault="00AC3E26" w:rsidP="00794F23"/>
        </w:tc>
        <w:tc>
          <w:tcPr>
            <w:tcW w:w="1440" w:type="dxa"/>
          </w:tcPr>
          <w:p w14:paraId="155F63DE" w14:textId="77777777" w:rsidR="00AC3E26" w:rsidRDefault="00AC3E26" w:rsidP="00794F23"/>
        </w:tc>
        <w:tc>
          <w:tcPr>
            <w:tcW w:w="1481" w:type="dxa"/>
          </w:tcPr>
          <w:p w14:paraId="078707B4" w14:textId="77777777" w:rsidR="00AC3E26" w:rsidRDefault="00AC3E26" w:rsidP="00794F23"/>
        </w:tc>
        <w:tc>
          <w:tcPr>
            <w:tcW w:w="1701" w:type="dxa"/>
          </w:tcPr>
          <w:p w14:paraId="623F45E0" w14:textId="77777777" w:rsidR="00AC3E26" w:rsidRDefault="00AC3E26" w:rsidP="00794F23"/>
        </w:tc>
        <w:tc>
          <w:tcPr>
            <w:tcW w:w="1134" w:type="dxa"/>
          </w:tcPr>
          <w:p w14:paraId="30689923" w14:textId="77777777" w:rsidR="00AC3E26" w:rsidRDefault="00AC3E26" w:rsidP="00794F23"/>
        </w:tc>
        <w:tc>
          <w:tcPr>
            <w:tcW w:w="1295" w:type="dxa"/>
          </w:tcPr>
          <w:p w14:paraId="37C7A9BC" w14:textId="77777777" w:rsidR="00AC3E26" w:rsidRDefault="00AC3E26" w:rsidP="00794F23"/>
        </w:tc>
        <w:tc>
          <w:tcPr>
            <w:tcW w:w="2551" w:type="dxa"/>
          </w:tcPr>
          <w:p w14:paraId="01C758DC" w14:textId="77777777" w:rsidR="00AC3E26" w:rsidRDefault="00AC3E26" w:rsidP="00794F23"/>
        </w:tc>
      </w:tr>
      <w:tr w:rsidR="00AC3E26" w14:paraId="480F2B64" w14:textId="77777777" w:rsidTr="00AC3E26">
        <w:trPr>
          <w:trHeight w:val="351"/>
        </w:trPr>
        <w:tc>
          <w:tcPr>
            <w:tcW w:w="1599" w:type="dxa"/>
            <w:vMerge/>
          </w:tcPr>
          <w:p w14:paraId="78809508" w14:textId="77777777" w:rsidR="00AC3E26" w:rsidRDefault="00AC3E26" w:rsidP="00794F23"/>
        </w:tc>
        <w:tc>
          <w:tcPr>
            <w:tcW w:w="1518" w:type="dxa"/>
            <w:vMerge/>
          </w:tcPr>
          <w:p w14:paraId="77E250CF" w14:textId="77777777" w:rsidR="00AC3E26" w:rsidRDefault="00AC3E26" w:rsidP="00794F23"/>
        </w:tc>
        <w:tc>
          <w:tcPr>
            <w:tcW w:w="2935" w:type="dxa"/>
          </w:tcPr>
          <w:p w14:paraId="40430D9C" w14:textId="77777777" w:rsidR="00AC3E26" w:rsidRDefault="00AC3E26" w:rsidP="00794F23"/>
          <w:p w14:paraId="676DEF9D" w14:textId="77777777" w:rsidR="00AC3E26" w:rsidRDefault="00AC3E26" w:rsidP="00794F23"/>
        </w:tc>
        <w:tc>
          <w:tcPr>
            <w:tcW w:w="1440" w:type="dxa"/>
          </w:tcPr>
          <w:p w14:paraId="7F8E40FC" w14:textId="77777777" w:rsidR="00AC3E26" w:rsidRDefault="00AC3E26" w:rsidP="00794F23"/>
        </w:tc>
        <w:tc>
          <w:tcPr>
            <w:tcW w:w="1481" w:type="dxa"/>
          </w:tcPr>
          <w:p w14:paraId="0F5FF36B" w14:textId="77777777" w:rsidR="00AC3E26" w:rsidRDefault="00AC3E26" w:rsidP="00794F23"/>
        </w:tc>
        <w:tc>
          <w:tcPr>
            <w:tcW w:w="1701" w:type="dxa"/>
          </w:tcPr>
          <w:p w14:paraId="6F0A0AB0" w14:textId="77777777" w:rsidR="00AC3E26" w:rsidRDefault="00AC3E26" w:rsidP="00794F23"/>
        </w:tc>
        <w:tc>
          <w:tcPr>
            <w:tcW w:w="1134" w:type="dxa"/>
          </w:tcPr>
          <w:p w14:paraId="6F48F254" w14:textId="77777777" w:rsidR="00AC3E26" w:rsidRDefault="00AC3E26" w:rsidP="00794F23"/>
        </w:tc>
        <w:tc>
          <w:tcPr>
            <w:tcW w:w="1295" w:type="dxa"/>
          </w:tcPr>
          <w:p w14:paraId="5C856C09" w14:textId="77777777" w:rsidR="00AC3E26" w:rsidRDefault="00AC3E26" w:rsidP="00794F23"/>
        </w:tc>
        <w:tc>
          <w:tcPr>
            <w:tcW w:w="2551" w:type="dxa"/>
          </w:tcPr>
          <w:p w14:paraId="058E884A" w14:textId="77777777" w:rsidR="00AC3E26" w:rsidRDefault="00AC3E26" w:rsidP="00794F23"/>
        </w:tc>
      </w:tr>
      <w:tr w:rsidR="00AC3E26" w14:paraId="51CE1110" w14:textId="77777777" w:rsidTr="00AC3E26">
        <w:trPr>
          <w:trHeight w:val="342"/>
        </w:trPr>
        <w:tc>
          <w:tcPr>
            <w:tcW w:w="1599" w:type="dxa"/>
            <w:vMerge/>
          </w:tcPr>
          <w:p w14:paraId="09007120" w14:textId="77777777" w:rsidR="00AC3E26" w:rsidRDefault="00AC3E26" w:rsidP="00794F23"/>
        </w:tc>
        <w:tc>
          <w:tcPr>
            <w:tcW w:w="1518" w:type="dxa"/>
            <w:vMerge/>
          </w:tcPr>
          <w:p w14:paraId="71008B46" w14:textId="77777777" w:rsidR="00AC3E26" w:rsidRDefault="00AC3E26" w:rsidP="00794F23"/>
        </w:tc>
        <w:tc>
          <w:tcPr>
            <w:tcW w:w="2935" w:type="dxa"/>
          </w:tcPr>
          <w:p w14:paraId="3CEBF48A" w14:textId="77777777" w:rsidR="00AC3E26" w:rsidRDefault="00AC3E26" w:rsidP="00794F23"/>
          <w:p w14:paraId="43113291" w14:textId="77777777" w:rsidR="00AC3E26" w:rsidRDefault="00AC3E26" w:rsidP="00794F23"/>
        </w:tc>
        <w:tc>
          <w:tcPr>
            <w:tcW w:w="1440" w:type="dxa"/>
          </w:tcPr>
          <w:p w14:paraId="05CDB5C1" w14:textId="77777777" w:rsidR="00AC3E26" w:rsidRDefault="00AC3E26" w:rsidP="00794F23"/>
        </w:tc>
        <w:tc>
          <w:tcPr>
            <w:tcW w:w="1481" w:type="dxa"/>
          </w:tcPr>
          <w:p w14:paraId="3FC24EC2" w14:textId="77777777" w:rsidR="00AC3E26" w:rsidRDefault="00AC3E26" w:rsidP="00794F23"/>
        </w:tc>
        <w:tc>
          <w:tcPr>
            <w:tcW w:w="1701" w:type="dxa"/>
          </w:tcPr>
          <w:p w14:paraId="1C54314F" w14:textId="77777777" w:rsidR="00AC3E26" w:rsidRDefault="00AC3E26" w:rsidP="00794F23"/>
        </w:tc>
        <w:tc>
          <w:tcPr>
            <w:tcW w:w="1134" w:type="dxa"/>
          </w:tcPr>
          <w:p w14:paraId="64F46C74" w14:textId="77777777" w:rsidR="00AC3E26" w:rsidRDefault="00AC3E26" w:rsidP="00794F23"/>
        </w:tc>
        <w:tc>
          <w:tcPr>
            <w:tcW w:w="1295" w:type="dxa"/>
          </w:tcPr>
          <w:p w14:paraId="0FF1864B" w14:textId="77777777" w:rsidR="00AC3E26" w:rsidRDefault="00AC3E26" w:rsidP="00794F23"/>
        </w:tc>
        <w:tc>
          <w:tcPr>
            <w:tcW w:w="2551" w:type="dxa"/>
          </w:tcPr>
          <w:p w14:paraId="3FB9B128" w14:textId="77777777" w:rsidR="00AC3E26" w:rsidRDefault="00AC3E26" w:rsidP="00794F23"/>
        </w:tc>
      </w:tr>
      <w:tr w:rsidR="00AC3E26" w14:paraId="4783D24E" w14:textId="77777777" w:rsidTr="00AC3E26">
        <w:trPr>
          <w:trHeight w:val="441"/>
        </w:trPr>
        <w:tc>
          <w:tcPr>
            <w:tcW w:w="1599" w:type="dxa"/>
            <w:vMerge/>
          </w:tcPr>
          <w:p w14:paraId="6971823B" w14:textId="77777777" w:rsidR="00AC3E26" w:rsidRDefault="00AC3E26" w:rsidP="00794F23"/>
        </w:tc>
        <w:tc>
          <w:tcPr>
            <w:tcW w:w="1518" w:type="dxa"/>
            <w:vMerge/>
          </w:tcPr>
          <w:p w14:paraId="429DEF18" w14:textId="77777777" w:rsidR="00AC3E26" w:rsidRDefault="00AC3E26" w:rsidP="00794F23"/>
        </w:tc>
        <w:tc>
          <w:tcPr>
            <w:tcW w:w="2935" w:type="dxa"/>
          </w:tcPr>
          <w:p w14:paraId="3FEA4782" w14:textId="77777777" w:rsidR="00AC3E26" w:rsidRDefault="00AC3E26" w:rsidP="00794F23"/>
          <w:p w14:paraId="19C60D43" w14:textId="77777777" w:rsidR="00AC3E26" w:rsidRDefault="00AC3E26" w:rsidP="00794F23"/>
        </w:tc>
        <w:tc>
          <w:tcPr>
            <w:tcW w:w="1440" w:type="dxa"/>
          </w:tcPr>
          <w:p w14:paraId="5DF77E4F" w14:textId="77777777" w:rsidR="00AC3E26" w:rsidRDefault="00AC3E26" w:rsidP="00794F23"/>
        </w:tc>
        <w:tc>
          <w:tcPr>
            <w:tcW w:w="1481" w:type="dxa"/>
          </w:tcPr>
          <w:p w14:paraId="7AB574A9" w14:textId="77777777" w:rsidR="00AC3E26" w:rsidRDefault="00AC3E26" w:rsidP="00794F23"/>
        </w:tc>
        <w:tc>
          <w:tcPr>
            <w:tcW w:w="1701" w:type="dxa"/>
          </w:tcPr>
          <w:p w14:paraId="1E49810A" w14:textId="77777777" w:rsidR="00AC3E26" w:rsidRDefault="00AC3E26" w:rsidP="00794F23"/>
        </w:tc>
        <w:tc>
          <w:tcPr>
            <w:tcW w:w="1134" w:type="dxa"/>
          </w:tcPr>
          <w:p w14:paraId="04E82A0A" w14:textId="77777777" w:rsidR="00AC3E26" w:rsidRDefault="00AC3E26" w:rsidP="00794F23"/>
        </w:tc>
        <w:tc>
          <w:tcPr>
            <w:tcW w:w="1295" w:type="dxa"/>
          </w:tcPr>
          <w:p w14:paraId="59A16719" w14:textId="77777777" w:rsidR="00AC3E26" w:rsidRDefault="00AC3E26" w:rsidP="00794F23"/>
        </w:tc>
        <w:tc>
          <w:tcPr>
            <w:tcW w:w="2551" w:type="dxa"/>
          </w:tcPr>
          <w:p w14:paraId="1FFCFD08" w14:textId="77777777" w:rsidR="00AC3E26" w:rsidRDefault="00AC3E26" w:rsidP="00794F23"/>
        </w:tc>
      </w:tr>
    </w:tbl>
    <w:p w14:paraId="2727CF3B" w14:textId="77777777" w:rsidR="005B2E26" w:rsidRPr="00903A14" w:rsidRDefault="005B2E26" w:rsidP="005B2E26">
      <w:pPr>
        <w:spacing w:after="0"/>
        <w:rPr>
          <w:b/>
          <w:bCs/>
          <w:sz w:val="32"/>
        </w:rPr>
      </w:pPr>
    </w:p>
    <w:p w14:paraId="3D45DC8E" w14:textId="77777777" w:rsidR="005B2E26" w:rsidRDefault="005B2E26" w:rsidP="005B2E26">
      <w:pPr>
        <w:spacing w:after="0"/>
      </w:pPr>
    </w:p>
    <w:p w14:paraId="3C2B106C" w14:textId="77777777" w:rsidR="005B2E26" w:rsidRDefault="005B2E26" w:rsidP="005B2E26">
      <w:r>
        <w:t>IMPLEMENTATION: 100% OF CODE</w:t>
      </w:r>
    </w:p>
    <w:p w14:paraId="5B21DB18" w14:textId="77777777" w:rsidR="005B2E26" w:rsidRDefault="005B2E26" w:rsidP="00C31142"/>
    <w:sectPr w:rsidR="005B2E26" w:rsidSect="005D5342">
      <w:pgSz w:w="16839" w:h="11907" w:orient="landscape" w:code="9"/>
      <w:pgMar w:top="601" w:right="2410" w:bottom="799" w:left="567" w:header="23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23CE4" w14:textId="77777777" w:rsidR="00824901" w:rsidRDefault="00824901" w:rsidP="009C0D44">
      <w:pPr>
        <w:spacing w:after="0" w:line="240" w:lineRule="auto"/>
      </w:pPr>
      <w:r>
        <w:separator/>
      </w:r>
    </w:p>
  </w:endnote>
  <w:endnote w:type="continuationSeparator" w:id="0">
    <w:p w14:paraId="2ACB7D07" w14:textId="77777777" w:rsidR="00824901" w:rsidRDefault="00824901" w:rsidP="009C0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atha">
    <w:panose1 w:val="020B0604020202020204"/>
    <w:charset w:val="00"/>
    <w:family w:val="auto"/>
    <w:pitch w:val="variable"/>
    <w:sig w:usb0="001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7932593"/>
      <w:docPartObj>
        <w:docPartGallery w:val="Page Numbers (Bottom of Page)"/>
        <w:docPartUnique/>
      </w:docPartObj>
    </w:sdtPr>
    <w:sdtEndPr>
      <w:rPr>
        <w:noProof/>
      </w:rPr>
    </w:sdtEndPr>
    <w:sdtContent>
      <w:p w14:paraId="172BD7C3" w14:textId="77777777" w:rsidR="00794F23" w:rsidRDefault="00794F23">
        <w:pPr>
          <w:pStyle w:val="Footer"/>
          <w:jc w:val="right"/>
        </w:pPr>
        <w:r>
          <w:fldChar w:fldCharType="begin"/>
        </w:r>
        <w:r>
          <w:instrText xml:space="preserve"> PAGE   \* MERGEFORMAT </w:instrText>
        </w:r>
        <w:r>
          <w:fldChar w:fldCharType="separate"/>
        </w:r>
        <w:r w:rsidR="00682E49">
          <w:rPr>
            <w:noProof/>
          </w:rPr>
          <w:t>1</w:t>
        </w:r>
        <w:r>
          <w:rPr>
            <w:noProof/>
          </w:rPr>
          <w:fldChar w:fldCharType="end"/>
        </w:r>
      </w:p>
    </w:sdtContent>
  </w:sdt>
  <w:p w14:paraId="08011B1A" w14:textId="77777777" w:rsidR="00794F23" w:rsidRDefault="00794F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0D396" w14:textId="77777777" w:rsidR="00824901" w:rsidRDefault="00824901" w:rsidP="009C0D44">
      <w:pPr>
        <w:spacing w:after="0" w:line="240" w:lineRule="auto"/>
      </w:pPr>
      <w:r>
        <w:separator/>
      </w:r>
    </w:p>
  </w:footnote>
  <w:footnote w:type="continuationSeparator" w:id="0">
    <w:p w14:paraId="2D7F72F3" w14:textId="77777777" w:rsidR="00824901" w:rsidRDefault="00824901" w:rsidP="009C0D4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F6392" w14:textId="77777777" w:rsidR="00794F23" w:rsidRPr="00E75F11" w:rsidRDefault="00794F23" w:rsidP="00E75F11">
    <w:pPr>
      <w:pStyle w:val="Header"/>
      <w:rPr>
        <w:sz w:val="40"/>
        <w:szCs w:val="20"/>
      </w:rPr>
    </w:pPr>
    <w:r w:rsidRPr="00E75F11">
      <w:rPr>
        <w:noProof/>
        <w:sz w:val="40"/>
        <w:szCs w:val="20"/>
        <w:lang w:val="en-GB" w:eastAsia="en-GB"/>
      </w:rPr>
      <w:drawing>
        <wp:anchor distT="0" distB="0" distL="114300" distR="114300" simplePos="0" relativeHeight="251661312" behindDoc="0" locked="0" layoutInCell="1" allowOverlap="1" wp14:anchorId="065F5DB7" wp14:editId="139AF83F">
          <wp:simplePos x="0" y="0"/>
          <wp:positionH relativeFrom="column">
            <wp:posOffset>5057775</wp:posOffset>
          </wp:positionH>
          <wp:positionV relativeFrom="paragraph">
            <wp:posOffset>-38100</wp:posOffset>
          </wp:positionV>
          <wp:extent cx="1619250" cy="800100"/>
          <wp:effectExtent l="19050" t="0" r="0" b="0"/>
          <wp:wrapNone/>
          <wp:docPr id="1" name="Picture 3" descr="SRM_logo_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M_logo_2008"/>
                  <pic:cNvPicPr>
                    <a:picLocks noChangeAspect="1" noChangeArrowheads="1"/>
                  </pic:cNvPicPr>
                </pic:nvPicPr>
                <pic:blipFill>
                  <a:blip r:embed="rId1"/>
                  <a:srcRect/>
                  <a:stretch>
                    <a:fillRect/>
                  </a:stretch>
                </pic:blipFill>
                <pic:spPr bwMode="auto">
                  <a:xfrm>
                    <a:off x="0" y="0"/>
                    <a:ext cx="1619250" cy="800100"/>
                  </a:xfrm>
                  <a:prstGeom prst="rect">
                    <a:avLst/>
                  </a:prstGeom>
                  <a:noFill/>
                  <a:ln w="9525">
                    <a:noFill/>
                    <a:miter lim="800000"/>
                    <a:headEnd/>
                    <a:tailEnd/>
                  </a:ln>
                </pic:spPr>
              </pic:pic>
            </a:graphicData>
          </a:graphic>
        </wp:anchor>
      </w:drawing>
    </w:r>
    <w:r w:rsidRPr="00E75F11">
      <w:rPr>
        <w:sz w:val="40"/>
        <w:szCs w:val="20"/>
      </w:rPr>
      <w:t>Faculty of Engineering and Technology</w:t>
    </w:r>
  </w:p>
  <w:p w14:paraId="5A0BBBC4" w14:textId="77777777" w:rsidR="00794F23" w:rsidRPr="00E75F11" w:rsidRDefault="00794F23" w:rsidP="00E75F11">
    <w:pPr>
      <w:pStyle w:val="Header"/>
      <w:rPr>
        <w:sz w:val="32"/>
        <w:szCs w:val="16"/>
      </w:rPr>
    </w:pPr>
    <w:r w:rsidRPr="00E75F11">
      <w:rPr>
        <w:sz w:val="32"/>
        <w:szCs w:val="16"/>
      </w:rPr>
      <w:t>Project Work – Student Log Book</w:t>
    </w:r>
  </w:p>
  <w:p w14:paraId="0F2F4558" w14:textId="77777777" w:rsidR="00794F23" w:rsidRDefault="00794F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95BC1"/>
    <w:multiLevelType w:val="hybridMultilevel"/>
    <w:tmpl w:val="EEB64E68"/>
    <w:lvl w:ilvl="0" w:tplc="D00850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6F2094"/>
    <w:multiLevelType w:val="hybridMultilevel"/>
    <w:tmpl w:val="EEB64E68"/>
    <w:lvl w:ilvl="0" w:tplc="D00850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F00B63"/>
    <w:multiLevelType w:val="hybridMultilevel"/>
    <w:tmpl w:val="EEB64E68"/>
    <w:lvl w:ilvl="0" w:tplc="D00850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4233B3"/>
    <w:multiLevelType w:val="hybridMultilevel"/>
    <w:tmpl w:val="EEB64E68"/>
    <w:lvl w:ilvl="0" w:tplc="D00850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08182B"/>
    <w:multiLevelType w:val="hybridMultilevel"/>
    <w:tmpl w:val="EEB64E68"/>
    <w:lvl w:ilvl="0" w:tplc="D00850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4232C7"/>
    <w:multiLevelType w:val="hybridMultilevel"/>
    <w:tmpl w:val="EEB64E68"/>
    <w:lvl w:ilvl="0" w:tplc="D00850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E49"/>
    <w:rsid w:val="00011505"/>
    <w:rsid w:val="0005566A"/>
    <w:rsid w:val="000621D7"/>
    <w:rsid w:val="00071A3E"/>
    <w:rsid w:val="0019212A"/>
    <w:rsid w:val="00195A2E"/>
    <w:rsid w:val="001A3C0C"/>
    <w:rsid w:val="001E28D1"/>
    <w:rsid w:val="001E4DD6"/>
    <w:rsid w:val="001E57BF"/>
    <w:rsid w:val="001F7E4E"/>
    <w:rsid w:val="00235343"/>
    <w:rsid w:val="002545A7"/>
    <w:rsid w:val="00261CB3"/>
    <w:rsid w:val="00263FFE"/>
    <w:rsid w:val="00287380"/>
    <w:rsid w:val="00296E64"/>
    <w:rsid w:val="002D0F83"/>
    <w:rsid w:val="00316814"/>
    <w:rsid w:val="00327784"/>
    <w:rsid w:val="003348C0"/>
    <w:rsid w:val="00352618"/>
    <w:rsid w:val="00352BEC"/>
    <w:rsid w:val="003618E2"/>
    <w:rsid w:val="00375309"/>
    <w:rsid w:val="003C1D11"/>
    <w:rsid w:val="003C2CFC"/>
    <w:rsid w:val="003E48E6"/>
    <w:rsid w:val="00400F45"/>
    <w:rsid w:val="004035F6"/>
    <w:rsid w:val="004178F0"/>
    <w:rsid w:val="00420FFA"/>
    <w:rsid w:val="00436368"/>
    <w:rsid w:val="004409A9"/>
    <w:rsid w:val="00457533"/>
    <w:rsid w:val="004860AE"/>
    <w:rsid w:val="004D214D"/>
    <w:rsid w:val="004D545D"/>
    <w:rsid w:val="00521509"/>
    <w:rsid w:val="00597CC4"/>
    <w:rsid w:val="005A5EEB"/>
    <w:rsid w:val="005B2E26"/>
    <w:rsid w:val="005D266F"/>
    <w:rsid w:val="005D5342"/>
    <w:rsid w:val="005D58E1"/>
    <w:rsid w:val="005E3836"/>
    <w:rsid w:val="005E5084"/>
    <w:rsid w:val="006025B2"/>
    <w:rsid w:val="00682E49"/>
    <w:rsid w:val="00686A73"/>
    <w:rsid w:val="006A4AFD"/>
    <w:rsid w:val="006C3261"/>
    <w:rsid w:val="006D0C42"/>
    <w:rsid w:val="006D522F"/>
    <w:rsid w:val="006E3114"/>
    <w:rsid w:val="006E31DD"/>
    <w:rsid w:val="0071624A"/>
    <w:rsid w:val="00792DA5"/>
    <w:rsid w:val="00794293"/>
    <w:rsid w:val="00794F23"/>
    <w:rsid w:val="00811A8F"/>
    <w:rsid w:val="00816BE6"/>
    <w:rsid w:val="00824901"/>
    <w:rsid w:val="008407B9"/>
    <w:rsid w:val="0084542D"/>
    <w:rsid w:val="00903A14"/>
    <w:rsid w:val="00937964"/>
    <w:rsid w:val="009405AF"/>
    <w:rsid w:val="00942621"/>
    <w:rsid w:val="0095701D"/>
    <w:rsid w:val="00966E3F"/>
    <w:rsid w:val="009A4DE5"/>
    <w:rsid w:val="009B5C87"/>
    <w:rsid w:val="009C0D44"/>
    <w:rsid w:val="009C28A6"/>
    <w:rsid w:val="009F2694"/>
    <w:rsid w:val="00A1231D"/>
    <w:rsid w:val="00A20649"/>
    <w:rsid w:val="00A47D4B"/>
    <w:rsid w:val="00AB5380"/>
    <w:rsid w:val="00AC3E26"/>
    <w:rsid w:val="00AC66CE"/>
    <w:rsid w:val="00AE0CED"/>
    <w:rsid w:val="00B42321"/>
    <w:rsid w:val="00B557BD"/>
    <w:rsid w:val="00B62B76"/>
    <w:rsid w:val="00B66673"/>
    <w:rsid w:val="00BB5B3D"/>
    <w:rsid w:val="00C133D3"/>
    <w:rsid w:val="00C23219"/>
    <w:rsid w:val="00C31142"/>
    <w:rsid w:val="00C43D90"/>
    <w:rsid w:val="00C45805"/>
    <w:rsid w:val="00C620DF"/>
    <w:rsid w:val="00C76F4B"/>
    <w:rsid w:val="00C83F4D"/>
    <w:rsid w:val="00CE1C3C"/>
    <w:rsid w:val="00D06187"/>
    <w:rsid w:val="00D13361"/>
    <w:rsid w:val="00D97F4E"/>
    <w:rsid w:val="00DA4F2F"/>
    <w:rsid w:val="00DA7ED1"/>
    <w:rsid w:val="00DE377F"/>
    <w:rsid w:val="00E12E86"/>
    <w:rsid w:val="00E138A2"/>
    <w:rsid w:val="00E572F6"/>
    <w:rsid w:val="00E678D1"/>
    <w:rsid w:val="00E75F11"/>
    <w:rsid w:val="00E97227"/>
    <w:rsid w:val="00EA0F12"/>
    <w:rsid w:val="00EB547B"/>
    <w:rsid w:val="00EF7892"/>
    <w:rsid w:val="00F02585"/>
    <w:rsid w:val="00FA739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CF7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6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D44"/>
    <w:rPr>
      <w:rFonts w:eastAsiaTheme="minorEastAsia"/>
      <w:lang w:val="en-GB" w:eastAsia="en-GB"/>
    </w:rPr>
  </w:style>
  <w:style w:type="paragraph" w:styleId="Footer">
    <w:name w:val="footer"/>
    <w:basedOn w:val="Normal"/>
    <w:link w:val="FooterChar"/>
    <w:uiPriority w:val="99"/>
    <w:unhideWhenUsed/>
    <w:rsid w:val="009C0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D44"/>
    <w:rPr>
      <w:rFonts w:eastAsiaTheme="minorEastAsia"/>
      <w:lang w:val="en-GB" w:eastAsia="en-GB"/>
    </w:rPr>
  </w:style>
  <w:style w:type="table" w:styleId="TableGrid">
    <w:name w:val="Table Grid"/>
    <w:basedOn w:val="TableNormal"/>
    <w:uiPriority w:val="59"/>
    <w:rsid w:val="009C0D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545D"/>
    <w:pPr>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hantanugarg/Desktop/Logbook_Mood_Analysis_Sharad_Kakran_Shantanu_Gar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8DF60-6AD6-3349-957B-F7EB5D80D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Logbook_Mood_Analysis_Sharad_Kakran_Shantanu_Garg.dotx</Template>
  <TotalTime>1</TotalTime>
  <Pages>17</Pages>
  <Words>1946</Words>
  <Characters>11095</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cp:revision>
  <dcterms:created xsi:type="dcterms:W3CDTF">2017-04-13T18:50:00Z</dcterms:created>
  <dcterms:modified xsi:type="dcterms:W3CDTF">2017-04-13T18:51:00Z</dcterms:modified>
</cp:coreProperties>
</file>